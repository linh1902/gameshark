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40C9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3142FC3" wp14:editId="587920C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EC1" id="Groupe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766ED7DA" w14:textId="77777777" w:rsidTr="0012419C">
        <w:trPr>
          <w:trHeight w:val="4320"/>
        </w:trPr>
        <w:tc>
          <w:tcPr>
            <w:tcW w:w="10483" w:type="dxa"/>
          </w:tcPr>
          <w:p w14:paraId="2A2206E2" w14:textId="77777777" w:rsidR="004048B0" w:rsidRPr="0012419C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</w:p>
        </w:tc>
      </w:tr>
      <w:tr w:rsidR="004048B0" w:rsidRPr="0012419C" w14:paraId="7AC340CC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155BB88A" w14:textId="185212EB" w:rsidR="004048B0" w:rsidRPr="0012419C" w:rsidRDefault="00EC57F2" w:rsidP="004048B0">
            <w:pPr>
              <w:pStyle w:val="Titre"/>
              <w:rPr>
                <w:noProof/>
              </w:rPr>
            </w:pPr>
            <w:r>
              <w:rPr>
                <w:noProof/>
              </w:rPr>
              <w:t>Gameshark</w:t>
            </w:r>
          </w:p>
        </w:tc>
      </w:tr>
      <w:tr w:rsidR="004048B0" w:rsidRPr="0012419C" w14:paraId="3C70AA03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2F99DAEE" w14:textId="7D06EEF1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12419C" w14:paraId="6041B243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49370EDB" w14:textId="08C735AD" w:rsidR="004048B0" w:rsidRPr="0012419C" w:rsidRDefault="00EC57F2" w:rsidP="004048B0">
            <w:pPr>
              <w:pStyle w:val="Informationsdecouverture"/>
              <w:rPr>
                <w:noProof/>
              </w:rPr>
            </w:pPr>
            <w:r>
              <w:rPr>
                <w:noProof/>
              </w:rPr>
              <w:t>Tran Ngoc Linh</w:t>
            </w:r>
          </w:p>
        </w:tc>
      </w:tr>
    </w:tbl>
    <w:p w14:paraId="536091D9" w14:textId="77777777" w:rsidR="00B678B1" w:rsidRPr="0012419C" w:rsidRDefault="00B678B1" w:rsidP="004048B0">
      <w:pPr>
        <w:rPr>
          <w:noProof/>
        </w:rPr>
      </w:pPr>
    </w:p>
    <w:p w14:paraId="3AC8260C" w14:textId="77777777" w:rsidR="00E92204" w:rsidRPr="0012419C" w:rsidRDefault="00E92204" w:rsidP="00A578D3">
      <w:pPr>
        <w:pStyle w:val="Informationsdecouverture"/>
        <w:jc w:val="left"/>
        <w:rPr>
          <w:noProof/>
        </w:rPr>
        <w:sectPr w:rsidR="00E92204" w:rsidRPr="0012419C" w:rsidSect="00263CD4">
          <w:headerReference w:type="default" r:id="rId15"/>
          <w:footerReference w:type="default" r:id="rId16"/>
          <w:footerReference w:type="first" r:id="rId17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175"/>
      </w:tblGrid>
      <w:tr w:rsidR="00A578D3" w:rsidRPr="0012419C" w14:paraId="1AADBE50" w14:textId="77777777" w:rsidTr="006616B4">
        <w:trPr>
          <w:trHeight w:val="432"/>
        </w:trPr>
        <w:tc>
          <w:tcPr>
            <w:tcW w:w="7019" w:type="dxa"/>
          </w:tcPr>
          <w:p w14:paraId="6815781C" w14:textId="77777777" w:rsidR="00A578D3" w:rsidRPr="0012419C" w:rsidRDefault="00A578D3" w:rsidP="006616B4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lastRenderedPageBreak/>
              <w:drawing>
                <wp:inline distT="0" distB="0" distL="0" distR="0" wp14:anchorId="5BCEBED4" wp14:editId="257BB4AB">
                  <wp:extent cx="2286000" cy="222740"/>
                  <wp:effectExtent l="0" t="0" r="0" b="6350"/>
                  <wp:docPr id="23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8D3" w:rsidRPr="0012419C" w14:paraId="1A08B9DB" w14:textId="77777777" w:rsidTr="006616B4">
        <w:trPr>
          <w:trHeight w:val="1440"/>
        </w:trPr>
        <w:tc>
          <w:tcPr>
            <w:tcW w:w="7019" w:type="dxa"/>
          </w:tcPr>
          <w:p w14:paraId="61D11CF8" w14:textId="7C49C60F" w:rsidR="00A578D3" w:rsidRDefault="00A578D3" w:rsidP="006616B4">
            <w:pPr>
              <w:pStyle w:val="Titre2"/>
              <w:rPr>
                <w:noProof/>
              </w:rPr>
            </w:pPr>
            <w:bookmarkStart w:id="0" w:name="_Toc81480419"/>
            <w:r>
              <w:rPr>
                <w:noProof/>
              </w:rPr>
              <w:t>Sommaire</w:t>
            </w:r>
            <w:bookmarkEnd w:id="0"/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eastAsia="en-US"/>
              </w:rPr>
              <w:id w:val="5923565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29FF7E3F" w14:textId="77777777" w:rsidR="00B7031F" w:rsidRDefault="00A578D3" w:rsidP="00A578D3">
                <w:pPr>
                  <w:pStyle w:val="En-ttedetabledesmatires"/>
                  <w:rPr>
                    <w:noProof/>
                  </w:rPr>
                </w:pPr>
                <w:r>
                  <w:t>Table des matières</w:t>
                </w: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499AFEAB" w14:textId="1AF1462B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19" w:history="1">
                  <w:r w:rsidRPr="00F26607">
                    <w:rPr>
                      <w:rStyle w:val="Lienhypertexte"/>
                      <w:noProof/>
                    </w:rPr>
                    <w:t>Sommaire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_Toc81480419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A28C069" w14:textId="46AD6963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0" w:history="1">
                  <w:r w:rsidRPr="00F26607">
                    <w:rPr>
                      <w:rStyle w:val="Lienhypertexte"/>
                      <w:noProof/>
                    </w:rPr>
                    <w:t>Presentation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6A5143" w14:textId="3864902C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1" w:history="1">
                  <w:r w:rsidRPr="00F26607">
                    <w:rPr>
                      <w:rStyle w:val="Lienhypertexte"/>
                      <w:noProof/>
                    </w:rPr>
                    <w:t>Analyse des besoins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BC5E5E" w14:textId="74CCB282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2" w:history="1">
                  <w:r w:rsidRPr="00F26607">
                    <w:rPr>
                      <w:rStyle w:val="Lienhypertexte"/>
                      <w:noProof/>
                    </w:rPr>
                    <w:t>Diagrame d’utilisation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7D0C9F" w14:textId="67A567ED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3" w:history="1">
                  <w:r w:rsidRPr="00F26607">
                    <w:rPr>
                      <w:rStyle w:val="Lienhypertexte"/>
                      <w:noProof/>
                    </w:rPr>
                    <w:t>Partie technique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5A0CBF" w14:textId="48DFDB7E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4" w:history="1">
                  <w:r w:rsidRPr="00F26607">
                    <w:rPr>
                      <w:rStyle w:val="Lienhypertexte"/>
                      <w:noProof/>
                    </w:rPr>
                    <w:t>Mock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7E52F" w14:textId="2C5BDEC1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5" w:history="1">
                  <w:r w:rsidRPr="00F26607">
                    <w:rPr>
                      <w:rStyle w:val="Lienhypertexte"/>
                      <w:noProof/>
                    </w:rPr>
                    <w:t>Chartre graphique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102832" w14:textId="47FFBD95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6" w:history="1">
                  <w:r w:rsidRPr="00F26607">
                    <w:rPr>
                      <w:rStyle w:val="Lienhypertexte"/>
                      <w:noProof/>
                    </w:rPr>
                    <w:t>Partie technique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E2E41F" w14:textId="7360223F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7" w:history="1">
                  <w:r w:rsidRPr="00F26607">
                    <w:rPr>
                      <w:rStyle w:val="Lienhypertexte"/>
                      <w:noProof/>
                    </w:rPr>
                    <w:t>Evolutions a venir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5670ED" w14:textId="12C3AC60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8" w:history="1">
                  <w:r w:rsidRPr="00F26607">
                    <w:rPr>
                      <w:rStyle w:val="Lienhypertexte"/>
                      <w:noProof/>
                    </w:rPr>
                    <w:t>Sources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36EAB9" w14:textId="4C111AEB" w:rsidR="00B7031F" w:rsidRDefault="00B7031F">
                <w:pPr>
                  <w:pStyle w:val="TM2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ja-JP"/>
                  </w:rPr>
                </w:pPr>
                <w:hyperlink w:anchor="_Toc81480429" w:history="1">
                  <w:r w:rsidRPr="00F26607">
                    <w:rPr>
                      <w:rStyle w:val="Lienhypertexte"/>
                      <w:noProof/>
                    </w:rPr>
                    <w:t>Annexe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_Toc81480429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BD93C" w14:textId="3A5C545D" w:rsidR="00A578D3" w:rsidRDefault="00A578D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0EB0D7E8" w14:textId="72E79B59" w:rsidR="00A578D3" w:rsidRDefault="00A578D3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A3FA7C8" w14:textId="371486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97DF308" w14:textId="5FE14F3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1AA1FD1" w14:textId="56937F6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738B4A29" w14:textId="41A90C7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11285" w14:textId="7A403C7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D5DDF95" w14:textId="65570BF4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726BA7" w14:textId="5B98C1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482C48" w14:textId="01D778E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2454ED1" w14:textId="77ED842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DF420BD" w14:textId="4998D8A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7BBC74D" w14:textId="49D97F8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7FE64D7" w14:textId="356F5D2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5675B8" w14:textId="6BEEDCA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594A19A" w14:textId="7208792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A1D59DC" w14:textId="630D34D8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CB14034" w14:textId="06F8B66E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7B3B88" w14:textId="28A7924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FA32DF1" w14:textId="72265E5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4FD85F2" w14:textId="4D086F0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7993344" w14:textId="2B50A6F9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50226E2E" w14:textId="53E9BEB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4947454E" w14:textId="4E3AA9B6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B8D85EE" w14:textId="3F57DAFF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87932D1" w14:textId="4C9F4F05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6A75D84" w14:textId="2DBB5D9B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02D62F" w14:textId="6FDF7880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6B1EC5E0" w14:textId="169A1A7D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30F6E77B" w14:textId="0B1B2AC2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2C441C7C" w14:textId="5F81DAEC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3B87C02" w14:textId="277A1E43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12E7B966" w14:textId="5EC0355A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ECB997C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B87457F" w14:textId="77777777" w:rsidR="004201C4" w:rsidRDefault="004201C4" w:rsidP="004201C4">
            <w:pPr>
              <w:tabs>
                <w:tab w:val="left" w:pos="2903"/>
              </w:tabs>
              <w:rPr>
                <w:noProof/>
              </w:rPr>
            </w:pPr>
          </w:p>
          <w:p w14:paraId="084F8686" w14:textId="77777777" w:rsidR="00A578D3" w:rsidRPr="0012419C" w:rsidRDefault="00A578D3" w:rsidP="00A578D3">
            <w:pPr>
              <w:rPr>
                <w:noProof/>
              </w:rPr>
            </w:pPr>
          </w:p>
          <w:tbl>
            <w:tblPr>
              <w:tblW w:w="0" w:type="auto"/>
              <w:tblLook w:val="0600" w:firstRow="0" w:lastRow="0" w:firstColumn="0" w:lastColumn="0" w:noHBand="1" w:noVBand="1"/>
            </w:tblPr>
            <w:tblGrid>
              <w:gridCol w:w="7019"/>
            </w:tblGrid>
            <w:tr w:rsidR="00A578D3" w:rsidRPr="0012419C" w14:paraId="593FD83A" w14:textId="77777777" w:rsidTr="00A578D3">
              <w:trPr>
                <w:trHeight w:val="432"/>
              </w:trPr>
              <w:tc>
                <w:tcPr>
                  <w:tcW w:w="7019" w:type="dxa"/>
                </w:tcPr>
                <w:p w14:paraId="00A87291" w14:textId="77777777" w:rsidR="00A578D3" w:rsidRPr="0012419C" w:rsidRDefault="00A578D3" w:rsidP="00A578D3">
                  <w:pPr>
                    <w:ind w:left="-211"/>
                    <w:rPr>
                      <w:noProof/>
                    </w:rPr>
                  </w:pPr>
                  <w:r w:rsidRPr="0012419C">
                    <w:rPr>
                      <w:noProof/>
                      <w:lang w:bidi="fr-FR"/>
                    </w:rPr>
                    <w:drawing>
                      <wp:inline distT="0" distB="0" distL="0" distR="0" wp14:anchorId="5C81A3AD" wp14:editId="74710C38">
                        <wp:extent cx="2286000" cy="222740"/>
                        <wp:effectExtent l="0" t="0" r="0" b="6350"/>
                        <wp:docPr id="24" name="Graphisme 11" title="Décora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578D3" w:rsidRPr="0012419C" w14:paraId="767408C7" w14:textId="77777777" w:rsidTr="00A578D3">
              <w:trPr>
                <w:trHeight w:val="1440"/>
              </w:trPr>
              <w:tc>
                <w:tcPr>
                  <w:tcW w:w="7019" w:type="dxa"/>
                </w:tcPr>
                <w:p w14:paraId="7E5F333D" w14:textId="46E4B73C" w:rsidR="00A578D3" w:rsidRDefault="00C62B13" w:rsidP="00A578D3">
                  <w:pPr>
                    <w:pStyle w:val="Titre2"/>
                    <w:rPr>
                      <w:noProof/>
                    </w:rPr>
                  </w:pPr>
                  <w:bookmarkStart w:id="1" w:name="_Toc81480420"/>
                  <w:r>
                    <w:rPr>
                      <w:noProof/>
                    </w:rPr>
                    <w:t>P</w:t>
                  </w:r>
                  <w:r w:rsidR="00A578D3">
                    <w:rPr>
                      <w:noProof/>
                    </w:rPr>
                    <w:t>resentation</w:t>
                  </w:r>
                  <w:bookmarkEnd w:id="1"/>
                  <w:r w:rsidR="00A578D3">
                    <w:rPr>
                      <w:noProof/>
                    </w:rPr>
                    <w:t xml:space="preserve"> </w:t>
                  </w:r>
                </w:p>
                <w:p w14:paraId="1FC72E45" w14:textId="267BA9F6" w:rsidR="004201C4" w:rsidRDefault="004201C4" w:rsidP="004201C4"/>
                <w:p w14:paraId="01E983DB" w14:textId="79E91495" w:rsidR="00A578D3" w:rsidRPr="00A578D3" w:rsidRDefault="00A578D3" w:rsidP="00A578D3"/>
              </w:tc>
            </w:tr>
          </w:tbl>
          <w:p w14:paraId="166ACB5F" w14:textId="7A46278C" w:rsidR="00A578D3" w:rsidRPr="00A578D3" w:rsidRDefault="00A578D3" w:rsidP="00A578D3"/>
        </w:tc>
      </w:tr>
    </w:tbl>
    <w:p w14:paraId="75FD1C81" w14:textId="3CD7C11D" w:rsidR="004201C4" w:rsidRDefault="004201C4" w:rsidP="00EC57F2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Version française</w:t>
      </w:r>
      <w:r w:rsidR="00E14D4B">
        <w:rPr>
          <w:noProof/>
          <w:sz w:val="24"/>
          <w:szCs w:val="24"/>
        </w:rPr>
        <w:t xml:space="preserve"> </w:t>
      </w:r>
    </w:p>
    <w:p w14:paraId="3C184A6E" w14:textId="77777777" w:rsidR="00FD7BF5" w:rsidRDefault="00FD7BF5" w:rsidP="00EC57F2">
      <w:pPr>
        <w:spacing w:line="360" w:lineRule="auto"/>
        <w:rPr>
          <w:noProof/>
          <w:sz w:val="24"/>
          <w:szCs w:val="24"/>
        </w:rPr>
      </w:pPr>
    </w:p>
    <w:p w14:paraId="229B9DD4" w14:textId="42A74765" w:rsidR="004F003C" w:rsidRPr="004F003C" w:rsidRDefault="004F003C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Qui suis-je ?</w:t>
      </w:r>
    </w:p>
    <w:p w14:paraId="60FCE284" w14:textId="2FD0ACCA" w:rsidR="000251DD" w:rsidRDefault="000251DD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Mon nom est  </w:t>
      </w:r>
      <w:r w:rsidR="003E7584">
        <w:rPr>
          <w:noProof/>
          <w:sz w:val="24"/>
          <w:szCs w:val="24"/>
        </w:rPr>
        <w:t>N</w:t>
      </w:r>
      <w:r>
        <w:rPr>
          <w:noProof/>
          <w:sz w:val="24"/>
          <w:szCs w:val="24"/>
        </w:rPr>
        <w:t xml:space="preserve">goc </w:t>
      </w:r>
      <w:r w:rsidR="003E7584">
        <w:rPr>
          <w:noProof/>
          <w:sz w:val="24"/>
          <w:szCs w:val="24"/>
        </w:rPr>
        <w:t>L</w:t>
      </w:r>
      <w:r>
        <w:rPr>
          <w:noProof/>
          <w:sz w:val="24"/>
          <w:szCs w:val="24"/>
        </w:rPr>
        <w:t>inh TRAN</w:t>
      </w:r>
      <w:r w:rsidR="003E7584">
        <w:rPr>
          <w:noProof/>
          <w:sz w:val="24"/>
          <w:szCs w:val="24"/>
        </w:rPr>
        <w:t xml:space="preserve">, j’ai </w:t>
      </w:r>
      <w:r w:rsidR="00691375">
        <w:rPr>
          <w:noProof/>
          <w:sz w:val="24"/>
          <w:szCs w:val="24"/>
        </w:rPr>
        <w:t xml:space="preserve">24 ans </w:t>
      </w:r>
      <w:r w:rsidR="003E7584">
        <w:rPr>
          <w:noProof/>
          <w:sz w:val="24"/>
          <w:szCs w:val="24"/>
        </w:rPr>
        <w:t>et je suis é</w:t>
      </w:r>
      <w:r w:rsidR="00691375">
        <w:rPr>
          <w:noProof/>
          <w:sz w:val="24"/>
          <w:szCs w:val="24"/>
        </w:rPr>
        <w:t>tudiant  à DATATECH GO Numerique. Ce document presente le resultat de mon projet.</w:t>
      </w:r>
    </w:p>
    <w:p w14:paraId="7C135FFB" w14:textId="0081DCE8" w:rsidR="00691375" w:rsidRDefault="00691375" w:rsidP="00FD7BF5">
      <w:pPr>
        <w:rPr>
          <w:noProof/>
          <w:sz w:val="24"/>
          <w:szCs w:val="24"/>
        </w:rPr>
      </w:pPr>
    </w:p>
    <w:p w14:paraId="110460D7" w14:textId="4F845B1F" w:rsidR="00691375" w:rsidRPr="004F003C" w:rsidRDefault="00691375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Projet gestion de stock</w:t>
      </w:r>
    </w:p>
    <w:p w14:paraId="2DF712D6" w14:textId="77777777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Mon site permet de faire une gestion de stock d’un magasin et ainsi permettre à des client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faire des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ligne. Le site sera gér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par un administrateur qui pourra </w:t>
      </w:r>
      <w:r w:rsidR="003E7584">
        <w:rPr>
          <w:noProof/>
          <w:sz w:val="24"/>
          <w:szCs w:val="24"/>
        </w:rPr>
        <w:t>décider du</w:t>
      </w:r>
      <w:r>
        <w:rPr>
          <w:noProof/>
          <w:sz w:val="24"/>
          <w:szCs w:val="24"/>
        </w:rPr>
        <w:t xml:space="preserve"> contenu et voir les r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en cour</w:t>
      </w:r>
      <w:r w:rsidR="003E758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afin de preparer les commandes. </w:t>
      </w:r>
    </w:p>
    <w:p w14:paraId="1036827B" w14:textId="7574A7FC" w:rsidR="003E7584" w:rsidRDefault="00691375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Pour le moment ces r</w:t>
      </w:r>
      <w:r w:rsidR="004F003C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servation</w:t>
      </w:r>
      <w:r w:rsidR="004F003C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seront exclusivement </w:t>
      </w:r>
      <w:r w:rsidR="004F003C">
        <w:rPr>
          <w:noProof/>
          <w:sz w:val="24"/>
          <w:szCs w:val="24"/>
        </w:rPr>
        <w:t>recupéré</w:t>
      </w:r>
      <w:r w:rsidR="003E7584">
        <w:rPr>
          <w:noProof/>
          <w:sz w:val="24"/>
          <w:szCs w:val="24"/>
        </w:rPr>
        <w:t>s</w:t>
      </w:r>
      <w:r w:rsidR="004F003C">
        <w:rPr>
          <w:noProof/>
          <w:sz w:val="24"/>
          <w:szCs w:val="24"/>
        </w:rPr>
        <w:t xml:space="preserve"> en magasin</w:t>
      </w:r>
      <w:r w:rsidR="003E7584">
        <w:rPr>
          <w:noProof/>
          <w:sz w:val="24"/>
          <w:szCs w:val="24"/>
        </w:rPr>
        <w:t>, nous n’allons pas mettre en place un système d’envoi à domicile, cependant, ça pourrait être une évolution envisageable à l’avenir</w:t>
      </w:r>
      <w:r w:rsidR="004F003C">
        <w:rPr>
          <w:noProof/>
          <w:sz w:val="24"/>
          <w:szCs w:val="24"/>
        </w:rPr>
        <w:t>.</w:t>
      </w:r>
      <w:r w:rsidR="003E7584">
        <w:rPr>
          <w:noProof/>
          <w:sz w:val="24"/>
          <w:szCs w:val="24"/>
        </w:rPr>
        <w:t xml:space="preserve"> </w:t>
      </w:r>
    </w:p>
    <w:p w14:paraId="04832608" w14:textId="77777777" w:rsidR="00B04A07" w:rsidRDefault="004F003C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Le stock de produits sur le site </w:t>
      </w:r>
      <w:r w:rsidR="003E7584">
        <w:rPr>
          <w:noProof/>
          <w:sz w:val="24"/>
          <w:szCs w:val="24"/>
        </w:rPr>
        <w:t>font</w:t>
      </w:r>
      <w:r>
        <w:rPr>
          <w:noProof/>
          <w:sz w:val="24"/>
          <w:szCs w:val="24"/>
        </w:rPr>
        <w:t xml:space="preserve"> partie </w:t>
      </w:r>
      <w:r w:rsidR="003E7584">
        <w:rPr>
          <w:noProof/>
          <w:sz w:val="24"/>
          <w:szCs w:val="24"/>
        </w:rPr>
        <w:t xml:space="preserve">d’un </w:t>
      </w:r>
      <w:r>
        <w:rPr>
          <w:noProof/>
          <w:sz w:val="24"/>
          <w:szCs w:val="24"/>
        </w:rPr>
        <w:t>stock global dédi</w:t>
      </w:r>
      <w:r w:rsidR="003E758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pour le site en lui-même.</w:t>
      </w:r>
      <w:r w:rsidR="00B04A07">
        <w:rPr>
          <w:noProof/>
          <w:sz w:val="24"/>
          <w:szCs w:val="24"/>
        </w:rPr>
        <w:t xml:space="preserve"> </w:t>
      </w:r>
    </w:p>
    <w:p w14:paraId="23A890E0" w14:textId="3A8895C2" w:rsidR="00691375" w:rsidRDefault="00B04A07" w:rsidP="00FD7B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La mise en place du site</w:t>
      </w:r>
      <w:r w:rsidR="004F003C">
        <w:rPr>
          <w:noProof/>
          <w:sz w:val="24"/>
          <w:szCs w:val="24"/>
        </w:rPr>
        <w:t xml:space="preserve"> permettra </w:t>
      </w:r>
      <w:r>
        <w:rPr>
          <w:noProof/>
          <w:sz w:val="24"/>
          <w:szCs w:val="24"/>
        </w:rPr>
        <w:t>aux clients d’avoir un accès plus aisé au contenu du magasin ainsi qu’aider à</w:t>
      </w:r>
      <w:r w:rsidR="003163C7">
        <w:rPr>
          <w:noProof/>
          <w:sz w:val="24"/>
          <w:szCs w:val="24"/>
        </w:rPr>
        <w:t xml:space="preserve"> faire fonctionner l</w:t>
      </w:r>
      <w:r>
        <w:rPr>
          <w:noProof/>
          <w:sz w:val="24"/>
          <w:szCs w:val="24"/>
        </w:rPr>
        <w:t>a boutique</w:t>
      </w:r>
      <w:r w:rsidR="003163C7">
        <w:rPr>
          <w:noProof/>
          <w:sz w:val="24"/>
          <w:szCs w:val="24"/>
        </w:rPr>
        <w:t xml:space="preserve"> malgr</w:t>
      </w:r>
      <w:r>
        <w:rPr>
          <w:noProof/>
          <w:sz w:val="24"/>
          <w:szCs w:val="24"/>
        </w:rPr>
        <w:t>é</w:t>
      </w:r>
      <w:r w:rsidR="003163C7">
        <w:rPr>
          <w:noProof/>
          <w:sz w:val="24"/>
          <w:szCs w:val="24"/>
        </w:rPr>
        <w:t xml:space="preserve"> ces temps difficile</w:t>
      </w:r>
      <w:r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>.</w:t>
      </w:r>
      <w:r w:rsidR="004F003C">
        <w:rPr>
          <w:noProof/>
          <w:sz w:val="24"/>
          <w:szCs w:val="24"/>
        </w:rPr>
        <w:t>.</w:t>
      </w:r>
    </w:p>
    <w:p w14:paraId="71396DA3" w14:textId="77777777" w:rsidR="004F003C" w:rsidRDefault="004F003C" w:rsidP="00FD7BF5">
      <w:pPr>
        <w:rPr>
          <w:noProof/>
          <w:sz w:val="24"/>
          <w:szCs w:val="24"/>
        </w:rPr>
      </w:pPr>
    </w:p>
    <w:p w14:paraId="42EF61C2" w14:textId="08E2929F" w:rsidR="00E14D4B" w:rsidRPr="004F003C" w:rsidRDefault="00E14D4B" w:rsidP="00FD7BF5">
      <w:pPr>
        <w:rPr>
          <w:b/>
          <w:bCs/>
          <w:noProof/>
          <w:sz w:val="24"/>
          <w:szCs w:val="24"/>
        </w:rPr>
      </w:pPr>
      <w:r w:rsidRPr="004F003C">
        <w:rPr>
          <w:b/>
          <w:bCs/>
          <w:noProof/>
          <w:sz w:val="24"/>
          <w:szCs w:val="24"/>
        </w:rPr>
        <w:t>Présentation rapide du magasin</w:t>
      </w:r>
    </w:p>
    <w:p w14:paraId="19263B90" w14:textId="588ED04A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>Gameshark est un magasin de vente de jeux vidéo neuf ou occasion</w:t>
      </w:r>
      <w:r w:rsidR="00B04A07">
        <w:rPr>
          <w:noProof/>
          <w:sz w:val="24"/>
          <w:szCs w:val="24"/>
        </w:rPr>
        <w:t>, c</w:t>
      </w:r>
      <w:r w:rsidRPr="00657F3C">
        <w:rPr>
          <w:noProof/>
          <w:sz w:val="24"/>
          <w:szCs w:val="24"/>
        </w:rPr>
        <w:t>ré</w:t>
      </w:r>
      <w:r w:rsidR="00B04A07">
        <w:rPr>
          <w:noProof/>
          <w:sz w:val="24"/>
          <w:szCs w:val="24"/>
        </w:rPr>
        <w:t>é</w:t>
      </w:r>
      <w:r w:rsidRPr="00657F3C">
        <w:rPr>
          <w:noProof/>
          <w:sz w:val="24"/>
          <w:szCs w:val="24"/>
        </w:rPr>
        <w:t xml:space="preserve"> en 2021 par la fondatrice </w:t>
      </w:r>
      <w:r w:rsidR="00B04A07">
        <w:rPr>
          <w:noProof/>
          <w:sz w:val="24"/>
          <w:szCs w:val="24"/>
        </w:rPr>
        <w:t xml:space="preserve">actelle, </w:t>
      </w:r>
      <w:r w:rsidRPr="00657F3C">
        <w:rPr>
          <w:noProof/>
          <w:sz w:val="24"/>
          <w:szCs w:val="24"/>
        </w:rPr>
        <w:t>Elorelle, une jeune passionnée des jeux vidéo.</w:t>
      </w:r>
      <w:r w:rsidR="000251DD">
        <w:rPr>
          <w:noProof/>
          <w:sz w:val="24"/>
          <w:szCs w:val="24"/>
        </w:rPr>
        <w:t xml:space="preserve"> Elle gère la petite boutique seule dans la ville de </w:t>
      </w:r>
      <w:r w:rsidR="00B04A07">
        <w:rPr>
          <w:noProof/>
          <w:sz w:val="24"/>
          <w:szCs w:val="24"/>
        </w:rPr>
        <w:t>F</w:t>
      </w:r>
      <w:r w:rsidR="000251DD">
        <w:rPr>
          <w:noProof/>
          <w:sz w:val="24"/>
          <w:szCs w:val="24"/>
        </w:rPr>
        <w:t xml:space="preserve">ontenay le </w:t>
      </w:r>
      <w:r w:rsidR="00B04A07">
        <w:rPr>
          <w:noProof/>
          <w:sz w:val="24"/>
          <w:szCs w:val="24"/>
        </w:rPr>
        <w:t>C</w:t>
      </w:r>
      <w:r w:rsidR="000251DD">
        <w:rPr>
          <w:noProof/>
          <w:sz w:val="24"/>
          <w:szCs w:val="24"/>
        </w:rPr>
        <w:t>omte</w:t>
      </w:r>
      <w:r w:rsidR="00691375">
        <w:rPr>
          <w:noProof/>
          <w:sz w:val="24"/>
          <w:szCs w:val="24"/>
        </w:rPr>
        <w:t>.</w:t>
      </w:r>
      <w:r w:rsidR="003163C7">
        <w:rPr>
          <w:noProof/>
          <w:sz w:val="24"/>
          <w:szCs w:val="24"/>
        </w:rPr>
        <w:t xml:space="preserve"> Avec ces temps difficile</w:t>
      </w:r>
      <w:r w:rsidR="00B04A07">
        <w:rPr>
          <w:noProof/>
          <w:sz w:val="24"/>
          <w:szCs w:val="24"/>
        </w:rPr>
        <w:t>s</w:t>
      </w:r>
      <w:r w:rsidR="003163C7">
        <w:rPr>
          <w:noProof/>
          <w:sz w:val="24"/>
          <w:szCs w:val="24"/>
        </w:rPr>
        <w:t xml:space="preserve"> le magasin </w:t>
      </w:r>
      <w:r w:rsidR="00CF1007">
        <w:rPr>
          <w:noProof/>
          <w:sz w:val="24"/>
          <w:szCs w:val="24"/>
        </w:rPr>
        <w:t>a quelque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problème</w:t>
      </w:r>
      <w:r w:rsidR="00B04A07">
        <w:rPr>
          <w:noProof/>
          <w:sz w:val="24"/>
          <w:szCs w:val="24"/>
        </w:rPr>
        <w:t>s</w:t>
      </w:r>
      <w:r w:rsidR="00CF1007">
        <w:rPr>
          <w:noProof/>
          <w:sz w:val="24"/>
          <w:szCs w:val="24"/>
        </w:rPr>
        <w:t xml:space="preserve"> pour rester ouvert.</w:t>
      </w:r>
    </w:p>
    <w:p w14:paraId="0D2367C0" w14:textId="117FDB12" w:rsidR="00657F3C" w:rsidRPr="00657F3C" w:rsidRDefault="00657F3C" w:rsidP="00FD7BF5">
      <w:pPr>
        <w:rPr>
          <w:noProof/>
          <w:sz w:val="24"/>
          <w:szCs w:val="24"/>
        </w:rPr>
      </w:pPr>
      <w:r w:rsidRPr="00657F3C">
        <w:rPr>
          <w:noProof/>
          <w:sz w:val="24"/>
          <w:szCs w:val="24"/>
        </w:rPr>
        <w:t xml:space="preserve">Actuellement le magasin gameshark utilise un document excel afin de faire </w:t>
      </w:r>
      <w:r w:rsidR="00B04A07">
        <w:rPr>
          <w:noProof/>
          <w:sz w:val="24"/>
          <w:szCs w:val="24"/>
        </w:rPr>
        <w:t>sa</w:t>
      </w:r>
      <w:r w:rsidRPr="00657F3C">
        <w:rPr>
          <w:noProof/>
          <w:sz w:val="24"/>
          <w:szCs w:val="24"/>
        </w:rPr>
        <w:t xml:space="preserve"> gestion de stock. Les réservations se font sur place car ce dernier ne possède aucun site.</w:t>
      </w:r>
    </w:p>
    <w:p w14:paraId="63C680F3" w14:textId="77777777" w:rsidR="00CF1007" w:rsidRDefault="00CF1007">
      <w:pPr>
        <w:rPr>
          <w:noProof/>
          <w:sz w:val="24"/>
          <w:szCs w:val="24"/>
        </w:rPr>
      </w:pPr>
    </w:p>
    <w:p w14:paraId="3282E0E1" w14:textId="77777777" w:rsidR="00CF1007" w:rsidRDefault="00CF1007">
      <w:pPr>
        <w:rPr>
          <w:noProof/>
          <w:sz w:val="24"/>
          <w:szCs w:val="24"/>
        </w:rPr>
      </w:pPr>
    </w:p>
    <w:p w14:paraId="48E9F826" w14:textId="0AEC3016" w:rsidR="00CF1007" w:rsidRDefault="00CF1007">
      <w:pPr>
        <w:rPr>
          <w:noProof/>
          <w:sz w:val="24"/>
          <w:szCs w:val="24"/>
        </w:rPr>
      </w:pPr>
    </w:p>
    <w:p w14:paraId="21FD7278" w14:textId="131D1B18" w:rsidR="00FD7BF5" w:rsidRDefault="00FD7BF5">
      <w:pPr>
        <w:rPr>
          <w:noProof/>
          <w:sz w:val="24"/>
          <w:szCs w:val="24"/>
        </w:rPr>
      </w:pPr>
    </w:p>
    <w:p w14:paraId="5EA535B8" w14:textId="030AB10F" w:rsidR="00FD7BF5" w:rsidRDefault="00FD7BF5">
      <w:pPr>
        <w:rPr>
          <w:noProof/>
          <w:sz w:val="24"/>
          <w:szCs w:val="24"/>
        </w:rPr>
      </w:pPr>
    </w:p>
    <w:p w14:paraId="4C373E6D" w14:textId="7E62BB5B" w:rsidR="00FD7BF5" w:rsidRDefault="00FD7BF5">
      <w:pPr>
        <w:rPr>
          <w:noProof/>
          <w:sz w:val="24"/>
          <w:szCs w:val="24"/>
        </w:rPr>
      </w:pPr>
    </w:p>
    <w:p w14:paraId="2CBA8826" w14:textId="184ECD7D" w:rsidR="00FD7BF5" w:rsidRDefault="00FD7BF5">
      <w:pPr>
        <w:rPr>
          <w:noProof/>
          <w:sz w:val="24"/>
          <w:szCs w:val="24"/>
        </w:rPr>
      </w:pPr>
    </w:p>
    <w:p w14:paraId="222DF48D" w14:textId="580B8B48" w:rsidR="00FD7BF5" w:rsidRDefault="00FD7BF5">
      <w:pPr>
        <w:rPr>
          <w:noProof/>
          <w:sz w:val="24"/>
          <w:szCs w:val="24"/>
        </w:rPr>
      </w:pPr>
    </w:p>
    <w:p w14:paraId="4DEB1CA0" w14:textId="4FB60D4D" w:rsidR="00FD7BF5" w:rsidRDefault="00FD7BF5">
      <w:pPr>
        <w:rPr>
          <w:noProof/>
          <w:sz w:val="24"/>
          <w:szCs w:val="24"/>
        </w:rPr>
      </w:pPr>
    </w:p>
    <w:p w14:paraId="16292163" w14:textId="42F28158" w:rsidR="00FD7BF5" w:rsidRDefault="00FD7BF5">
      <w:pPr>
        <w:rPr>
          <w:noProof/>
          <w:sz w:val="24"/>
          <w:szCs w:val="24"/>
        </w:rPr>
      </w:pPr>
    </w:p>
    <w:p w14:paraId="6C58F784" w14:textId="2C1C6808" w:rsidR="00FD7BF5" w:rsidRDefault="00FD7BF5">
      <w:pPr>
        <w:rPr>
          <w:noProof/>
          <w:sz w:val="24"/>
          <w:szCs w:val="24"/>
        </w:rPr>
      </w:pPr>
    </w:p>
    <w:p w14:paraId="58CFD618" w14:textId="385532BB" w:rsidR="00FD7BF5" w:rsidRDefault="00FD7BF5">
      <w:pPr>
        <w:rPr>
          <w:noProof/>
          <w:sz w:val="24"/>
          <w:szCs w:val="24"/>
        </w:rPr>
      </w:pPr>
    </w:p>
    <w:p w14:paraId="37880BDF" w14:textId="793C3EFA" w:rsidR="00FD7BF5" w:rsidRDefault="00FD7BF5">
      <w:pPr>
        <w:rPr>
          <w:noProof/>
          <w:sz w:val="24"/>
          <w:szCs w:val="24"/>
        </w:rPr>
      </w:pPr>
    </w:p>
    <w:p w14:paraId="1748FC47" w14:textId="6602E238" w:rsidR="00FD7BF5" w:rsidRDefault="00FD7BF5">
      <w:pPr>
        <w:rPr>
          <w:noProof/>
          <w:sz w:val="24"/>
          <w:szCs w:val="24"/>
        </w:rPr>
      </w:pPr>
    </w:p>
    <w:p w14:paraId="17AD618D" w14:textId="77777777" w:rsidR="00FD7BF5" w:rsidRDefault="00FD7BF5">
      <w:pPr>
        <w:rPr>
          <w:noProof/>
          <w:sz w:val="24"/>
          <w:szCs w:val="24"/>
        </w:rPr>
      </w:pPr>
    </w:p>
    <w:p w14:paraId="7A28033D" w14:textId="6C112388" w:rsidR="00FD7BF5" w:rsidRDefault="00FD7BF5">
      <w:pPr>
        <w:rPr>
          <w:noProof/>
          <w:sz w:val="24"/>
          <w:szCs w:val="24"/>
        </w:rPr>
      </w:pPr>
    </w:p>
    <w:p w14:paraId="688D19A8" w14:textId="081E289D" w:rsidR="00FD7BF5" w:rsidRDefault="00FD7BF5">
      <w:pPr>
        <w:rPr>
          <w:noProof/>
          <w:sz w:val="24"/>
          <w:szCs w:val="24"/>
        </w:rPr>
      </w:pPr>
    </w:p>
    <w:p w14:paraId="0808B5B4" w14:textId="77777777" w:rsidR="00FD7BF5" w:rsidRDefault="00FD7BF5">
      <w:pPr>
        <w:rPr>
          <w:noProof/>
          <w:sz w:val="24"/>
          <w:szCs w:val="24"/>
        </w:rPr>
      </w:pPr>
    </w:p>
    <w:p w14:paraId="3704AEF5" w14:textId="77777777" w:rsidR="00CF1007" w:rsidRDefault="00CF1007">
      <w:pPr>
        <w:rPr>
          <w:noProof/>
          <w:sz w:val="24"/>
          <w:szCs w:val="24"/>
        </w:rPr>
      </w:pPr>
    </w:p>
    <w:p w14:paraId="684B5A89" w14:textId="77777777" w:rsidR="00CF1007" w:rsidRDefault="00CF1007">
      <w:pPr>
        <w:rPr>
          <w:noProof/>
          <w:sz w:val="24"/>
          <w:szCs w:val="24"/>
        </w:rPr>
      </w:pPr>
    </w:p>
    <w:p w14:paraId="18C13141" w14:textId="77777777" w:rsidR="00CF1007" w:rsidRDefault="00CF1007">
      <w:pPr>
        <w:rPr>
          <w:noProof/>
          <w:sz w:val="24"/>
          <w:szCs w:val="24"/>
        </w:rPr>
      </w:pPr>
    </w:p>
    <w:p w14:paraId="6ACD9C81" w14:textId="77777777" w:rsidR="00CF1007" w:rsidRDefault="00CF1007">
      <w:pPr>
        <w:rPr>
          <w:noProof/>
          <w:sz w:val="24"/>
          <w:szCs w:val="24"/>
        </w:rPr>
      </w:pPr>
    </w:p>
    <w:p w14:paraId="494AB17F" w14:textId="77777777" w:rsidR="00CF1007" w:rsidRDefault="00CF1007">
      <w:pPr>
        <w:rPr>
          <w:noProof/>
          <w:sz w:val="24"/>
          <w:szCs w:val="24"/>
        </w:rPr>
      </w:pPr>
    </w:p>
    <w:p w14:paraId="33D37E4D" w14:textId="77777777" w:rsidR="00CF1007" w:rsidRDefault="00CF1007">
      <w:pPr>
        <w:rPr>
          <w:noProof/>
          <w:sz w:val="24"/>
          <w:szCs w:val="24"/>
        </w:rPr>
      </w:pPr>
    </w:p>
    <w:p w14:paraId="35AD75B7" w14:textId="2E70AE17" w:rsidR="00EC57F2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Version anglaise </w:t>
      </w:r>
    </w:p>
    <w:p w14:paraId="42E70B0B" w14:textId="77777777" w:rsidR="00CF1007" w:rsidRPr="00CF1007" w:rsidRDefault="00CF1007">
      <w:pPr>
        <w:rPr>
          <w:noProof/>
          <w:sz w:val="24"/>
          <w:szCs w:val="24"/>
        </w:rPr>
      </w:pPr>
    </w:p>
    <w:p w14:paraId="16C1940C" w14:textId="35D3458E" w:rsidR="004201C4" w:rsidRPr="00CF1007" w:rsidRDefault="004F003C">
      <w:pPr>
        <w:rPr>
          <w:b/>
          <w:bCs/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 xml:space="preserve">Who </w:t>
      </w:r>
      <w:r w:rsidR="00302DCC" w:rsidRPr="00CF1007">
        <w:rPr>
          <w:b/>
          <w:bCs/>
          <w:noProof/>
          <w:sz w:val="24"/>
          <w:szCs w:val="24"/>
        </w:rPr>
        <w:t xml:space="preserve">am </w:t>
      </w:r>
      <w:r w:rsidR="00505B26">
        <w:rPr>
          <w:b/>
          <w:bCs/>
          <w:noProof/>
          <w:sz w:val="24"/>
          <w:szCs w:val="24"/>
        </w:rPr>
        <w:t>I</w:t>
      </w:r>
      <w:r w:rsidR="00302DCC" w:rsidRPr="00CF1007">
        <w:rPr>
          <w:b/>
          <w:bCs/>
          <w:noProof/>
          <w:sz w:val="24"/>
          <w:szCs w:val="24"/>
        </w:rPr>
        <w:t> ?</w:t>
      </w:r>
    </w:p>
    <w:p w14:paraId="2AAA3F9A" w14:textId="5053CD9B" w:rsidR="00302DCC" w:rsidRPr="00CF1007" w:rsidRDefault="00302DCC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name is </w:t>
      </w:r>
      <w:r w:rsidR="00505B26">
        <w:rPr>
          <w:noProof/>
          <w:sz w:val="24"/>
          <w:szCs w:val="24"/>
        </w:rPr>
        <w:t>N</w:t>
      </w:r>
      <w:r w:rsidRPr="00CF1007">
        <w:rPr>
          <w:noProof/>
          <w:sz w:val="24"/>
          <w:szCs w:val="24"/>
        </w:rPr>
        <w:t xml:space="preserve">goc </w:t>
      </w:r>
      <w:r w:rsidR="00505B26">
        <w:rPr>
          <w:noProof/>
          <w:sz w:val="24"/>
          <w:szCs w:val="24"/>
        </w:rPr>
        <w:t>L</w:t>
      </w:r>
      <w:r w:rsidRPr="00CF1007">
        <w:rPr>
          <w:noProof/>
          <w:sz w:val="24"/>
          <w:szCs w:val="24"/>
        </w:rPr>
        <w:t>inh TRAN. I’m 24 ye</w:t>
      </w:r>
      <w:r w:rsidR="00505B26">
        <w:rPr>
          <w:noProof/>
          <w:sz w:val="24"/>
          <w:szCs w:val="24"/>
        </w:rPr>
        <w:t>a</w:t>
      </w:r>
      <w:r w:rsidRPr="00CF1007">
        <w:rPr>
          <w:noProof/>
          <w:sz w:val="24"/>
          <w:szCs w:val="24"/>
        </w:rPr>
        <w:t>rs old and studying</w:t>
      </w:r>
      <w:r w:rsidR="00505B26">
        <w:rPr>
          <w:noProof/>
          <w:sz w:val="24"/>
          <w:szCs w:val="24"/>
        </w:rPr>
        <w:t xml:space="preserve"> IT</w:t>
      </w:r>
      <w:r w:rsidRPr="00CF1007">
        <w:rPr>
          <w:noProof/>
          <w:sz w:val="24"/>
          <w:szCs w:val="24"/>
        </w:rPr>
        <w:t xml:space="preserve"> </w:t>
      </w:r>
      <w:r w:rsidR="00505B26">
        <w:rPr>
          <w:noProof/>
          <w:sz w:val="24"/>
          <w:szCs w:val="24"/>
        </w:rPr>
        <w:t>at</w:t>
      </w:r>
      <w:r w:rsidRPr="00CF1007">
        <w:rPr>
          <w:noProof/>
          <w:sz w:val="24"/>
          <w:szCs w:val="24"/>
        </w:rPr>
        <w:t xml:space="preserve"> DATATECH GO NUMERIQUE. This document will present the result of my project</w:t>
      </w:r>
      <w:r w:rsidR="00505B26">
        <w:rPr>
          <w:noProof/>
          <w:sz w:val="24"/>
          <w:szCs w:val="24"/>
        </w:rPr>
        <w:t>.</w:t>
      </w:r>
    </w:p>
    <w:p w14:paraId="7C08B036" w14:textId="77777777" w:rsidR="00302DCC" w:rsidRPr="00CF1007" w:rsidRDefault="00302DCC">
      <w:pPr>
        <w:rPr>
          <w:noProof/>
          <w:sz w:val="24"/>
          <w:szCs w:val="24"/>
        </w:rPr>
      </w:pPr>
    </w:p>
    <w:p w14:paraId="05F0D228" w14:textId="5CA19088" w:rsidR="00302DCC" w:rsidRPr="00CF1007" w:rsidRDefault="00302DCC" w:rsidP="00302DCC">
      <w:pPr>
        <w:spacing w:line="360" w:lineRule="auto"/>
        <w:rPr>
          <w:noProof/>
          <w:sz w:val="24"/>
          <w:szCs w:val="24"/>
        </w:rPr>
      </w:pPr>
      <w:r w:rsidRPr="00CF1007">
        <w:rPr>
          <w:b/>
          <w:bCs/>
          <w:noProof/>
          <w:sz w:val="24"/>
          <w:szCs w:val="24"/>
        </w:rPr>
        <w:t>Stock management project</w:t>
      </w:r>
    </w:p>
    <w:p w14:paraId="3D329E94" w14:textId="14CF8D64" w:rsidR="00302DCC" w:rsidRPr="00CF1007" w:rsidRDefault="00302DCC" w:rsidP="002611E8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My site </w:t>
      </w:r>
      <w:r w:rsidR="00505B26">
        <w:rPr>
          <w:noProof/>
          <w:sz w:val="24"/>
          <w:szCs w:val="24"/>
        </w:rPr>
        <w:t>will allow</w:t>
      </w:r>
      <w:r w:rsidRPr="00CF1007">
        <w:rPr>
          <w:noProof/>
          <w:sz w:val="24"/>
          <w:szCs w:val="24"/>
        </w:rPr>
        <w:t xml:space="preserve"> stock management </w:t>
      </w:r>
      <w:r w:rsidR="00505B26">
        <w:rPr>
          <w:noProof/>
          <w:sz w:val="24"/>
          <w:szCs w:val="24"/>
        </w:rPr>
        <w:t xml:space="preserve">for a </w:t>
      </w:r>
      <w:r w:rsidRPr="00CF1007">
        <w:rPr>
          <w:noProof/>
          <w:sz w:val="24"/>
          <w:szCs w:val="24"/>
        </w:rPr>
        <w:t>shop. The</w:t>
      </w:r>
      <w:r w:rsidR="00505B26">
        <w:rPr>
          <w:noProof/>
          <w:sz w:val="24"/>
          <w:szCs w:val="24"/>
        </w:rPr>
        <w:t xml:space="preserve"> site will</w:t>
      </w:r>
      <w:r w:rsidRPr="00CF1007">
        <w:rPr>
          <w:noProof/>
          <w:sz w:val="24"/>
          <w:szCs w:val="24"/>
        </w:rPr>
        <w:t xml:space="preserve"> allow </w:t>
      </w:r>
      <w:r w:rsidR="00505B26">
        <w:rPr>
          <w:noProof/>
          <w:sz w:val="24"/>
          <w:szCs w:val="24"/>
        </w:rPr>
        <w:t xml:space="preserve">the </w:t>
      </w:r>
      <w:r w:rsidRPr="00CF1007">
        <w:rPr>
          <w:noProof/>
          <w:sz w:val="24"/>
          <w:szCs w:val="24"/>
        </w:rPr>
        <w:t xml:space="preserve">customer </w:t>
      </w:r>
      <w:r w:rsidR="00505B26">
        <w:rPr>
          <w:noProof/>
          <w:sz w:val="24"/>
          <w:szCs w:val="24"/>
        </w:rPr>
        <w:t xml:space="preserve">to </w:t>
      </w:r>
      <w:r w:rsidRPr="00CF1007">
        <w:rPr>
          <w:noProof/>
          <w:sz w:val="24"/>
          <w:szCs w:val="24"/>
        </w:rPr>
        <w:t>do online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 The site is managed by an administrator</w:t>
      </w:r>
      <w:r w:rsidR="00505B26">
        <w:rPr>
          <w:noProof/>
          <w:sz w:val="24"/>
          <w:szCs w:val="24"/>
        </w:rPr>
        <w:t xml:space="preserve"> who</w:t>
      </w:r>
      <w:r w:rsidRPr="00CF1007">
        <w:rPr>
          <w:noProof/>
          <w:sz w:val="24"/>
          <w:szCs w:val="24"/>
        </w:rPr>
        <w:t xml:space="preserve"> can change the content</w:t>
      </w:r>
      <w:r w:rsidR="003163C7" w:rsidRPr="00CF1007">
        <w:rPr>
          <w:noProof/>
          <w:sz w:val="24"/>
          <w:szCs w:val="24"/>
        </w:rPr>
        <w:t xml:space="preserve"> a</w:t>
      </w:r>
      <w:r w:rsidRPr="00CF1007">
        <w:rPr>
          <w:noProof/>
          <w:sz w:val="24"/>
          <w:szCs w:val="24"/>
        </w:rPr>
        <w:t xml:space="preserve">nd check all the </w:t>
      </w:r>
      <w:r w:rsidR="00505B26">
        <w:rPr>
          <w:noProof/>
          <w:sz w:val="24"/>
          <w:szCs w:val="24"/>
        </w:rPr>
        <w:t>pending</w:t>
      </w:r>
      <w:r w:rsidRPr="00CF1007">
        <w:rPr>
          <w:noProof/>
          <w:sz w:val="24"/>
          <w:szCs w:val="24"/>
        </w:rPr>
        <w:t xml:space="preserve">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>.</w:t>
      </w:r>
      <w:r w:rsidR="00FD7BF5">
        <w:rPr>
          <w:noProof/>
          <w:sz w:val="24"/>
          <w:szCs w:val="24"/>
        </w:rPr>
        <w:t xml:space="preserve"> </w:t>
      </w:r>
      <w:r w:rsidRPr="00CF1007">
        <w:rPr>
          <w:noProof/>
          <w:sz w:val="24"/>
          <w:szCs w:val="24"/>
        </w:rPr>
        <w:t>After check</w:t>
      </w:r>
      <w:r w:rsidR="00FD7BF5">
        <w:rPr>
          <w:noProof/>
          <w:sz w:val="24"/>
          <w:szCs w:val="24"/>
        </w:rPr>
        <w:t>ing</w:t>
      </w:r>
      <w:r w:rsidRPr="00CF1007">
        <w:rPr>
          <w:noProof/>
          <w:sz w:val="24"/>
          <w:szCs w:val="24"/>
        </w:rPr>
        <w:t xml:space="preserve"> the order</w:t>
      </w:r>
      <w:r w:rsidR="00505B26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the administrator can </w:t>
      </w:r>
      <w:r w:rsidR="003163C7" w:rsidRPr="00CF1007">
        <w:rPr>
          <w:noProof/>
          <w:sz w:val="24"/>
          <w:szCs w:val="24"/>
        </w:rPr>
        <w:t xml:space="preserve">prepare </w:t>
      </w:r>
      <w:r w:rsidR="00FD7BF5">
        <w:rPr>
          <w:noProof/>
          <w:sz w:val="24"/>
          <w:szCs w:val="24"/>
        </w:rPr>
        <w:t xml:space="preserve">the </w:t>
      </w:r>
      <w:r w:rsidR="003163C7" w:rsidRPr="00CF1007">
        <w:rPr>
          <w:noProof/>
          <w:sz w:val="24"/>
          <w:szCs w:val="24"/>
        </w:rPr>
        <w:t>orders. For the moment th</w:t>
      </w:r>
      <w:r w:rsidR="00FD7BF5">
        <w:rPr>
          <w:noProof/>
          <w:sz w:val="24"/>
          <w:szCs w:val="24"/>
        </w:rPr>
        <w:t>e</w:t>
      </w:r>
      <w:r w:rsidR="003163C7" w:rsidRPr="00CF1007">
        <w:rPr>
          <w:noProof/>
          <w:sz w:val="24"/>
          <w:szCs w:val="24"/>
        </w:rPr>
        <w:t xml:space="preserve"> orders can </w:t>
      </w:r>
      <w:r w:rsidR="00FD7BF5">
        <w:rPr>
          <w:noProof/>
          <w:sz w:val="24"/>
          <w:szCs w:val="24"/>
        </w:rPr>
        <w:t xml:space="preserve">only </w:t>
      </w:r>
      <w:r w:rsidR="003163C7" w:rsidRPr="00CF1007">
        <w:rPr>
          <w:noProof/>
          <w:sz w:val="24"/>
          <w:szCs w:val="24"/>
        </w:rPr>
        <w:t>be collect</w:t>
      </w:r>
      <w:r w:rsidR="00FD7BF5">
        <w:rPr>
          <w:noProof/>
          <w:sz w:val="24"/>
          <w:szCs w:val="24"/>
        </w:rPr>
        <w:t>ed at</w:t>
      </w:r>
      <w:r w:rsidR="003163C7" w:rsidRPr="00CF1007">
        <w:rPr>
          <w:noProof/>
          <w:sz w:val="24"/>
          <w:szCs w:val="24"/>
        </w:rPr>
        <w:t xml:space="preserve"> the shop. The site stock is just a part </w:t>
      </w:r>
      <w:r w:rsidR="00FD7BF5">
        <w:rPr>
          <w:noProof/>
          <w:sz w:val="24"/>
          <w:szCs w:val="24"/>
        </w:rPr>
        <w:t xml:space="preserve">of </w:t>
      </w:r>
      <w:r w:rsidR="003163C7" w:rsidRPr="00CF1007">
        <w:rPr>
          <w:noProof/>
          <w:sz w:val="24"/>
          <w:szCs w:val="24"/>
        </w:rPr>
        <w:t>a global stock</w:t>
      </w:r>
      <w:r w:rsidR="00FD7BF5">
        <w:rPr>
          <w:noProof/>
          <w:sz w:val="24"/>
          <w:szCs w:val="24"/>
        </w:rPr>
        <w:t>,</w:t>
      </w:r>
      <w:r w:rsidR="003163C7" w:rsidRPr="00CF1007">
        <w:rPr>
          <w:noProof/>
          <w:sz w:val="24"/>
          <w:szCs w:val="24"/>
        </w:rPr>
        <w:t xml:space="preserve">  dedicated </w:t>
      </w:r>
      <w:r w:rsidR="00FD7BF5">
        <w:rPr>
          <w:noProof/>
          <w:sz w:val="24"/>
          <w:szCs w:val="24"/>
        </w:rPr>
        <w:t>to</w:t>
      </w:r>
      <w:r w:rsidR="003163C7" w:rsidRPr="00CF1007">
        <w:rPr>
          <w:noProof/>
          <w:sz w:val="24"/>
          <w:szCs w:val="24"/>
        </w:rPr>
        <w:t xml:space="preserve"> the site.That permit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the shop to get various customer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and can continue to sell in th</w:t>
      </w:r>
      <w:r w:rsidR="00FD7BF5">
        <w:rPr>
          <w:noProof/>
          <w:sz w:val="24"/>
          <w:szCs w:val="24"/>
        </w:rPr>
        <w:t>ese</w:t>
      </w:r>
      <w:r w:rsidR="003163C7" w:rsidRPr="00CF1007">
        <w:rPr>
          <w:noProof/>
          <w:sz w:val="24"/>
          <w:szCs w:val="24"/>
        </w:rPr>
        <w:t xml:space="preserve"> difficult times</w:t>
      </w:r>
      <w:r w:rsidR="00FD7BF5">
        <w:rPr>
          <w:noProof/>
          <w:sz w:val="24"/>
          <w:szCs w:val="24"/>
        </w:rPr>
        <w:t>.</w:t>
      </w:r>
    </w:p>
    <w:p w14:paraId="73CEF56F" w14:textId="65AA92E4" w:rsidR="003163C7" w:rsidRPr="00CF1007" w:rsidRDefault="003163C7" w:rsidP="002611E8">
      <w:pPr>
        <w:rPr>
          <w:noProof/>
          <w:sz w:val="24"/>
          <w:szCs w:val="24"/>
        </w:rPr>
      </w:pPr>
    </w:p>
    <w:p w14:paraId="5BD22080" w14:textId="77777777" w:rsidR="003163C7" w:rsidRPr="00CF1007" w:rsidRDefault="003163C7" w:rsidP="00302DCC">
      <w:pPr>
        <w:spacing w:line="360" w:lineRule="auto"/>
        <w:rPr>
          <w:noProof/>
          <w:sz w:val="24"/>
          <w:szCs w:val="24"/>
        </w:rPr>
      </w:pPr>
    </w:p>
    <w:p w14:paraId="537CCD7B" w14:textId="796FF6E3" w:rsidR="00505B26" w:rsidRDefault="00505B2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Quick shop presentation </w:t>
      </w:r>
    </w:p>
    <w:p w14:paraId="575F6032" w14:textId="77777777" w:rsidR="00FD7BF5" w:rsidRDefault="00FD7BF5">
      <w:pPr>
        <w:rPr>
          <w:b/>
          <w:bCs/>
          <w:noProof/>
          <w:sz w:val="24"/>
          <w:szCs w:val="24"/>
        </w:rPr>
      </w:pPr>
    </w:p>
    <w:p w14:paraId="1003BC34" w14:textId="56E863EC" w:rsidR="00E00C14" w:rsidRPr="00CF1007" w:rsidRDefault="004201C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 xml:space="preserve">Gameshark is a shop that sells new or second hand games. </w:t>
      </w:r>
      <w:r w:rsidR="00FD7BF5">
        <w:rPr>
          <w:noProof/>
          <w:sz w:val="24"/>
          <w:szCs w:val="24"/>
        </w:rPr>
        <w:t xml:space="preserve">Founded </w:t>
      </w:r>
      <w:r w:rsidRPr="00CF1007">
        <w:rPr>
          <w:noProof/>
          <w:sz w:val="24"/>
          <w:szCs w:val="24"/>
        </w:rPr>
        <w:t>in 2021 by Elorelle</w:t>
      </w:r>
      <w:r w:rsidR="00FD7BF5">
        <w:rPr>
          <w:noProof/>
          <w:sz w:val="24"/>
          <w:szCs w:val="24"/>
        </w:rPr>
        <w:t>,</w:t>
      </w:r>
      <w:r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a </w:t>
      </w:r>
      <w:r w:rsidRPr="00CF1007">
        <w:rPr>
          <w:noProof/>
          <w:sz w:val="24"/>
          <w:szCs w:val="24"/>
        </w:rPr>
        <w:t xml:space="preserve">young </w:t>
      </w:r>
      <w:r w:rsidR="00E00C14" w:rsidRPr="00CF1007">
        <w:rPr>
          <w:noProof/>
          <w:sz w:val="24"/>
          <w:szCs w:val="24"/>
        </w:rPr>
        <w:t>geek</w:t>
      </w:r>
      <w:r w:rsidR="003163C7" w:rsidRPr="00CF1007">
        <w:rPr>
          <w:noProof/>
          <w:sz w:val="24"/>
          <w:szCs w:val="24"/>
        </w:rPr>
        <w:t xml:space="preserve"> . She manage</w:t>
      </w:r>
      <w:r w:rsidR="00FD7BF5">
        <w:rPr>
          <w:noProof/>
          <w:sz w:val="24"/>
          <w:szCs w:val="24"/>
        </w:rPr>
        <w:t>s</w:t>
      </w:r>
      <w:r w:rsidR="003163C7" w:rsidRPr="00CF1007">
        <w:rPr>
          <w:noProof/>
          <w:sz w:val="24"/>
          <w:szCs w:val="24"/>
        </w:rPr>
        <w:t xml:space="preserve"> </w:t>
      </w:r>
      <w:r w:rsidR="00FD7BF5">
        <w:rPr>
          <w:noProof/>
          <w:sz w:val="24"/>
          <w:szCs w:val="24"/>
        </w:rPr>
        <w:t xml:space="preserve">her </w:t>
      </w:r>
      <w:r w:rsidR="003163C7" w:rsidRPr="00CF1007">
        <w:rPr>
          <w:noProof/>
          <w:sz w:val="24"/>
          <w:szCs w:val="24"/>
        </w:rPr>
        <w:t xml:space="preserve">shop  at </w:t>
      </w:r>
      <w:r w:rsidR="00FD7BF5">
        <w:rPr>
          <w:noProof/>
          <w:sz w:val="24"/>
          <w:szCs w:val="24"/>
        </w:rPr>
        <w:t>F</w:t>
      </w:r>
      <w:r w:rsidR="003163C7" w:rsidRPr="00CF1007">
        <w:rPr>
          <w:noProof/>
          <w:sz w:val="24"/>
          <w:szCs w:val="24"/>
        </w:rPr>
        <w:t xml:space="preserve">ontenay </w:t>
      </w:r>
      <w:r w:rsidR="00FD7BF5">
        <w:rPr>
          <w:noProof/>
          <w:sz w:val="24"/>
          <w:szCs w:val="24"/>
        </w:rPr>
        <w:t>L</w:t>
      </w:r>
      <w:r w:rsidR="003163C7" w:rsidRPr="00CF1007">
        <w:rPr>
          <w:noProof/>
          <w:sz w:val="24"/>
          <w:szCs w:val="24"/>
        </w:rPr>
        <w:t xml:space="preserve">e </w:t>
      </w:r>
      <w:r w:rsidR="00FD7BF5">
        <w:rPr>
          <w:noProof/>
          <w:sz w:val="24"/>
          <w:szCs w:val="24"/>
        </w:rPr>
        <w:t>C</w:t>
      </w:r>
      <w:r w:rsidR="003163C7" w:rsidRPr="00CF1007">
        <w:rPr>
          <w:noProof/>
          <w:sz w:val="24"/>
          <w:szCs w:val="24"/>
        </w:rPr>
        <w:t>omte in Vendee</w:t>
      </w:r>
      <w:r w:rsidR="00CF1007" w:rsidRPr="00CF1007">
        <w:rPr>
          <w:noProof/>
          <w:sz w:val="24"/>
          <w:szCs w:val="24"/>
        </w:rPr>
        <w:t>. With th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>s</w:t>
      </w:r>
      <w:r w:rsidR="00FD7BF5">
        <w:rPr>
          <w:noProof/>
          <w:sz w:val="24"/>
          <w:szCs w:val="24"/>
        </w:rPr>
        <w:t>e</w:t>
      </w:r>
      <w:r w:rsidR="00CF1007" w:rsidRPr="00CF1007">
        <w:rPr>
          <w:noProof/>
          <w:sz w:val="24"/>
          <w:szCs w:val="24"/>
        </w:rPr>
        <w:t xml:space="preserve"> difficult times the shop ha</w:t>
      </w:r>
      <w:r w:rsidR="00FD7BF5">
        <w:rPr>
          <w:noProof/>
          <w:sz w:val="24"/>
          <w:szCs w:val="24"/>
        </w:rPr>
        <w:t>d</w:t>
      </w:r>
      <w:r w:rsidR="00CF1007" w:rsidRPr="00CF1007">
        <w:rPr>
          <w:noProof/>
          <w:sz w:val="24"/>
          <w:szCs w:val="24"/>
        </w:rPr>
        <w:t xml:space="preserve"> problem to stay</w:t>
      </w:r>
      <w:r w:rsidR="00FD7BF5">
        <w:rPr>
          <w:noProof/>
          <w:sz w:val="24"/>
          <w:szCs w:val="24"/>
        </w:rPr>
        <w:t>ing</w:t>
      </w:r>
      <w:r w:rsidR="00CF1007" w:rsidRPr="00CF1007">
        <w:rPr>
          <w:noProof/>
          <w:sz w:val="24"/>
          <w:szCs w:val="24"/>
        </w:rPr>
        <w:t xml:space="preserve"> open.</w:t>
      </w:r>
    </w:p>
    <w:p w14:paraId="67FC106E" w14:textId="5F683C22" w:rsidR="00E00C14" w:rsidRPr="00CF1007" w:rsidRDefault="00E00C14">
      <w:pPr>
        <w:rPr>
          <w:noProof/>
          <w:sz w:val="24"/>
          <w:szCs w:val="24"/>
        </w:rPr>
      </w:pPr>
      <w:r w:rsidRPr="00CF1007">
        <w:rPr>
          <w:noProof/>
          <w:sz w:val="24"/>
          <w:szCs w:val="24"/>
        </w:rPr>
        <w:t>Currently  gameshark use</w:t>
      </w:r>
      <w:r w:rsidR="00FD7BF5">
        <w:rPr>
          <w:noProof/>
          <w:sz w:val="24"/>
          <w:szCs w:val="24"/>
        </w:rPr>
        <w:t>s</w:t>
      </w:r>
      <w:r w:rsidRPr="00CF1007">
        <w:rPr>
          <w:noProof/>
          <w:sz w:val="24"/>
          <w:szCs w:val="24"/>
        </w:rPr>
        <w:t xml:space="preserve"> an excel sheet to do stock management. Order is made </w:t>
      </w:r>
      <w:r w:rsidR="00FD7BF5">
        <w:rPr>
          <w:noProof/>
          <w:sz w:val="24"/>
          <w:szCs w:val="24"/>
        </w:rPr>
        <w:t xml:space="preserve">on site as </w:t>
      </w:r>
      <w:r w:rsidRPr="00CF1007">
        <w:rPr>
          <w:noProof/>
          <w:sz w:val="24"/>
          <w:szCs w:val="24"/>
        </w:rPr>
        <w:t>she has no site at all .</w:t>
      </w:r>
      <w:r w:rsidR="007A7F8F" w:rsidRPr="00CF1007">
        <w:rPr>
          <w:noProof/>
          <w:sz w:val="24"/>
          <w:szCs w:val="24"/>
        </w:rPr>
        <w:t xml:space="preserve"> </w:t>
      </w:r>
    </w:p>
    <w:p w14:paraId="27FCB734" w14:textId="77777777" w:rsidR="004201C4" w:rsidRDefault="004201C4">
      <w:pPr>
        <w:rPr>
          <w:noProof/>
        </w:rPr>
      </w:pPr>
    </w:p>
    <w:p w14:paraId="7C40EBCE" w14:textId="6EACACCB" w:rsidR="004201C4" w:rsidRPr="0012419C" w:rsidRDefault="004201C4">
      <w:pPr>
        <w:rPr>
          <w:noProof/>
        </w:rPr>
        <w:sectPr w:rsidR="004201C4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A33AE4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4"/>
        <w:gridCol w:w="9789"/>
      </w:tblGrid>
      <w:tr w:rsidR="004A4C49" w:rsidRPr="0012419C" w14:paraId="44D4832C" w14:textId="77777777" w:rsidTr="009B1EC8">
        <w:trPr>
          <w:trHeight w:val="432"/>
        </w:trPr>
        <w:tc>
          <w:tcPr>
            <w:tcW w:w="284" w:type="dxa"/>
            <w:vMerge w:val="restart"/>
            <w:vAlign w:val="center"/>
          </w:tcPr>
          <w:p w14:paraId="4E171CD0" w14:textId="57A0E715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67B92530" w14:textId="199CD83B" w:rsidR="004A4C49" w:rsidRPr="0012419C" w:rsidRDefault="009B1EC8" w:rsidP="00C9656E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31201E8F" wp14:editId="38412699">
                  <wp:extent cx="2286000" cy="222740"/>
                  <wp:effectExtent l="0" t="0" r="0" b="6350"/>
                  <wp:docPr id="11" name="Graphisme 11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215CF3A5" w14:textId="77777777" w:rsidTr="009B1EC8">
        <w:trPr>
          <w:trHeight w:val="1440"/>
        </w:trPr>
        <w:tc>
          <w:tcPr>
            <w:tcW w:w="284" w:type="dxa"/>
            <w:vMerge/>
          </w:tcPr>
          <w:p w14:paraId="27B8F592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7DB1998F" w14:textId="4D841EE4" w:rsidR="004A4C49" w:rsidRPr="0012419C" w:rsidRDefault="009B1EC8" w:rsidP="00FE44CB">
            <w:pPr>
              <w:pStyle w:val="Titre2"/>
              <w:rPr>
                <w:noProof/>
              </w:rPr>
            </w:pPr>
            <w:bookmarkStart w:id="2" w:name="_Toc81385091"/>
            <w:bookmarkStart w:id="3" w:name="_Toc81480421"/>
            <w:r>
              <w:rPr>
                <w:noProof/>
              </w:rPr>
              <w:t>Analyse des besoins</w:t>
            </w:r>
            <w:bookmarkEnd w:id="2"/>
            <w:bookmarkEnd w:id="3"/>
          </w:p>
        </w:tc>
      </w:tr>
      <w:tr w:rsidR="004A4C49" w:rsidRPr="0012419C" w14:paraId="629AB04F" w14:textId="77777777" w:rsidTr="009B1EC8">
        <w:trPr>
          <w:trHeight w:val="11583"/>
        </w:trPr>
        <w:tc>
          <w:tcPr>
            <w:tcW w:w="284" w:type="dxa"/>
            <w:vMerge/>
          </w:tcPr>
          <w:p w14:paraId="05FBBB9D" w14:textId="77777777" w:rsidR="004A4C49" w:rsidRPr="0012419C" w:rsidRDefault="004A4C49" w:rsidP="004D4384">
            <w:pPr>
              <w:pStyle w:val="Citation"/>
              <w:rPr>
                <w:noProof/>
              </w:rPr>
            </w:pPr>
          </w:p>
        </w:tc>
        <w:tc>
          <w:tcPr>
            <w:tcW w:w="7019" w:type="dxa"/>
          </w:tcPr>
          <w:p w14:paraId="02A3D7CE" w14:textId="3FFEE668" w:rsidR="004A4C49" w:rsidRPr="0012419C" w:rsidRDefault="0016082A" w:rsidP="009B1E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AEF87B" wp14:editId="095843A9">
                  <wp:extent cx="6078932" cy="5003277"/>
                  <wp:effectExtent l="0" t="0" r="0" b="698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4006" cy="5007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AA290" w14:textId="77777777" w:rsidR="007762BF" w:rsidRPr="0012419C" w:rsidRDefault="007762BF">
      <w:pPr>
        <w:rPr>
          <w:noProof/>
        </w:rPr>
      </w:pPr>
    </w:p>
    <w:p w14:paraId="0CEB5352" w14:textId="77777777" w:rsidR="00FE44CB" w:rsidRPr="0012419C" w:rsidRDefault="00FE44CB">
      <w:pPr>
        <w:rPr>
          <w:noProof/>
        </w:rPr>
        <w:sectPr w:rsidR="00FE44CB" w:rsidRPr="0012419C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E81E92" w14:textId="77777777" w:rsidR="005F350F" w:rsidRPr="0012419C" w:rsidRDefault="005F350F">
      <w:pPr>
        <w:rPr>
          <w:noProof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12419C" w14:paraId="1EB3CA94" w14:textId="77777777" w:rsidTr="0016082A">
        <w:trPr>
          <w:trHeight w:val="432"/>
        </w:trPr>
        <w:tc>
          <w:tcPr>
            <w:tcW w:w="10466" w:type="dxa"/>
          </w:tcPr>
          <w:p w14:paraId="75E9A033" w14:textId="77777777" w:rsidR="004A4C49" w:rsidRPr="0012419C" w:rsidRDefault="004A4C49" w:rsidP="00D51608">
            <w:pPr>
              <w:rPr>
                <w:noProof/>
              </w:rPr>
            </w:pPr>
            <w:r w:rsidRPr="0012419C">
              <w:rPr>
                <w:noProof/>
                <w:lang w:bidi="fr-FR"/>
              </w:rPr>
              <w:drawing>
                <wp:inline distT="0" distB="0" distL="0" distR="0" wp14:anchorId="0DCF9601" wp14:editId="6FBA5A89">
                  <wp:extent cx="2286000" cy="222740"/>
                  <wp:effectExtent l="0" t="0" r="0" b="6350"/>
                  <wp:docPr id="15" name="Graphique 15" title="Décora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12419C" w14:paraId="3134360B" w14:textId="77777777" w:rsidTr="0016082A">
        <w:trPr>
          <w:trHeight w:val="1440"/>
        </w:trPr>
        <w:tc>
          <w:tcPr>
            <w:tcW w:w="10466" w:type="dxa"/>
          </w:tcPr>
          <w:p w14:paraId="726F4197" w14:textId="54AF8EA4" w:rsidR="004A4C49" w:rsidRPr="0012419C" w:rsidRDefault="009B1EC8" w:rsidP="004048B0">
            <w:pPr>
              <w:pStyle w:val="Titre2"/>
              <w:rPr>
                <w:noProof/>
              </w:rPr>
            </w:pPr>
            <w:bookmarkStart w:id="4" w:name="_Toc81385092"/>
            <w:bookmarkStart w:id="5" w:name="_Toc81480422"/>
            <w:r>
              <w:rPr>
                <w:noProof/>
              </w:rPr>
              <w:t>Diagrame d’utilisation</w:t>
            </w:r>
            <w:bookmarkEnd w:id="4"/>
            <w:bookmarkEnd w:id="5"/>
          </w:p>
        </w:tc>
      </w:tr>
    </w:tbl>
    <w:p w14:paraId="6899C69F" w14:textId="70BF7D6A" w:rsidR="002F7588" w:rsidRDefault="00CF1007" w:rsidP="008920BB">
      <w:pPr>
        <w:rPr>
          <w:noProof/>
        </w:rPr>
      </w:pPr>
      <w:r>
        <w:rPr>
          <w:noProof/>
        </w:rPr>
        <w:drawing>
          <wp:inline distT="0" distB="0" distL="0" distR="0" wp14:anchorId="3FF7F855" wp14:editId="1CE64D04">
            <wp:extent cx="6635115" cy="491581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6" cy="4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2F89" w14:textId="77777777" w:rsidR="002F7588" w:rsidRDefault="002F7588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830765" w14:textId="77777777" w:rsidR="0016082A" w:rsidRDefault="0016082A" w:rsidP="008920BB">
      <w:pPr>
        <w:rPr>
          <w:noProof/>
        </w:rPr>
      </w:pPr>
    </w:p>
    <w:p w14:paraId="4B87EF2F" w14:textId="77777777" w:rsidR="0016082A" w:rsidRDefault="0016082A" w:rsidP="008920BB">
      <w:pPr>
        <w:rPr>
          <w:noProof/>
        </w:rPr>
      </w:pPr>
    </w:p>
    <w:p w14:paraId="6D70F856" w14:textId="6E659EBF" w:rsidR="009B1EC8" w:rsidRDefault="009B1EC8" w:rsidP="008920BB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4B3C2C41" wp14:editId="5E7A86DD">
            <wp:extent cx="2286000" cy="222740"/>
            <wp:effectExtent l="0" t="0" r="0" b="6350"/>
            <wp:docPr id="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2AC" w14:textId="04BC4897" w:rsidR="009B1EC8" w:rsidRDefault="009B1EC8" w:rsidP="009B1EC8">
      <w:pPr>
        <w:pStyle w:val="Titre2"/>
        <w:rPr>
          <w:noProof/>
        </w:rPr>
      </w:pPr>
      <w:bookmarkStart w:id="6" w:name="_Toc81385093"/>
      <w:bookmarkStart w:id="7" w:name="_Toc81480423"/>
      <w:r>
        <w:rPr>
          <w:noProof/>
        </w:rPr>
        <w:t>Partie technique</w:t>
      </w:r>
      <w:bookmarkEnd w:id="6"/>
      <w:bookmarkEnd w:id="7"/>
      <w:r>
        <w:rPr>
          <w:noProof/>
        </w:rPr>
        <w:t xml:space="preserve"> </w:t>
      </w:r>
    </w:p>
    <w:p w14:paraId="4639882B" w14:textId="2829C61E" w:rsidR="009B1EC8" w:rsidRDefault="009B1EC8" w:rsidP="009B1EC8"/>
    <w:p w14:paraId="7D736828" w14:textId="586BD4D5" w:rsidR="009B1EC8" w:rsidRDefault="009B1EC8" w:rsidP="009B1EC8"/>
    <w:p w14:paraId="3BD0D4C2" w14:textId="257B66A4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 w:rsidRPr="009B1EC8">
        <w:rPr>
          <w:b/>
          <w:bCs/>
          <w:sz w:val="32"/>
          <w:szCs w:val="32"/>
          <w:u w:val="single"/>
        </w:rPr>
        <w:t>Technologie et langage</w:t>
      </w:r>
    </w:p>
    <w:p w14:paraId="23A0AE80" w14:textId="6228D608" w:rsidR="009B1EC8" w:rsidRDefault="009B1EC8" w:rsidP="009B1EC8">
      <w:pPr>
        <w:rPr>
          <w:sz w:val="28"/>
          <w:szCs w:val="28"/>
        </w:rPr>
      </w:pPr>
    </w:p>
    <w:p w14:paraId="4FEBF8EF" w14:textId="0A1D7799" w:rsidR="009B1EC8" w:rsidRP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>Projet développ</w:t>
      </w:r>
      <w:r w:rsidR="00244485">
        <w:rPr>
          <w:sz w:val="28"/>
          <w:szCs w:val="28"/>
        </w:rPr>
        <w:t>é</w:t>
      </w:r>
      <w:r>
        <w:rPr>
          <w:sz w:val="28"/>
          <w:szCs w:val="28"/>
        </w:rPr>
        <w:t xml:space="preserve"> en :</w:t>
      </w:r>
    </w:p>
    <w:p w14:paraId="1E63D121" w14:textId="6E99023E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Html/ CSS</w:t>
      </w:r>
    </w:p>
    <w:p w14:paraId="7EF7F91C" w14:textId="2781F024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</w:p>
    <w:p w14:paraId="3EE65A76" w14:textId="4C057925" w:rsidR="00244485" w:rsidRDefault="00D92B46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Javascript</w:t>
      </w:r>
    </w:p>
    <w:p w14:paraId="71824AE4" w14:textId="188CBFCA" w:rsidR="009B1EC8" w:rsidRDefault="009B1EC8" w:rsidP="009B1EC8">
      <w:pPr>
        <w:rPr>
          <w:sz w:val="28"/>
          <w:szCs w:val="28"/>
        </w:rPr>
      </w:pPr>
    </w:p>
    <w:p w14:paraId="3BA9608B" w14:textId="270B5879" w:rsidR="009B1EC8" w:rsidRDefault="009B1E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Base de </w:t>
      </w:r>
      <w:r w:rsidR="00D92B46">
        <w:rPr>
          <w:sz w:val="28"/>
          <w:szCs w:val="28"/>
        </w:rPr>
        <w:t>données :</w:t>
      </w:r>
    </w:p>
    <w:p w14:paraId="1A5E0495" w14:textId="794DEC4D" w:rsidR="009B1EC8" w:rsidRDefault="009B1EC8" w:rsidP="009B1EC8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 w:rsidRPr="009B1EC8">
        <w:rPr>
          <w:sz w:val="24"/>
          <w:szCs w:val="24"/>
        </w:rPr>
        <w:t>Mysql</w:t>
      </w:r>
      <w:proofErr w:type="spellEnd"/>
    </w:p>
    <w:p w14:paraId="3D6F37B7" w14:textId="32D6BB0D" w:rsidR="00D92B46" w:rsidRDefault="00D92B46" w:rsidP="00D92B46">
      <w:pPr>
        <w:rPr>
          <w:sz w:val="24"/>
          <w:szCs w:val="24"/>
        </w:rPr>
      </w:pPr>
    </w:p>
    <w:p w14:paraId="72D2A2FC" w14:textId="0CB8B221" w:rsidR="00D92B46" w:rsidRDefault="00D92B46" w:rsidP="00D92B46">
      <w:pPr>
        <w:rPr>
          <w:sz w:val="24"/>
          <w:szCs w:val="24"/>
        </w:rPr>
      </w:pPr>
      <w:r>
        <w:rPr>
          <w:sz w:val="24"/>
          <w:szCs w:val="24"/>
        </w:rPr>
        <w:t>Outils supplémentaires :</w:t>
      </w:r>
    </w:p>
    <w:p w14:paraId="24965E27" w14:textId="7D41F468" w:rsid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Procreate</w:t>
      </w:r>
      <w:proofErr w:type="spellEnd"/>
    </w:p>
    <w:p w14:paraId="664A259A" w14:textId="11ED53FE" w:rsidR="00D92B46" w:rsidRPr="00D92B46" w:rsidRDefault="00D92B46" w:rsidP="00D92B4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Git</w:t>
      </w:r>
    </w:p>
    <w:p w14:paraId="5A705203" w14:textId="4F619DDD" w:rsidR="009B1EC8" w:rsidRDefault="009B1EC8" w:rsidP="009B1EC8">
      <w:pPr>
        <w:rPr>
          <w:sz w:val="28"/>
          <w:szCs w:val="28"/>
        </w:rPr>
      </w:pPr>
    </w:p>
    <w:p w14:paraId="6EF20DDC" w14:textId="570AA44F" w:rsidR="009B1EC8" w:rsidRDefault="009B1EC8" w:rsidP="009B1EC8">
      <w:pPr>
        <w:rPr>
          <w:sz w:val="28"/>
          <w:szCs w:val="28"/>
        </w:rPr>
      </w:pPr>
    </w:p>
    <w:p w14:paraId="6F9D8F1E" w14:textId="6D0811F7" w:rsidR="009B1EC8" w:rsidRPr="009B1EC8" w:rsidRDefault="009B1EC8" w:rsidP="009B1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Details du projet </w:t>
      </w:r>
    </w:p>
    <w:p w14:paraId="77D81252" w14:textId="61FED61B" w:rsidR="009B1EC8" w:rsidRDefault="009B1EC8" w:rsidP="009B1EC8">
      <w:pPr>
        <w:rPr>
          <w:sz w:val="28"/>
          <w:szCs w:val="28"/>
        </w:rPr>
      </w:pPr>
    </w:p>
    <w:p w14:paraId="74B16F3D" w14:textId="09F6B57B" w:rsidR="00DA45C8" w:rsidRDefault="00DA45C8" w:rsidP="009B1EC8">
      <w:pPr>
        <w:rPr>
          <w:sz w:val="28"/>
          <w:szCs w:val="28"/>
        </w:rPr>
      </w:pPr>
      <w:r>
        <w:rPr>
          <w:sz w:val="28"/>
          <w:szCs w:val="28"/>
        </w:rPr>
        <w:t xml:space="preserve">Rôles </w:t>
      </w:r>
    </w:p>
    <w:p w14:paraId="589CD73F" w14:textId="3D1AE329" w:rsidR="00DA45C8" w:rsidRDefault="00DA45C8" w:rsidP="009B1EC8">
      <w:pPr>
        <w:rPr>
          <w:sz w:val="28"/>
          <w:szCs w:val="28"/>
        </w:rPr>
      </w:pPr>
    </w:p>
    <w:p w14:paraId="27886F6D" w14:textId="63832631" w:rsidR="000176A6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>L’administrateur :  Le rôle « d’administrat</w:t>
      </w:r>
      <w:r w:rsidR="00DC5B0F">
        <w:rPr>
          <w:sz w:val="24"/>
          <w:szCs w:val="24"/>
        </w:rPr>
        <w:t>eur</w:t>
      </w:r>
      <w:r>
        <w:rPr>
          <w:sz w:val="24"/>
          <w:szCs w:val="24"/>
        </w:rPr>
        <w:t xml:space="preserve"> » </w:t>
      </w:r>
      <w:r w:rsidR="00AA1979">
        <w:rPr>
          <w:sz w:val="24"/>
          <w:szCs w:val="24"/>
        </w:rPr>
        <w:t>permet à</w:t>
      </w:r>
      <w:r>
        <w:rPr>
          <w:sz w:val="24"/>
          <w:szCs w:val="24"/>
        </w:rPr>
        <w:t xml:space="preserve"> l’utilisateur d’avoir un maximum de droit</w:t>
      </w:r>
      <w:r w:rsidR="00AA1979">
        <w:rPr>
          <w:sz w:val="24"/>
          <w:szCs w:val="24"/>
        </w:rPr>
        <w:t>s</w:t>
      </w:r>
      <w:r>
        <w:rPr>
          <w:sz w:val="24"/>
          <w:szCs w:val="24"/>
        </w:rPr>
        <w:t xml:space="preserve"> sur la gestion de la base de </w:t>
      </w:r>
      <w:r w:rsidR="00AA1979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sur </w:t>
      </w:r>
      <w:r w:rsidR="00AA1979">
        <w:rPr>
          <w:sz w:val="24"/>
          <w:szCs w:val="24"/>
        </w:rPr>
        <w:t>les mises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jour de l’application. Il peut aussi avoir </w:t>
      </w:r>
      <w:r w:rsidR="00DC5B0F">
        <w:rPr>
          <w:sz w:val="24"/>
          <w:szCs w:val="24"/>
        </w:rPr>
        <w:t>accès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 l’historique</w:t>
      </w:r>
      <w:r>
        <w:rPr>
          <w:sz w:val="24"/>
          <w:szCs w:val="24"/>
        </w:rPr>
        <w:t xml:space="preserve"> des commande</w:t>
      </w:r>
      <w:r w:rsidR="000176A6">
        <w:rPr>
          <w:sz w:val="24"/>
          <w:szCs w:val="24"/>
        </w:rPr>
        <w:t>s</w:t>
      </w:r>
      <w:r w:rsidR="00AA1979">
        <w:rPr>
          <w:sz w:val="24"/>
          <w:szCs w:val="24"/>
        </w:rPr>
        <w:t xml:space="preserve"> </w:t>
      </w:r>
      <w:r>
        <w:rPr>
          <w:sz w:val="24"/>
          <w:szCs w:val="24"/>
        </w:rPr>
        <w:t>clients afin de vérifier si tout es</w:t>
      </w:r>
      <w:r w:rsidR="000176A6">
        <w:rPr>
          <w:sz w:val="24"/>
          <w:szCs w:val="24"/>
        </w:rPr>
        <w:t>t</w:t>
      </w:r>
      <w:r>
        <w:rPr>
          <w:sz w:val="24"/>
          <w:szCs w:val="24"/>
        </w:rPr>
        <w:t xml:space="preserve"> en ordre lors de remise du produit.</w:t>
      </w:r>
      <w:r w:rsidR="000176A6">
        <w:rPr>
          <w:sz w:val="24"/>
          <w:szCs w:val="24"/>
        </w:rPr>
        <w:t xml:space="preserve"> Il pourra aussi gérer les ajouts des nouveautés</w:t>
      </w:r>
      <w:r w:rsidR="00AA1979">
        <w:rPr>
          <w:sz w:val="24"/>
          <w:szCs w:val="24"/>
        </w:rPr>
        <w:t>.</w:t>
      </w:r>
    </w:p>
    <w:p w14:paraId="0107D24F" w14:textId="241BDB4C" w:rsidR="00DA45C8" w:rsidRDefault="00DA45C8" w:rsidP="009B1EC8">
      <w:pPr>
        <w:rPr>
          <w:sz w:val="24"/>
          <w:szCs w:val="24"/>
        </w:rPr>
      </w:pPr>
    </w:p>
    <w:p w14:paraId="5BB8A7BC" w14:textId="5607B452" w:rsidR="00DA45C8" w:rsidRDefault="00DA45C8" w:rsidP="009B1EC8">
      <w:pPr>
        <w:rPr>
          <w:sz w:val="24"/>
          <w:szCs w:val="24"/>
        </w:rPr>
      </w:pPr>
    </w:p>
    <w:p w14:paraId="009D87DB" w14:textId="29254139" w:rsidR="00DA45C8" w:rsidRDefault="00DA45C8" w:rsidP="009B1EC8">
      <w:pPr>
        <w:rPr>
          <w:sz w:val="24"/>
          <w:szCs w:val="24"/>
        </w:rPr>
      </w:pPr>
      <w:r>
        <w:rPr>
          <w:sz w:val="24"/>
          <w:szCs w:val="24"/>
        </w:rPr>
        <w:t xml:space="preserve">Le client : Le rôle « client » permet </w:t>
      </w:r>
      <w:r w:rsidR="00AA1979">
        <w:rPr>
          <w:sz w:val="24"/>
          <w:szCs w:val="24"/>
        </w:rPr>
        <w:t>à l’utilisateur</w:t>
      </w:r>
      <w:r>
        <w:rPr>
          <w:sz w:val="24"/>
          <w:szCs w:val="24"/>
        </w:rPr>
        <w:t xml:space="preserve"> d’</w:t>
      </w:r>
      <w:r w:rsidR="00AA5353">
        <w:rPr>
          <w:sz w:val="24"/>
          <w:szCs w:val="24"/>
        </w:rPr>
        <w:t>accéder</w:t>
      </w:r>
      <w:r>
        <w:rPr>
          <w:sz w:val="24"/>
          <w:szCs w:val="24"/>
        </w:rPr>
        <w:t xml:space="preserve"> </w:t>
      </w:r>
      <w:r w:rsidR="00AA1979">
        <w:rPr>
          <w:sz w:val="24"/>
          <w:szCs w:val="24"/>
        </w:rPr>
        <w:t>à</w:t>
      </w:r>
      <w:r>
        <w:rPr>
          <w:sz w:val="24"/>
          <w:szCs w:val="24"/>
        </w:rPr>
        <w:t xml:space="preserve"> l’application sans pouvoir modifier ou changer quelconque élément</w:t>
      </w:r>
      <w:r w:rsidR="00BF630F">
        <w:rPr>
          <w:sz w:val="24"/>
          <w:szCs w:val="24"/>
        </w:rPr>
        <w:t xml:space="preserve"> de la base de données</w:t>
      </w:r>
      <w:r w:rsidR="00AA5353">
        <w:rPr>
          <w:sz w:val="24"/>
          <w:szCs w:val="24"/>
        </w:rPr>
        <w:t xml:space="preserve">. </w:t>
      </w:r>
      <w:r w:rsidR="000176A6">
        <w:rPr>
          <w:sz w:val="24"/>
          <w:szCs w:val="24"/>
        </w:rPr>
        <w:t xml:space="preserve">Le client peux réserver librement </w:t>
      </w:r>
      <w:r w:rsidR="00BF630F">
        <w:rPr>
          <w:sz w:val="24"/>
          <w:szCs w:val="24"/>
        </w:rPr>
        <w:t>l</w:t>
      </w:r>
      <w:r w:rsidR="000176A6">
        <w:rPr>
          <w:sz w:val="24"/>
          <w:szCs w:val="24"/>
        </w:rPr>
        <w:t>es produits dans la limite des stocks</w:t>
      </w:r>
      <w:r w:rsidR="00BF630F">
        <w:rPr>
          <w:sz w:val="24"/>
          <w:szCs w:val="24"/>
        </w:rPr>
        <w:t xml:space="preserve"> disponibles et</w:t>
      </w:r>
      <w:r w:rsidR="000176A6">
        <w:rPr>
          <w:sz w:val="24"/>
          <w:szCs w:val="24"/>
        </w:rPr>
        <w:t xml:space="preserve"> peu</w:t>
      </w:r>
      <w:r w:rsidR="00BF630F">
        <w:rPr>
          <w:sz w:val="24"/>
          <w:szCs w:val="24"/>
        </w:rPr>
        <w:t>t</w:t>
      </w:r>
      <w:r w:rsidR="000176A6">
        <w:rPr>
          <w:sz w:val="24"/>
          <w:szCs w:val="24"/>
        </w:rPr>
        <w:t xml:space="preserve"> observer l’avanc</w:t>
      </w:r>
      <w:r w:rsidR="00BF630F">
        <w:rPr>
          <w:sz w:val="24"/>
          <w:szCs w:val="24"/>
        </w:rPr>
        <w:t>é</w:t>
      </w:r>
      <w:r w:rsidR="000176A6">
        <w:rPr>
          <w:sz w:val="24"/>
          <w:szCs w:val="24"/>
        </w:rPr>
        <w:t xml:space="preserve"> de l’état de sa commande ainsi que l’annuler. Le client peut </w:t>
      </w:r>
      <w:r w:rsidR="00BF630F">
        <w:rPr>
          <w:sz w:val="24"/>
          <w:szCs w:val="24"/>
        </w:rPr>
        <w:t>s’il</w:t>
      </w:r>
      <w:r w:rsidR="000176A6">
        <w:rPr>
          <w:sz w:val="24"/>
          <w:szCs w:val="24"/>
        </w:rPr>
        <w:t xml:space="preserve"> faut</w:t>
      </w:r>
      <w:r w:rsidR="00BF630F">
        <w:rPr>
          <w:sz w:val="24"/>
          <w:szCs w:val="24"/>
        </w:rPr>
        <w:t>,</w:t>
      </w:r>
      <w:r w:rsidR="000176A6">
        <w:rPr>
          <w:sz w:val="24"/>
          <w:szCs w:val="24"/>
        </w:rPr>
        <w:t xml:space="preserve"> remodifier son mot de passe en cas d’oubli</w:t>
      </w:r>
      <w:r w:rsidR="00BF630F">
        <w:rPr>
          <w:sz w:val="24"/>
          <w:szCs w:val="24"/>
        </w:rPr>
        <w:t>.</w:t>
      </w:r>
    </w:p>
    <w:p w14:paraId="5ACC57E6" w14:textId="6C550B30" w:rsidR="005979AB" w:rsidRDefault="005979AB" w:rsidP="009B1EC8">
      <w:pPr>
        <w:rPr>
          <w:sz w:val="24"/>
          <w:szCs w:val="24"/>
        </w:rPr>
      </w:pPr>
    </w:p>
    <w:p w14:paraId="159B1B37" w14:textId="3CA548EB" w:rsidR="005979AB" w:rsidRDefault="005979AB" w:rsidP="009B1EC8">
      <w:pPr>
        <w:rPr>
          <w:sz w:val="24"/>
          <w:szCs w:val="24"/>
        </w:rPr>
      </w:pPr>
    </w:p>
    <w:p w14:paraId="2BEB2881" w14:textId="777D9B20" w:rsidR="00172B46" w:rsidRDefault="00172B46" w:rsidP="009B1EC8">
      <w:pPr>
        <w:rPr>
          <w:sz w:val="24"/>
          <w:szCs w:val="24"/>
        </w:rPr>
      </w:pPr>
    </w:p>
    <w:p w14:paraId="28B518A8" w14:textId="5049BFA2" w:rsidR="002F7588" w:rsidRDefault="002F7588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9973F" w14:textId="77777777" w:rsidR="00172B46" w:rsidRDefault="00172B46" w:rsidP="009B1EC8">
      <w:pPr>
        <w:rPr>
          <w:sz w:val="24"/>
          <w:szCs w:val="24"/>
        </w:rPr>
      </w:pPr>
    </w:p>
    <w:p w14:paraId="2B0CE23E" w14:textId="77777777" w:rsidR="00172B46" w:rsidRDefault="00172B46" w:rsidP="009B1EC8">
      <w:pPr>
        <w:rPr>
          <w:sz w:val="24"/>
          <w:szCs w:val="24"/>
        </w:rPr>
      </w:pPr>
    </w:p>
    <w:p w14:paraId="1C116F50" w14:textId="6B38DDD5" w:rsidR="002611E8" w:rsidRDefault="002611E8" w:rsidP="002611E8">
      <w:pPr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Schéma de la base de donnée</w:t>
      </w:r>
      <w:r w:rsidR="00BF630F">
        <w:rPr>
          <w:sz w:val="28"/>
          <w:szCs w:val="28"/>
        </w:rPr>
        <w:t>s</w:t>
      </w:r>
    </w:p>
    <w:p w14:paraId="04D0C49F" w14:textId="63E81691" w:rsidR="00416BF0" w:rsidRDefault="00416BF0" w:rsidP="00416BF0"/>
    <w:p w14:paraId="61862923" w14:textId="4CFCC341" w:rsidR="00416BF0" w:rsidRDefault="00E8333A" w:rsidP="00416BF0">
      <w:pPr>
        <w:rPr>
          <w:noProof/>
        </w:rPr>
      </w:pPr>
      <w:r>
        <w:rPr>
          <w:noProof/>
        </w:rPr>
        <w:drawing>
          <wp:inline distT="0" distB="0" distL="0" distR="0" wp14:anchorId="75307409" wp14:editId="574A005D">
            <wp:extent cx="6642100" cy="3555365"/>
            <wp:effectExtent l="0" t="0" r="635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62B3" w14:textId="77777777" w:rsidR="00416BF0" w:rsidRDefault="00416BF0" w:rsidP="00416BF0">
      <w:pPr>
        <w:rPr>
          <w:noProof/>
        </w:rPr>
      </w:pPr>
    </w:p>
    <w:p w14:paraId="58EA8B50" w14:textId="38EF529B" w:rsidR="00416BF0" w:rsidRDefault="00416BF0" w:rsidP="009B1EC8">
      <w:pPr>
        <w:rPr>
          <w:sz w:val="24"/>
          <w:szCs w:val="24"/>
        </w:rPr>
      </w:pPr>
    </w:p>
    <w:p w14:paraId="574D2C7A" w14:textId="7A3C2D37" w:rsidR="00416BF0" w:rsidRDefault="00416BF0" w:rsidP="009B1EC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</w:t>
      </w:r>
    </w:p>
    <w:p w14:paraId="6D429F69" w14:textId="769874DD" w:rsidR="00416BF0" w:rsidRDefault="00416BF0" w:rsidP="009B1EC8">
      <w:pPr>
        <w:rPr>
          <w:sz w:val="24"/>
          <w:szCs w:val="24"/>
        </w:rPr>
      </w:pPr>
      <w:r>
        <w:rPr>
          <w:sz w:val="24"/>
          <w:szCs w:val="24"/>
        </w:rPr>
        <w:t>La table «</w:t>
      </w:r>
      <w:proofErr w:type="spellStart"/>
      <w:r>
        <w:rPr>
          <w:sz w:val="24"/>
          <w:szCs w:val="24"/>
        </w:rPr>
        <w:t>users</w:t>
      </w:r>
      <w:proofErr w:type="spellEnd"/>
      <w:r w:rsidR="0005167A">
        <w:rPr>
          <w:sz w:val="24"/>
          <w:szCs w:val="24"/>
        </w:rPr>
        <w:t> » recense les utilisateur ainsi que leur rôle</w:t>
      </w:r>
      <w:r w:rsidR="00172B46">
        <w:rPr>
          <w:sz w:val="24"/>
          <w:szCs w:val="24"/>
        </w:rPr>
        <w:t>,</w:t>
      </w:r>
      <w:r w:rsidR="0005167A">
        <w:rPr>
          <w:sz w:val="24"/>
          <w:szCs w:val="24"/>
        </w:rPr>
        <w:t xml:space="preserve"> on y trouve alors leur donnée.</w:t>
      </w:r>
    </w:p>
    <w:p w14:paraId="3C843A99" w14:textId="77777777" w:rsidR="0005167A" w:rsidRDefault="0005167A" w:rsidP="009B1EC8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05167A" w:rsidRPr="00EB1A71" w14:paraId="374E0051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620B810" w14:textId="2E12A82B" w:rsidR="0005167A" w:rsidRPr="00EB1A71" w:rsidRDefault="0005167A" w:rsidP="00EB1A7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bookmarkStart w:id="8" w:name="_Hlk68711181"/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604235EC" w14:textId="0C471A88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671B7F2A" w14:textId="44FE479F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4EA65B2" w14:textId="219936CC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F4C25AB" w14:textId="0A8D9B11" w:rsidR="0005167A" w:rsidRPr="00EB1A71" w:rsidRDefault="0005167A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bookmarkEnd w:id="8"/>
      <w:tr w:rsidR="0005167A" w:rsidRPr="00EB1A71" w14:paraId="013EC65E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66EEC2E" w14:textId="5A28D2C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091" w:type="dxa"/>
          </w:tcPr>
          <w:p w14:paraId="286788DD" w14:textId="147D0435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l’utilisateur</w:t>
            </w:r>
          </w:p>
        </w:tc>
        <w:tc>
          <w:tcPr>
            <w:tcW w:w="2091" w:type="dxa"/>
          </w:tcPr>
          <w:p w14:paraId="26FA4C32" w14:textId="378521E9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05167A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B49DFB2" w14:textId="2FC742C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0C179F16" w14:textId="0A0DC236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BF630F" w:rsidRPr="00EB1A71" w14:paraId="5869C6C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04CC08A" w14:textId="59332877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user_</w:t>
            </w:r>
            <w:r w:rsidRPr="00EB1A71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91" w:type="dxa"/>
          </w:tcPr>
          <w:p w14:paraId="7B835768" w14:textId="04E93DCD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de l’utilisateur</w:t>
            </w:r>
          </w:p>
        </w:tc>
        <w:tc>
          <w:tcPr>
            <w:tcW w:w="2091" w:type="dxa"/>
          </w:tcPr>
          <w:p w14:paraId="78BD1DF3" w14:textId="749BE52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0A32E625" w14:textId="7AAF2EE3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5DB3DE73" w14:textId="7193159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2DEC">
              <w:rPr>
                <w:sz w:val="28"/>
                <w:szCs w:val="28"/>
              </w:rPr>
              <w:t>Non</w:t>
            </w:r>
          </w:p>
        </w:tc>
      </w:tr>
      <w:tr w:rsidR="0005167A" w:rsidRPr="00EB1A71" w14:paraId="4159321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CFBBACC" w14:textId="4F9115AB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surname</w:t>
            </w:r>
            <w:proofErr w:type="spellEnd"/>
          </w:p>
        </w:tc>
        <w:tc>
          <w:tcPr>
            <w:tcW w:w="2091" w:type="dxa"/>
          </w:tcPr>
          <w:p w14:paraId="103A23A4" w14:textId="324D7380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Le </w:t>
            </w:r>
            <w:r w:rsidR="00BF630F" w:rsidRPr="00EB1A71">
              <w:rPr>
                <w:sz w:val="28"/>
                <w:szCs w:val="28"/>
              </w:rPr>
              <w:t>prénom</w:t>
            </w:r>
            <w:r w:rsidRPr="00EB1A71">
              <w:rPr>
                <w:sz w:val="28"/>
                <w:szCs w:val="28"/>
              </w:rPr>
              <w:t xml:space="preserve"> de l’utilisateur</w:t>
            </w:r>
          </w:p>
        </w:tc>
        <w:tc>
          <w:tcPr>
            <w:tcW w:w="2091" w:type="dxa"/>
          </w:tcPr>
          <w:p w14:paraId="2176040D" w14:textId="1BB2357A" w:rsidR="0005167A" w:rsidRPr="00EB1A71" w:rsidRDefault="0005167A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 w:rsidR="00BF630F"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 w:rsidR="00E8333A"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7862669" w14:textId="25D91361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007C7320" w14:textId="6D65C74E" w:rsidR="0005167A" w:rsidRPr="00EB1A71" w:rsidRDefault="00BF630F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1E7B96" w:rsidRPr="00EB1A71">
              <w:rPr>
                <w:sz w:val="28"/>
                <w:szCs w:val="28"/>
              </w:rPr>
              <w:t>ui</w:t>
            </w:r>
          </w:p>
        </w:tc>
      </w:tr>
      <w:tr w:rsidR="0005167A" w:rsidRPr="00EB1A71" w14:paraId="51812ED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5E3A7A7" w14:textId="0F195009" w:rsidR="0005167A" w:rsidRPr="00EB1A71" w:rsidRDefault="0005167A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birth</w:t>
            </w:r>
            <w:proofErr w:type="spellEnd"/>
            <w:r w:rsidRPr="00EB1A71">
              <w:rPr>
                <w:sz w:val="28"/>
                <w:szCs w:val="28"/>
              </w:rPr>
              <w:t>-date</w:t>
            </w:r>
          </w:p>
        </w:tc>
        <w:tc>
          <w:tcPr>
            <w:tcW w:w="2091" w:type="dxa"/>
          </w:tcPr>
          <w:p w14:paraId="59A363F2" w14:textId="2AB7FFFB" w:rsidR="0005167A" w:rsidRPr="00EB1A71" w:rsidRDefault="0005167A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naissance de l’utilisateur</w:t>
            </w:r>
          </w:p>
        </w:tc>
        <w:tc>
          <w:tcPr>
            <w:tcW w:w="2091" w:type="dxa"/>
          </w:tcPr>
          <w:p w14:paraId="6C3E102E" w14:textId="6C8C0EEC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05167A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23FFA9AD" w14:textId="2B2BDE73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1D1A28" w14:textId="05C95FF6" w:rsidR="0005167A" w:rsidRPr="00EB1A71" w:rsidRDefault="00BF630F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05167A" w:rsidRPr="00EB1A71">
              <w:rPr>
                <w:sz w:val="28"/>
                <w:szCs w:val="28"/>
              </w:rPr>
              <w:t>ui</w:t>
            </w:r>
          </w:p>
        </w:tc>
      </w:tr>
      <w:tr w:rsidR="00BF630F" w:rsidRPr="00EB1A71" w14:paraId="127C02D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EFFFA5" w14:textId="3FA9492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</w:t>
            </w:r>
          </w:p>
        </w:tc>
        <w:tc>
          <w:tcPr>
            <w:tcW w:w="2091" w:type="dxa"/>
          </w:tcPr>
          <w:p w14:paraId="092F4698" w14:textId="721C0610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Mail de l’utilisateur</w:t>
            </w:r>
          </w:p>
        </w:tc>
        <w:tc>
          <w:tcPr>
            <w:tcW w:w="2091" w:type="dxa"/>
          </w:tcPr>
          <w:p w14:paraId="75B3ED0A" w14:textId="1EBA40FF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</w:t>
            </w:r>
            <w:r>
              <w:rPr>
                <w:sz w:val="28"/>
                <w:szCs w:val="28"/>
              </w:rPr>
              <w:t>ha</w:t>
            </w:r>
            <w:r w:rsidRPr="00EB1A71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12997ED7" w14:textId="7A3F8A96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5A3A84B" w14:textId="143A1DDE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C4326">
              <w:rPr>
                <w:sz w:val="28"/>
                <w:szCs w:val="28"/>
              </w:rPr>
              <w:t>Non</w:t>
            </w:r>
          </w:p>
        </w:tc>
      </w:tr>
      <w:tr w:rsidR="00BF630F" w:rsidRPr="00EB1A71" w14:paraId="4018B6E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A85B16C" w14:textId="326042EF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phone-</w:t>
            </w:r>
            <w:proofErr w:type="spellStart"/>
            <w:r w:rsidRPr="00EB1A71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091" w:type="dxa"/>
          </w:tcPr>
          <w:p w14:paraId="35F4425E" w14:textId="41ADC52A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Numéro de téléphone de l’utilisateur</w:t>
            </w:r>
          </w:p>
        </w:tc>
        <w:tc>
          <w:tcPr>
            <w:tcW w:w="2091" w:type="dxa"/>
          </w:tcPr>
          <w:p w14:paraId="76A2EA95" w14:textId="5567F1D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(10)</w:t>
            </w:r>
          </w:p>
        </w:tc>
        <w:tc>
          <w:tcPr>
            <w:tcW w:w="2091" w:type="dxa"/>
          </w:tcPr>
          <w:p w14:paraId="630E5F8C" w14:textId="2E7B96F9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9745CCB" w14:textId="1393D176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339A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C358ADC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0F2DAFFC" w14:textId="298444D8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2091" w:type="dxa"/>
          </w:tcPr>
          <w:p w14:paraId="66C517E2" w14:textId="59B442D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mot de passe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de l’utilisateur</w:t>
            </w:r>
          </w:p>
        </w:tc>
        <w:tc>
          <w:tcPr>
            <w:tcW w:w="2091" w:type="dxa"/>
          </w:tcPr>
          <w:p w14:paraId="323221ED" w14:textId="0FB56567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50</w:t>
            </w:r>
            <w:r w:rsidRPr="00EB1A71">
              <w:rPr>
                <w:sz w:val="28"/>
                <w:szCs w:val="28"/>
              </w:rPr>
              <w:t>)</w:t>
            </w:r>
          </w:p>
        </w:tc>
        <w:tc>
          <w:tcPr>
            <w:tcW w:w="2091" w:type="dxa"/>
          </w:tcPr>
          <w:p w14:paraId="484C5F5B" w14:textId="4CD49E6D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4F3133B" w14:textId="77B4F671" w:rsidR="00BF630F" w:rsidRPr="00EB1A71" w:rsidRDefault="00BF630F" w:rsidP="00BF6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B3125">
              <w:rPr>
                <w:sz w:val="28"/>
                <w:szCs w:val="28"/>
              </w:rPr>
              <w:t>Non</w:t>
            </w:r>
          </w:p>
        </w:tc>
      </w:tr>
      <w:tr w:rsidR="00BF630F" w:rsidRPr="00EB1A71" w14:paraId="60D32CCD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2D9FC49" w14:textId="016A3F1D" w:rsidR="00BF630F" w:rsidRPr="00EB1A71" w:rsidRDefault="00BF630F" w:rsidP="00BF630F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role</w:t>
            </w:r>
            <w:proofErr w:type="spellEnd"/>
          </w:p>
        </w:tc>
        <w:tc>
          <w:tcPr>
            <w:tcW w:w="2091" w:type="dxa"/>
          </w:tcPr>
          <w:p w14:paraId="1FB04EA5" w14:textId="15A7E69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Le rôle de l’utilisateur</w:t>
            </w:r>
          </w:p>
        </w:tc>
        <w:tc>
          <w:tcPr>
            <w:tcW w:w="2091" w:type="dxa"/>
          </w:tcPr>
          <w:p w14:paraId="49C5C66A" w14:textId="0FEEC0D2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4359AC5F" w14:textId="59C29325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68683" w14:textId="7C1BB4C7" w:rsidR="00BF630F" w:rsidRPr="00EB1A71" w:rsidRDefault="00BF630F" w:rsidP="00BF6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E18F1">
              <w:rPr>
                <w:sz w:val="28"/>
                <w:szCs w:val="28"/>
              </w:rPr>
              <w:t>Non</w:t>
            </w:r>
          </w:p>
        </w:tc>
      </w:tr>
    </w:tbl>
    <w:p w14:paraId="232B085C" w14:textId="44EC87F7" w:rsidR="001E7B96" w:rsidRDefault="001E7B96" w:rsidP="009B1EC8">
      <w:pPr>
        <w:rPr>
          <w:sz w:val="24"/>
          <w:szCs w:val="24"/>
        </w:rPr>
      </w:pPr>
    </w:p>
    <w:p w14:paraId="5BB8D648" w14:textId="7A6E78D5" w:rsidR="001E7B96" w:rsidRDefault="00E8333A" w:rsidP="009B1EC8">
      <w:pPr>
        <w:rPr>
          <w:sz w:val="24"/>
          <w:szCs w:val="24"/>
        </w:rPr>
      </w:pPr>
      <w:r>
        <w:rPr>
          <w:sz w:val="24"/>
          <w:szCs w:val="24"/>
        </w:rPr>
        <w:t>Détail</w:t>
      </w:r>
      <w:r w:rsidR="001E7B96">
        <w:rPr>
          <w:sz w:val="24"/>
          <w:szCs w:val="24"/>
        </w:rPr>
        <w:t xml:space="preserve"> sur </w:t>
      </w:r>
      <w:r>
        <w:rPr>
          <w:sz w:val="24"/>
          <w:szCs w:val="24"/>
        </w:rPr>
        <w:t>différent</w:t>
      </w:r>
      <w:r w:rsidR="001E7B96">
        <w:rPr>
          <w:sz w:val="24"/>
          <w:szCs w:val="24"/>
        </w:rPr>
        <w:t xml:space="preserve"> rôle possible</w:t>
      </w:r>
    </w:p>
    <w:p w14:paraId="536FCF11" w14:textId="77777777" w:rsidR="00BC1F75" w:rsidRPr="001E7B96" w:rsidRDefault="00BC1F75" w:rsidP="009B1EC8">
      <w:pPr>
        <w:rPr>
          <w:sz w:val="24"/>
          <w:szCs w:val="24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830"/>
        <w:gridCol w:w="2619"/>
      </w:tblGrid>
      <w:tr w:rsidR="001E7B96" w14:paraId="53B890A1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9" w:type="dxa"/>
            <w:gridSpan w:val="2"/>
          </w:tcPr>
          <w:p w14:paraId="37FBD8CA" w14:textId="3587CDCA" w:rsidR="001E7B96" w:rsidRPr="00EB1A71" w:rsidRDefault="001E7B96" w:rsidP="001E7B9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Role</w:t>
            </w:r>
            <w:proofErr w:type="spellEnd"/>
          </w:p>
        </w:tc>
      </w:tr>
      <w:tr w:rsidR="001E7B96" w14:paraId="5CAC25DE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9142C2" w14:textId="390C3F7F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61BAF73F" w14:textId="186D69C1" w:rsidR="001E7B96" w:rsidRPr="00EB1A71" w:rsidRDefault="00172B46" w:rsidP="009B1E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BC1F75" w:rsidRPr="00EB1A71">
              <w:rPr>
                <w:sz w:val="28"/>
                <w:szCs w:val="28"/>
              </w:rPr>
              <w:t>dministrateur</w:t>
            </w:r>
          </w:p>
        </w:tc>
      </w:tr>
      <w:tr w:rsidR="001E7B96" w14:paraId="01330F39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35AAC3" w14:textId="06702674" w:rsidR="001E7B96" w:rsidRPr="00EB1A71" w:rsidRDefault="00E8333A" w:rsidP="00BC1F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4CE4D102" w14:textId="336EBB7E" w:rsidR="001E7B96" w:rsidRPr="00EB1A71" w:rsidRDefault="00BC1F75" w:rsidP="009B1E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Utilisateur </w:t>
            </w:r>
          </w:p>
        </w:tc>
      </w:tr>
    </w:tbl>
    <w:p w14:paraId="4128E0B4" w14:textId="0367A54F" w:rsidR="001E7B96" w:rsidRDefault="001E7B96" w:rsidP="009B1EC8">
      <w:pPr>
        <w:rPr>
          <w:sz w:val="24"/>
          <w:szCs w:val="24"/>
        </w:rPr>
      </w:pPr>
    </w:p>
    <w:p w14:paraId="3A3D6AEB" w14:textId="613B7B15" w:rsidR="00BC1F75" w:rsidRDefault="00BC1F75" w:rsidP="009B1EC8">
      <w:pPr>
        <w:rPr>
          <w:sz w:val="24"/>
          <w:szCs w:val="24"/>
        </w:rPr>
      </w:pPr>
    </w:p>
    <w:p w14:paraId="41EDB9EF" w14:textId="40385904" w:rsidR="00BC1F75" w:rsidRDefault="00BC1F75" w:rsidP="009B1EC8">
      <w:pPr>
        <w:rPr>
          <w:sz w:val="28"/>
          <w:szCs w:val="28"/>
        </w:rPr>
      </w:pPr>
      <w:r>
        <w:rPr>
          <w:sz w:val="28"/>
          <w:szCs w:val="28"/>
        </w:rPr>
        <w:t>Game</w:t>
      </w:r>
    </w:p>
    <w:p w14:paraId="4CBBC884" w14:textId="77777777" w:rsidR="003E0B3A" w:rsidRDefault="003E0B3A" w:rsidP="009B1EC8">
      <w:pPr>
        <w:rPr>
          <w:sz w:val="28"/>
          <w:szCs w:val="28"/>
        </w:rPr>
      </w:pPr>
    </w:p>
    <w:p w14:paraId="5F50F79E" w14:textId="37F24839" w:rsidR="003E0B3A" w:rsidRDefault="003E0B3A" w:rsidP="003E0B3A">
      <w:pPr>
        <w:rPr>
          <w:sz w:val="24"/>
          <w:szCs w:val="24"/>
        </w:rPr>
      </w:pPr>
      <w:r>
        <w:rPr>
          <w:sz w:val="24"/>
          <w:szCs w:val="24"/>
        </w:rPr>
        <w:t>La table «</w:t>
      </w:r>
      <w:proofErr w:type="spellStart"/>
      <w:r>
        <w:rPr>
          <w:sz w:val="24"/>
          <w:szCs w:val="24"/>
        </w:rPr>
        <w:t>game</w:t>
      </w:r>
      <w:proofErr w:type="spellEnd"/>
      <w:r>
        <w:rPr>
          <w:sz w:val="24"/>
          <w:szCs w:val="24"/>
        </w:rPr>
        <w:t xml:space="preserve"> » recense les jeux ainsi que la  plateforme, le prix, la quantité et le nom </w:t>
      </w:r>
    </w:p>
    <w:p w14:paraId="786E728D" w14:textId="402D7F5D" w:rsidR="00BC1F75" w:rsidRDefault="00BC1F75" w:rsidP="009B1EC8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C1F75" w14:paraId="36F076C6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FC59291" w14:textId="412D5F36" w:rsidR="00BC1F75" w:rsidRPr="00A9754D" w:rsidRDefault="00BC1F75" w:rsidP="00EB1A71">
            <w:pPr>
              <w:jc w:val="center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99492D4" w14:textId="04AA70DD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73D193CC" w14:textId="19B88463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A1FEF92" w14:textId="56BB82FC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754D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4636949F" w14:textId="729CE026" w:rsidR="00BC1F75" w:rsidRPr="00A9754D" w:rsidRDefault="00BC1F75" w:rsidP="00EB1A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A9754D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C1F75" w14:paraId="3D7E54C7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20949B2" w14:textId="5AD0724A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Id</w:t>
            </w:r>
            <w:r w:rsidR="00E8333A"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game</w:t>
            </w:r>
            <w:proofErr w:type="spellEnd"/>
          </w:p>
        </w:tc>
        <w:tc>
          <w:tcPr>
            <w:tcW w:w="2091" w:type="dxa"/>
          </w:tcPr>
          <w:p w14:paraId="795CFB3E" w14:textId="4A88F848" w:rsidR="00BC1F75" w:rsidRPr="00EB1A71" w:rsidRDefault="00BC1F75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du jeu</w:t>
            </w:r>
          </w:p>
        </w:tc>
        <w:tc>
          <w:tcPr>
            <w:tcW w:w="2091" w:type="dxa"/>
          </w:tcPr>
          <w:p w14:paraId="7F1F6198" w14:textId="0DC7B6C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BC1F75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1F00FF5" w14:textId="2AB9E2F8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BC1F75" w:rsidRPr="00EB1A71">
              <w:rPr>
                <w:sz w:val="28"/>
                <w:szCs w:val="28"/>
              </w:rPr>
              <w:t>ui</w:t>
            </w:r>
          </w:p>
        </w:tc>
        <w:tc>
          <w:tcPr>
            <w:tcW w:w="2092" w:type="dxa"/>
          </w:tcPr>
          <w:p w14:paraId="21A12111" w14:textId="03067536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172B46" w14:paraId="57DA3528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4D04357" w14:textId="6F824E7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</w:t>
            </w:r>
          </w:p>
        </w:tc>
        <w:tc>
          <w:tcPr>
            <w:tcW w:w="2091" w:type="dxa"/>
          </w:tcPr>
          <w:p w14:paraId="74B44C93" w14:textId="1819E669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Jaquette du produit</w:t>
            </w:r>
          </w:p>
        </w:tc>
        <w:tc>
          <w:tcPr>
            <w:tcW w:w="2091" w:type="dxa"/>
          </w:tcPr>
          <w:p w14:paraId="43EA99DD" w14:textId="45CE7AB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(2048)</w:t>
            </w:r>
          </w:p>
        </w:tc>
        <w:tc>
          <w:tcPr>
            <w:tcW w:w="2091" w:type="dxa"/>
          </w:tcPr>
          <w:p w14:paraId="1A1D93DF" w14:textId="7F2024A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BBE8AA7" w14:textId="6D9F6D0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86736">
              <w:rPr>
                <w:sz w:val="28"/>
                <w:szCs w:val="28"/>
              </w:rPr>
              <w:t>Non</w:t>
            </w:r>
          </w:p>
        </w:tc>
      </w:tr>
      <w:tr w:rsidR="00172B46" w14:paraId="254B564B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2873AB3" w14:textId="0ABF9A29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</w:t>
            </w:r>
            <w:r w:rsidRPr="00EB1A71">
              <w:rPr>
                <w:sz w:val="28"/>
                <w:szCs w:val="28"/>
              </w:rPr>
              <w:t>ame</w:t>
            </w:r>
            <w:proofErr w:type="spellEnd"/>
          </w:p>
        </w:tc>
        <w:tc>
          <w:tcPr>
            <w:tcW w:w="2091" w:type="dxa"/>
          </w:tcPr>
          <w:p w14:paraId="08E3A7CB" w14:textId="0BEE2834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Nom du jeu</w:t>
            </w:r>
          </w:p>
        </w:tc>
        <w:tc>
          <w:tcPr>
            <w:tcW w:w="2091" w:type="dxa"/>
          </w:tcPr>
          <w:p w14:paraId="20A8C428" w14:textId="1D477356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 xml:space="preserve"> </w:t>
            </w:r>
            <w:r w:rsidRPr="00EB1A71">
              <w:rPr>
                <w:sz w:val="28"/>
                <w:szCs w:val="28"/>
              </w:rPr>
              <w:t>(50)</w:t>
            </w:r>
          </w:p>
        </w:tc>
        <w:tc>
          <w:tcPr>
            <w:tcW w:w="2091" w:type="dxa"/>
          </w:tcPr>
          <w:p w14:paraId="0579E8DC" w14:textId="448158F7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E6E77C" w14:textId="11BEFC52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172B46" w14:paraId="0C423801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3A3158" w14:textId="3BE4D51C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_</w:t>
            </w:r>
            <w:r w:rsidRPr="00EB1A71">
              <w:rPr>
                <w:sz w:val="28"/>
                <w:szCs w:val="28"/>
              </w:rPr>
              <w:t>plateform</w:t>
            </w:r>
            <w:proofErr w:type="spellEnd"/>
          </w:p>
        </w:tc>
        <w:tc>
          <w:tcPr>
            <w:tcW w:w="2091" w:type="dxa"/>
          </w:tcPr>
          <w:p w14:paraId="1183DC5B" w14:textId="3918CDE3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Id de la plateforme</w:t>
            </w:r>
          </w:p>
        </w:tc>
        <w:tc>
          <w:tcPr>
            <w:tcW w:w="2091" w:type="dxa"/>
          </w:tcPr>
          <w:p w14:paraId="0AA94B4E" w14:textId="4DDFBDAA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1BBAA450" w14:textId="52D9109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623E54A5" w14:textId="1E312AED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21869">
              <w:rPr>
                <w:sz w:val="28"/>
                <w:szCs w:val="28"/>
              </w:rPr>
              <w:t>Non</w:t>
            </w:r>
          </w:p>
        </w:tc>
      </w:tr>
      <w:tr w:rsidR="00BC1F75" w14:paraId="095C9D32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36B2DB7" w14:textId="76194DA5" w:rsidR="00BC1F75" w:rsidRPr="00EB1A71" w:rsidRDefault="00BC1F75" w:rsidP="00EB1A71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release-date</w:t>
            </w:r>
          </w:p>
        </w:tc>
        <w:tc>
          <w:tcPr>
            <w:tcW w:w="2091" w:type="dxa"/>
          </w:tcPr>
          <w:p w14:paraId="21C5BDE4" w14:textId="03A9AE23" w:rsidR="00BC1F75" w:rsidRPr="00EB1A71" w:rsidRDefault="00EB1A71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Date de sortie du jeu</w:t>
            </w:r>
          </w:p>
        </w:tc>
        <w:tc>
          <w:tcPr>
            <w:tcW w:w="2091" w:type="dxa"/>
          </w:tcPr>
          <w:p w14:paraId="3A12A9B2" w14:textId="7FFABB37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="00EB1A71" w:rsidRPr="00EB1A71">
              <w:rPr>
                <w:sz w:val="28"/>
                <w:szCs w:val="28"/>
              </w:rPr>
              <w:t>ate</w:t>
            </w:r>
          </w:p>
        </w:tc>
        <w:tc>
          <w:tcPr>
            <w:tcW w:w="2091" w:type="dxa"/>
          </w:tcPr>
          <w:p w14:paraId="7904F1A5" w14:textId="5594AA5B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DB73AEE" w14:textId="4C9D6263" w:rsidR="00BC1F75" w:rsidRP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 w:rsidRPr="00EB1A71">
              <w:rPr>
                <w:sz w:val="28"/>
                <w:szCs w:val="28"/>
              </w:rPr>
              <w:t>ui</w:t>
            </w:r>
          </w:p>
        </w:tc>
      </w:tr>
      <w:tr w:rsidR="00172B46" w14:paraId="7D7253F9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1074DBF" w14:textId="28E05B60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price</w:t>
            </w:r>
            <w:proofErr w:type="spellEnd"/>
          </w:p>
        </w:tc>
        <w:tc>
          <w:tcPr>
            <w:tcW w:w="2091" w:type="dxa"/>
          </w:tcPr>
          <w:p w14:paraId="503E7645" w14:textId="1F8A2F3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Prix du jeu</w:t>
            </w:r>
          </w:p>
        </w:tc>
        <w:tc>
          <w:tcPr>
            <w:tcW w:w="2091" w:type="dxa"/>
          </w:tcPr>
          <w:p w14:paraId="074C25C3" w14:textId="34028BCF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</w:t>
            </w:r>
            <w:r w:rsidRPr="00EB1A71">
              <w:rPr>
                <w:sz w:val="28"/>
                <w:szCs w:val="28"/>
              </w:rPr>
              <w:t>loat</w:t>
            </w:r>
            <w:proofErr w:type="spellEnd"/>
          </w:p>
        </w:tc>
        <w:tc>
          <w:tcPr>
            <w:tcW w:w="2091" w:type="dxa"/>
          </w:tcPr>
          <w:p w14:paraId="0F516483" w14:textId="292CD8DC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089B1AF" w14:textId="1543E17B" w:rsidR="00172B46" w:rsidRPr="00EB1A71" w:rsidRDefault="00172B46" w:rsidP="00172B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172B46" w14:paraId="19F4D8E8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60C69A6" w14:textId="6FB92BED" w:rsidR="00172B46" w:rsidRPr="00EB1A71" w:rsidRDefault="00172B46" w:rsidP="00172B46">
            <w:pPr>
              <w:jc w:val="center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091" w:type="dxa"/>
          </w:tcPr>
          <w:p w14:paraId="453DD840" w14:textId="10CDE4C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Quantité d</w:t>
            </w:r>
            <w:r>
              <w:rPr>
                <w:sz w:val="28"/>
                <w:szCs w:val="28"/>
              </w:rPr>
              <w:t>’exemplaires en stock</w:t>
            </w:r>
          </w:p>
        </w:tc>
        <w:tc>
          <w:tcPr>
            <w:tcW w:w="2091" w:type="dxa"/>
          </w:tcPr>
          <w:p w14:paraId="709DEC02" w14:textId="6571FCF0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757403FB" w14:textId="5AEAE468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7EC9ACBD" w14:textId="43DC9C2A" w:rsidR="00172B46" w:rsidRPr="00EB1A71" w:rsidRDefault="00172B46" w:rsidP="00172B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  <w:tr w:rsidR="00EB1A71" w14:paraId="2840B71A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C55CD2" w14:textId="34F7C4AD" w:rsidR="00EB1A71" w:rsidRPr="00EB1A71" w:rsidRDefault="00EB1A71" w:rsidP="00EB1A71">
            <w:pPr>
              <w:jc w:val="center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state</w:t>
            </w:r>
          </w:p>
        </w:tc>
        <w:tc>
          <w:tcPr>
            <w:tcW w:w="2091" w:type="dxa"/>
          </w:tcPr>
          <w:p w14:paraId="1286B092" w14:textId="08642A13" w:rsidR="00EB1A71" w:rsidRPr="00EB1A71" w:rsidRDefault="00EB1A71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54309812" w14:textId="24DABC7C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EB1A71" w:rsidRPr="00EB1A71">
              <w:rPr>
                <w:sz w:val="28"/>
                <w:szCs w:val="28"/>
              </w:rPr>
              <w:t>nt</w:t>
            </w:r>
          </w:p>
        </w:tc>
        <w:tc>
          <w:tcPr>
            <w:tcW w:w="2091" w:type="dxa"/>
          </w:tcPr>
          <w:p w14:paraId="6746CBDE" w14:textId="29E69534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220801FB" w14:textId="4DDA0AFB" w:rsidR="00EB1A71" w:rsidRP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941FB">
              <w:rPr>
                <w:sz w:val="28"/>
                <w:szCs w:val="28"/>
              </w:rPr>
              <w:t>Non</w:t>
            </w:r>
          </w:p>
        </w:tc>
      </w:tr>
    </w:tbl>
    <w:p w14:paraId="2C7BDB3E" w14:textId="366893AE" w:rsidR="00BC1F75" w:rsidRDefault="00BC1F75" w:rsidP="009B1EC8">
      <w:pPr>
        <w:rPr>
          <w:sz w:val="28"/>
          <w:szCs w:val="28"/>
        </w:rPr>
      </w:pPr>
    </w:p>
    <w:p w14:paraId="22A055F8" w14:textId="6969A607" w:rsidR="00EB1A71" w:rsidRPr="00C87DFA" w:rsidRDefault="00CB3F4F" w:rsidP="009B1EC8">
      <w:pPr>
        <w:rPr>
          <w:sz w:val="24"/>
          <w:szCs w:val="24"/>
        </w:rPr>
      </w:pPr>
      <w:r w:rsidRPr="00C87DFA">
        <w:rPr>
          <w:sz w:val="24"/>
          <w:szCs w:val="24"/>
        </w:rPr>
        <w:t>Détail</w:t>
      </w:r>
      <w:r w:rsidR="00EB1A71" w:rsidRPr="00C87DFA">
        <w:rPr>
          <w:sz w:val="24"/>
          <w:szCs w:val="24"/>
        </w:rPr>
        <w:t xml:space="preserve"> sur </w:t>
      </w:r>
      <w:r w:rsidR="00172B46" w:rsidRPr="00C87DFA">
        <w:rPr>
          <w:sz w:val="24"/>
          <w:szCs w:val="24"/>
        </w:rPr>
        <w:t xml:space="preserve">les </w:t>
      </w:r>
      <w:r w:rsidRPr="00C87DFA">
        <w:rPr>
          <w:sz w:val="24"/>
          <w:szCs w:val="24"/>
        </w:rPr>
        <w:t>différent</w:t>
      </w:r>
      <w:r w:rsidR="00172B46" w:rsidRPr="00C87DFA">
        <w:rPr>
          <w:sz w:val="24"/>
          <w:szCs w:val="24"/>
        </w:rPr>
        <w:t>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états</w:t>
      </w:r>
      <w:r w:rsidR="00EB1A71" w:rsidRPr="00C87DFA">
        <w:rPr>
          <w:sz w:val="24"/>
          <w:szCs w:val="24"/>
        </w:rPr>
        <w:t xml:space="preserve"> </w:t>
      </w:r>
      <w:r w:rsidR="00172B46" w:rsidRPr="00C87DFA">
        <w:rPr>
          <w:sz w:val="24"/>
          <w:szCs w:val="24"/>
        </w:rPr>
        <w:t>de jeu possible</w:t>
      </w:r>
      <w:r w:rsidR="00EB1A71" w:rsidRPr="00C87DFA">
        <w:rPr>
          <w:sz w:val="24"/>
          <w:szCs w:val="24"/>
        </w:rPr>
        <w:t> :</w:t>
      </w:r>
    </w:p>
    <w:p w14:paraId="35651394" w14:textId="77777777" w:rsidR="003E0B3A" w:rsidRDefault="003E0B3A" w:rsidP="009B1EC8">
      <w:pPr>
        <w:rPr>
          <w:sz w:val="28"/>
          <w:szCs w:val="28"/>
        </w:rPr>
      </w:pPr>
    </w:p>
    <w:tbl>
      <w:tblPr>
        <w:tblStyle w:val="TableauListe2-Accentuation5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689"/>
        <w:gridCol w:w="2551"/>
      </w:tblGrid>
      <w:tr w:rsidR="00EB1A71" w14:paraId="3E3D1E60" w14:textId="77777777" w:rsidTr="009C7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2"/>
          </w:tcPr>
          <w:p w14:paraId="64EB9EEF" w14:textId="446E5210" w:rsidR="00EB1A71" w:rsidRPr="00A9754D" w:rsidRDefault="00172B46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EB1A71" w:rsidRPr="00A9754D">
              <w:rPr>
                <w:sz w:val="28"/>
                <w:szCs w:val="28"/>
              </w:rPr>
              <w:t>tate</w:t>
            </w:r>
          </w:p>
        </w:tc>
      </w:tr>
      <w:tr w:rsidR="00EB1A71" w14:paraId="520EB407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9C323C3" w14:textId="04CE7FF5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14:paraId="5E3FD657" w14:textId="09C34B4E" w:rsidR="00EB1A71" w:rsidRDefault="00172B46" w:rsidP="00EB1A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  <w:r w:rsidR="00EB1A71">
              <w:rPr>
                <w:sz w:val="28"/>
                <w:szCs w:val="28"/>
              </w:rPr>
              <w:t>euf</w:t>
            </w:r>
          </w:p>
        </w:tc>
      </w:tr>
      <w:tr w:rsidR="00EB1A71" w14:paraId="797B251C" w14:textId="77777777" w:rsidTr="009C732C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1D4404" w14:textId="4C7CDBD0" w:rsidR="00EB1A71" w:rsidRDefault="00CB3F4F" w:rsidP="00EB1A7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14:paraId="12C70E45" w14:textId="5DB42B26" w:rsidR="00EB1A71" w:rsidRDefault="00172B46" w:rsidP="00EB1A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  <w:r w:rsidR="00EB1A71">
              <w:rPr>
                <w:sz w:val="28"/>
                <w:szCs w:val="28"/>
              </w:rPr>
              <w:t>ccasion</w:t>
            </w:r>
          </w:p>
        </w:tc>
      </w:tr>
    </w:tbl>
    <w:p w14:paraId="48FD917A" w14:textId="42C2C771" w:rsidR="00AF39DF" w:rsidRDefault="00AF39DF" w:rsidP="003E0B3A">
      <w:pPr>
        <w:rPr>
          <w:sz w:val="28"/>
          <w:szCs w:val="28"/>
        </w:rPr>
      </w:pPr>
    </w:p>
    <w:p w14:paraId="456A16E3" w14:textId="11FCDE54" w:rsidR="00AF39DF" w:rsidRDefault="00AF39DF" w:rsidP="003E0B3A">
      <w:pPr>
        <w:rPr>
          <w:sz w:val="28"/>
          <w:szCs w:val="28"/>
        </w:rPr>
      </w:pPr>
    </w:p>
    <w:p w14:paraId="2CEA0A84" w14:textId="29A2472A" w:rsidR="00AF39DF" w:rsidRDefault="00AF39DF" w:rsidP="003E0B3A">
      <w:pPr>
        <w:rPr>
          <w:sz w:val="28"/>
          <w:szCs w:val="28"/>
        </w:rPr>
      </w:pPr>
    </w:p>
    <w:p w14:paraId="5190EE99" w14:textId="401E4357" w:rsidR="00AF39DF" w:rsidRDefault="00AF39DF" w:rsidP="003E0B3A">
      <w:pPr>
        <w:rPr>
          <w:sz w:val="28"/>
          <w:szCs w:val="28"/>
        </w:rPr>
      </w:pPr>
    </w:p>
    <w:p w14:paraId="640A3FB0" w14:textId="77777777" w:rsidR="00AF39DF" w:rsidRDefault="00AF39DF" w:rsidP="003E0B3A">
      <w:pPr>
        <w:rPr>
          <w:sz w:val="28"/>
          <w:szCs w:val="28"/>
        </w:rPr>
      </w:pPr>
    </w:p>
    <w:p w14:paraId="4E8C4B67" w14:textId="64C97338" w:rsidR="003E0B3A" w:rsidRDefault="003E0B3A" w:rsidP="003E0B3A">
      <w:pPr>
        <w:rPr>
          <w:sz w:val="28"/>
          <w:szCs w:val="28"/>
        </w:rPr>
      </w:pPr>
      <w:r>
        <w:rPr>
          <w:sz w:val="28"/>
          <w:szCs w:val="28"/>
        </w:rPr>
        <w:t>Plateforme :</w:t>
      </w:r>
    </w:p>
    <w:p w14:paraId="1F56143F" w14:textId="12D71D93" w:rsidR="003E0B3A" w:rsidRDefault="003E0B3A" w:rsidP="003E0B3A">
      <w:pPr>
        <w:rPr>
          <w:sz w:val="28"/>
          <w:szCs w:val="28"/>
        </w:rPr>
      </w:pPr>
    </w:p>
    <w:p w14:paraId="70154248" w14:textId="29D5F1AB" w:rsidR="00A9754D" w:rsidRDefault="00A9754D" w:rsidP="00A9754D">
      <w:pPr>
        <w:rPr>
          <w:sz w:val="24"/>
          <w:szCs w:val="24"/>
        </w:rPr>
      </w:pPr>
      <w:r>
        <w:rPr>
          <w:sz w:val="24"/>
          <w:szCs w:val="24"/>
        </w:rPr>
        <w:t>La table</w:t>
      </w:r>
      <w:r w:rsidR="00172B46">
        <w:rPr>
          <w:sz w:val="24"/>
          <w:szCs w:val="24"/>
        </w:rPr>
        <w:t xml:space="preserve"> « platform</w:t>
      </w:r>
      <w:r>
        <w:rPr>
          <w:sz w:val="24"/>
          <w:szCs w:val="24"/>
        </w:rPr>
        <w:t xml:space="preserve"> » recense </w:t>
      </w:r>
      <w:r w:rsidR="00172B46">
        <w:rPr>
          <w:sz w:val="24"/>
          <w:szCs w:val="24"/>
        </w:rPr>
        <w:t>les différentes plateformes</w:t>
      </w:r>
      <w:r>
        <w:rPr>
          <w:sz w:val="24"/>
          <w:szCs w:val="24"/>
        </w:rPr>
        <w:t xml:space="preserve"> de jeux </w:t>
      </w:r>
      <w:r w:rsidR="00CB3F4F">
        <w:rPr>
          <w:sz w:val="24"/>
          <w:szCs w:val="24"/>
        </w:rPr>
        <w:t>existantes</w:t>
      </w:r>
      <w:r>
        <w:rPr>
          <w:sz w:val="24"/>
          <w:szCs w:val="24"/>
        </w:rPr>
        <w:t>.</w:t>
      </w:r>
    </w:p>
    <w:p w14:paraId="0B781B42" w14:textId="77777777" w:rsidR="00A9754D" w:rsidRDefault="00A9754D" w:rsidP="003E0B3A">
      <w:pPr>
        <w:rPr>
          <w:sz w:val="28"/>
          <w:szCs w:val="28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9754D" w14:paraId="2BE70754" w14:textId="77777777" w:rsidTr="00A97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40ED8BD" w14:textId="628C8F2F" w:rsidR="00A9754D" w:rsidRDefault="00A9754D" w:rsidP="00A9754D">
            <w:pPr>
              <w:rPr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589DAB9E" w14:textId="455DF2D0" w:rsidR="00A9754D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33CDA7E3" w14:textId="4038EF41" w:rsidR="00A9754D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73AE80FC" w14:textId="633F5459" w:rsidR="00A9754D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b w:val="0"/>
                <w:bCs w:val="0"/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0897355E" w14:textId="0F93BBF8" w:rsidR="00A9754D" w:rsidRDefault="00A9754D" w:rsidP="00A975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B1A71">
              <w:rPr>
                <w:b w:val="0"/>
                <w:bCs w:val="0"/>
                <w:sz w:val="28"/>
                <w:szCs w:val="28"/>
              </w:rPr>
              <w:t>Nullable</w:t>
            </w:r>
            <w:proofErr w:type="spellEnd"/>
          </w:p>
        </w:tc>
      </w:tr>
      <w:tr w:rsidR="00A9754D" w14:paraId="0B940B3A" w14:textId="77777777" w:rsidTr="00A9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910F37C" w14:textId="072AE231" w:rsidR="00A9754D" w:rsidRDefault="00A9754D" w:rsidP="003E0B3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Id-plateforme</w:t>
            </w:r>
          </w:p>
        </w:tc>
        <w:tc>
          <w:tcPr>
            <w:tcW w:w="2091" w:type="dxa"/>
          </w:tcPr>
          <w:p w14:paraId="7A59D14E" w14:textId="6F1B38A2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Id-de la plateforme</w:t>
            </w:r>
          </w:p>
        </w:tc>
        <w:tc>
          <w:tcPr>
            <w:tcW w:w="2091" w:type="dxa"/>
          </w:tcPr>
          <w:p w14:paraId="62BFA7CD" w14:textId="5F17C9FC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091" w:type="dxa"/>
          </w:tcPr>
          <w:p w14:paraId="6D955716" w14:textId="799EC541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oui</w:t>
            </w:r>
          </w:p>
        </w:tc>
        <w:tc>
          <w:tcPr>
            <w:tcW w:w="2092" w:type="dxa"/>
          </w:tcPr>
          <w:p w14:paraId="153ACB40" w14:textId="38224F01" w:rsidR="00A9754D" w:rsidRDefault="00A9754D" w:rsidP="003E0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</w:tr>
      <w:tr w:rsidR="00A9754D" w14:paraId="78701E7F" w14:textId="77777777" w:rsidTr="00A97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97F73A8" w14:textId="0D2872E1" w:rsidR="00A9754D" w:rsidRDefault="00A9754D" w:rsidP="003E0B3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 de la plateforme</w:t>
            </w:r>
          </w:p>
        </w:tc>
        <w:tc>
          <w:tcPr>
            <w:tcW w:w="2091" w:type="dxa"/>
          </w:tcPr>
          <w:p w14:paraId="3984C7BA" w14:textId="0C2469A6" w:rsidR="00A9754D" w:rsidRDefault="00A9754D" w:rsidP="003E0B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commentRangeStart w:id="9"/>
            <w:commentRangeStart w:id="10"/>
            <w:r>
              <w:rPr>
                <w:sz w:val="28"/>
                <w:szCs w:val="28"/>
              </w:rPr>
              <w:t>Nom de la plateforme</w:t>
            </w:r>
            <w:commentRangeEnd w:id="10"/>
            <w:r w:rsidR="00C87DFA">
              <w:rPr>
                <w:rStyle w:val="Marquedecommentaire"/>
              </w:rPr>
              <w:commentReference w:id="10"/>
            </w:r>
          </w:p>
        </w:tc>
        <w:tc>
          <w:tcPr>
            <w:tcW w:w="2091" w:type="dxa"/>
          </w:tcPr>
          <w:p w14:paraId="35EF004A" w14:textId="16D12151" w:rsidR="00A9754D" w:rsidRDefault="00A9754D" w:rsidP="003E0B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Varchar(15)</w:t>
            </w:r>
          </w:p>
        </w:tc>
        <w:tc>
          <w:tcPr>
            <w:tcW w:w="2091" w:type="dxa"/>
          </w:tcPr>
          <w:p w14:paraId="2CEAE8EE" w14:textId="4E496853" w:rsidR="00A9754D" w:rsidRDefault="00A9754D" w:rsidP="003E0B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4AF6C854" w14:textId="28C33EE8" w:rsidR="00A9754D" w:rsidRDefault="00A9754D" w:rsidP="003E0B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</w:t>
            </w:r>
            <w:commentRangeEnd w:id="9"/>
            <w:r w:rsidR="00C87DFA">
              <w:rPr>
                <w:rStyle w:val="Marquedecommentaire"/>
              </w:rPr>
              <w:commentReference w:id="9"/>
            </w:r>
          </w:p>
        </w:tc>
      </w:tr>
    </w:tbl>
    <w:p w14:paraId="508C75CC" w14:textId="54DEB19D" w:rsidR="003E0B3A" w:rsidRDefault="003E0B3A" w:rsidP="003E0B3A">
      <w:pPr>
        <w:rPr>
          <w:sz w:val="28"/>
          <w:szCs w:val="28"/>
        </w:rPr>
      </w:pPr>
    </w:p>
    <w:p w14:paraId="7ADA3D22" w14:textId="7010423C" w:rsidR="00172B46" w:rsidRPr="00C87DFA" w:rsidRDefault="00172B46" w:rsidP="00172B46">
      <w:pPr>
        <w:rPr>
          <w:sz w:val="24"/>
          <w:szCs w:val="24"/>
        </w:rPr>
      </w:pPr>
      <w:r w:rsidRPr="00C87DFA">
        <w:rPr>
          <w:sz w:val="24"/>
          <w:szCs w:val="24"/>
        </w:rPr>
        <w:t xml:space="preserve">Détail sur </w:t>
      </w:r>
      <w:r w:rsidR="00C87DFA" w:rsidRPr="00C87DFA">
        <w:rPr>
          <w:sz w:val="24"/>
          <w:szCs w:val="24"/>
        </w:rPr>
        <w:t>les différentes plateformes</w:t>
      </w:r>
      <w:r w:rsidRPr="00C87DFA">
        <w:rPr>
          <w:sz w:val="24"/>
          <w:szCs w:val="24"/>
        </w:rPr>
        <w:t xml:space="preserve"> de jeu possible :</w:t>
      </w:r>
    </w:p>
    <w:p w14:paraId="39796162" w14:textId="77777777" w:rsidR="00172B46" w:rsidRDefault="00172B46" w:rsidP="003E0B3A">
      <w:pPr>
        <w:rPr>
          <w:sz w:val="28"/>
          <w:szCs w:val="28"/>
        </w:rPr>
      </w:pPr>
    </w:p>
    <w:tbl>
      <w:tblPr>
        <w:tblStyle w:val="TableauListe2-Accentuation5"/>
        <w:tblW w:w="0" w:type="auto"/>
        <w:tblLook w:val="04A0" w:firstRow="1" w:lastRow="0" w:firstColumn="1" w:lastColumn="0" w:noHBand="0" w:noVBand="1"/>
      </w:tblPr>
      <w:tblGrid>
        <w:gridCol w:w="2268"/>
        <w:gridCol w:w="71"/>
        <w:gridCol w:w="2339"/>
      </w:tblGrid>
      <w:tr w:rsidR="00CB3F4F" w14:paraId="56E3778E" w14:textId="77777777" w:rsidTr="009D42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gridSpan w:val="2"/>
          </w:tcPr>
          <w:p w14:paraId="6F02561F" w14:textId="77777777" w:rsidR="00CB3F4F" w:rsidRPr="003E0B3A" w:rsidRDefault="00CB3F4F" w:rsidP="00985618">
            <w:pPr>
              <w:jc w:val="center"/>
              <w:rPr>
                <w:sz w:val="28"/>
                <w:szCs w:val="28"/>
              </w:rPr>
            </w:pPr>
            <w:proofErr w:type="spellStart"/>
            <w:r w:rsidRPr="003E0B3A">
              <w:rPr>
                <w:b w:val="0"/>
                <w:bCs w:val="0"/>
                <w:sz w:val="28"/>
                <w:szCs w:val="28"/>
              </w:rPr>
              <w:t>I</w:t>
            </w:r>
            <w:r w:rsidRPr="00A9754D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_</w:t>
            </w:r>
            <w:r w:rsidRPr="00A9754D">
              <w:rPr>
                <w:sz w:val="28"/>
                <w:szCs w:val="28"/>
              </w:rPr>
              <w:t>platform</w:t>
            </w:r>
            <w:proofErr w:type="spellEnd"/>
          </w:p>
        </w:tc>
        <w:tc>
          <w:tcPr>
            <w:tcW w:w="2339" w:type="dxa"/>
          </w:tcPr>
          <w:p w14:paraId="25F8DA82" w14:textId="0CC91F56" w:rsidR="00CB3F4F" w:rsidRPr="00CB3F4F" w:rsidRDefault="00CB3F4F" w:rsidP="009856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CB3F4F">
              <w:rPr>
                <w:sz w:val="28"/>
                <w:szCs w:val="28"/>
              </w:rPr>
              <w:t>platform_name</w:t>
            </w:r>
            <w:proofErr w:type="spellEnd"/>
          </w:p>
        </w:tc>
      </w:tr>
      <w:tr w:rsidR="00AF39DF" w14:paraId="3E724D1C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6E639E" w14:textId="17EF3FD2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gridSpan w:val="2"/>
          </w:tcPr>
          <w:p w14:paraId="78F086DA" w14:textId="77777777" w:rsidR="00AF39DF" w:rsidRDefault="00AF39DF" w:rsidP="009856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Ps4</w:t>
            </w:r>
          </w:p>
        </w:tc>
      </w:tr>
      <w:tr w:rsidR="00AF39DF" w14:paraId="2CB5B33B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2050503" w14:textId="7923A225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10" w:type="dxa"/>
            <w:gridSpan w:val="2"/>
          </w:tcPr>
          <w:p w14:paraId="559E15C3" w14:textId="77777777" w:rsidR="00AF39DF" w:rsidRDefault="00AF39D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xbox</w:t>
            </w:r>
            <w:proofErr w:type="spellEnd"/>
          </w:p>
        </w:tc>
      </w:tr>
      <w:tr w:rsidR="00CB3F4F" w14:paraId="3E929F41" w14:textId="77777777" w:rsidTr="009C7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CE93574" w14:textId="3D50940A" w:rsidR="00CB3F4F" w:rsidRDefault="00CB3F4F" w:rsidP="00CB3F4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10" w:type="dxa"/>
            <w:gridSpan w:val="2"/>
          </w:tcPr>
          <w:p w14:paraId="19B48D04" w14:textId="574C1202" w:rsidR="00CB3F4F" w:rsidRDefault="00CB3F4F" w:rsidP="00CB3F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switch</w:t>
            </w:r>
          </w:p>
        </w:tc>
      </w:tr>
      <w:tr w:rsidR="00AF39DF" w14:paraId="56B9CCC8" w14:textId="77777777" w:rsidTr="009C7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1A9ACA8" w14:textId="048BBC9C" w:rsidR="00AF39DF" w:rsidRDefault="00CB3F4F" w:rsidP="009856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10" w:type="dxa"/>
            <w:gridSpan w:val="2"/>
          </w:tcPr>
          <w:p w14:paraId="75519B25" w14:textId="2BB6078E" w:rsidR="00AF39DF" w:rsidRDefault="00CB3F4F" w:rsidP="009856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PS5</w:t>
            </w:r>
          </w:p>
        </w:tc>
      </w:tr>
    </w:tbl>
    <w:p w14:paraId="30F1F5B1" w14:textId="77777777" w:rsidR="00AF39DF" w:rsidRDefault="00AF39DF" w:rsidP="00AF39DF">
      <w:pPr>
        <w:rPr>
          <w:sz w:val="28"/>
          <w:szCs w:val="28"/>
        </w:rPr>
      </w:pPr>
    </w:p>
    <w:p w14:paraId="12793E39" w14:textId="5054D7E3" w:rsidR="00A9754D" w:rsidRDefault="00A9754D" w:rsidP="003E0B3A">
      <w:pPr>
        <w:rPr>
          <w:sz w:val="28"/>
          <w:szCs w:val="28"/>
        </w:rPr>
      </w:pPr>
    </w:p>
    <w:p w14:paraId="61EB0EBB" w14:textId="76CE6CC3" w:rsidR="00A9754D" w:rsidRDefault="00CB3F4F" w:rsidP="003E0B3A">
      <w:pPr>
        <w:rPr>
          <w:sz w:val="28"/>
          <w:szCs w:val="28"/>
        </w:rPr>
      </w:pPr>
      <w:r>
        <w:rPr>
          <w:sz w:val="28"/>
          <w:szCs w:val="28"/>
        </w:rPr>
        <w:t>Réservation</w:t>
      </w:r>
    </w:p>
    <w:p w14:paraId="0F582687" w14:textId="43CAD2D9" w:rsidR="00A9754D" w:rsidRDefault="00A9754D" w:rsidP="003E0B3A">
      <w:pPr>
        <w:rPr>
          <w:sz w:val="28"/>
          <w:szCs w:val="28"/>
        </w:rPr>
      </w:pPr>
    </w:p>
    <w:p w14:paraId="5707A573" w14:textId="414A212C" w:rsidR="00A9754D" w:rsidRDefault="00A9754D" w:rsidP="003E0B3A">
      <w:pPr>
        <w:rPr>
          <w:sz w:val="24"/>
          <w:szCs w:val="24"/>
        </w:rPr>
      </w:pPr>
      <w:r>
        <w:rPr>
          <w:sz w:val="24"/>
          <w:szCs w:val="24"/>
        </w:rPr>
        <w:t>La table de « </w:t>
      </w:r>
      <w:r w:rsidR="00CB3F4F">
        <w:rPr>
          <w:sz w:val="24"/>
          <w:szCs w:val="24"/>
        </w:rPr>
        <w:t>réservation</w:t>
      </w:r>
      <w:r>
        <w:rPr>
          <w:sz w:val="24"/>
          <w:szCs w:val="24"/>
        </w:rPr>
        <w:t xml:space="preserve"> » permet </w:t>
      </w:r>
      <w:r w:rsidR="00C87DFA">
        <w:rPr>
          <w:sz w:val="24"/>
          <w:szCs w:val="24"/>
        </w:rPr>
        <w:t>de recenser les réservations de jeux</w:t>
      </w:r>
    </w:p>
    <w:p w14:paraId="2A3BF940" w14:textId="59D5D993" w:rsidR="00AF39DF" w:rsidRDefault="00AF39DF" w:rsidP="003E0B3A">
      <w:pPr>
        <w:rPr>
          <w:sz w:val="24"/>
          <w:szCs w:val="24"/>
        </w:rPr>
      </w:pP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AF39DF" w14:paraId="41D53965" w14:textId="77777777" w:rsidTr="00AF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0806FB4" w14:textId="3FAE03AC" w:rsidR="00AF39DF" w:rsidRPr="00AF39DF" w:rsidRDefault="00AF39DF" w:rsidP="00AF39DF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4A4A1FA3" w14:textId="11CFB89A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commentRangeStart w:id="11"/>
            <w:r w:rsidRPr="00AF39DF">
              <w:rPr>
                <w:sz w:val="28"/>
                <w:szCs w:val="28"/>
              </w:rPr>
              <w:t>description</w:t>
            </w:r>
            <w:commentRangeEnd w:id="11"/>
            <w:r w:rsidR="00C87DFA">
              <w:rPr>
                <w:rStyle w:val="Marquedecommentaire"/>
                <w:b w:val="0"/>
                <w:bCs w:val="0"/>
                <w:color w:val="auto"/>
              </w:rPr>
              <w:commentReference w:id="11"/>
            </w:r>
          </w:p>
        </w:tc>
        <w:tc>
          <w:tcPr>
            <w:tcW w:w="2091" w:type="dxa"/>
          </w:tcPr>
          <w:p w14:paraId="18AC827D" w14:textId="68E99AA0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2D16B9D2" w14:textId="64DDCC2E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5BE380E8" w14:textId="2BEEFBAB" w:rsidR="00AF39DF" w:rsidRPr="00AF39DF" w:rsidRDefault="00AF39DF" w:rsidP="00AF39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AF39DF" w14:paraId="1DB8617F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C07ADDC" w14:textId="2C9E2D00" w:rsidR="00AF39DF" w:rsidRDefault="00AF39DF" w:rsidP="00AF39D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Id-user</w:t>
            </w:r>
          </w:p>
        </w:tc>
        <w:tc>
          <w:tcPr>
            <w:tcW w:w="2091" w:type="dxa"/>
          </w:tcPr>
          <w:p w14:paraId="3DA5A66A" w14:textId="44D79F74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de l’utilisateur</w:t>
            </w:r>
          </w:p>
        </w:tc>
        <w:tc>
          <w:tcPr>
            <w:tcW w:w="2091" w:type="dxa"/>
          </w:tcPr>
          <w:p w14:paraId="16EE1404" w14:textId="698E2633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91" w:type="dxa"/>
          </w:tcPr>
          <w:p w14:paraId="46829952" w14:textId="51333FE4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  <w:tc>
          <w:tcPr>
            <w:tcW w:w="2092" w:type="dxa"/>
          </w:tcPr>
          <w:p w14:paraId="1B40BDA7" w14:textId="13A5B81C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</w:tr>
      <w:tr w:rsidR="00AF39DF" w14:paraId="4DD34376" w14:textId="77777777" w:rsidTr="00AF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458116F5" w14:textId="029DBA18" w:rsidR="00AF39DF" w:rsidRDefault="00AF39DF" w:rsidP="00AF39D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</w:t>
            </w:r>
            <w:proofErr w:type="spellStart"/>
            <w:r>
              <w:rPr>
                <w:sz w:val="24"/>
                <w:szCs w:val="24"/>
              </w:rPr>
              <w:t>game</w:t>
            </w:r>
            <w:proofErr w:type="spellEnd"/>
          </w:p>
        </w:tc>
        <w:tc>
          <w:tcPr>
            <w:tcW w:w="2091" w:type="dxa"/>
          </w:tcPr>
          <w:p w14:paraId="045A9C56" w14:textId="073226A3" w:rsidR="00AF39DF" w:rsidRDefault="00AF39DF" w:rsidP="00AF39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du jeux</w:t>
            </w:r>
          </w:p>
        </w:tc>
        <w:tc>
          <w:tcPr>
            <w:tcW w:w="2091" w:type="dxa"/>
          </w:tcPr>
          <w:p w14:paraId="232C2EDD" w14:textId="15F5A8B4" w:rsidR="00AF39DF" w:rsidRDefault="00AF39DF" w:rsidP="00AF39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91" w:type="dxa"/>
          </w:tcPr>
          <w:p w14:paraId="710EA0C9" w14:textId="1AE50570" w:rsidR="00AF39DF" w:rsidRDefault="00AF39DF" w:rsidP="00AF39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  <w:tc>
          <w:tcPr>
            <w:tcW w:w="2092" w:type="dxa"/>
          </w:tcPr>
          <w:p w14:paraId="593B2A51" w14:textId="3FF1110E" w:rsidR="00AF39DF" w:rsidRDefault="00AF39DF" w:rsidP="00AF39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</w:tr>
      <w:tr w:rsidR="00AF39DF" w14:paraId="63BC5E68" w14:textId="77777777" w:rsidTr="00AF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CCFDE22" w14:textId="4366BA6C" w:rsidR="00AF39DF" w:rsidRDefault="00AF39DF" w:rsidP="00AF39D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</w:t>
            </w:r>
            <w:proofErr w:type="spellStart"/>
            <w:r>
              <w:rPr>
                <w:sz w:val="24"/>
                <w:szCs w:val="24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0D899725" w14:textId="7F4F8BAF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de </w:t>
            </w:r>
            <w:proofErr w:type="spellStart"/>
            <w:r>
              <w:rPr>
                <w:sz w:val="24"/>
                <w:szCs w:val="24"/>
              </w:rPr>
              <w:t>reservation</w:t>
            </w:r>
            <w:proofErr w:type="spellEnd"/>
          </w:p>
        </w:tc>
        <w:tc>
          <w:tcPr>
            <w:tcW w:w="2091" w:type="dxa"/>
          </w:tcPr>
          <w:p w14:paraId="72782348" w14:textId="0AD1DBAF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91" w:type="dxa"/>
          </w:tcPr>
          <w:p w14:paraId="05EE6DE2" w14:textId="670DDD7E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commentRangeStart w:id="12"/>
            <w:r>
              <w:rPr>
                <w:sz w:val="24"/>
                <w:szCs w:val="24"/>
              </w:rPr>
              <w:t>oui</w:t>
            </w:r>
          </w:p>
        </w:tc>
        <w:tc>
          <w:tcPr>
            <w:tcW w:w="2092" w:type="dxa"/>
          </w:tcPr>
          <w:p w14:paraId="26FA19CC" w14:textId="6DA7C722" w:rsidR="00AF39DF" w:rsidRDefault="00AF39DF" w:rsidP="00AF39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  <w:commentRangeEnd w:id="12"/>
            <w:r w:rsidR="00C87DFA">
              <w:rPr>
                <w:rStyle w:val="Marquedecommentaire"/>
              </w:rPr>
              <w:commentReference w:id="12"/>
            </w:r>
          </w:p>
        </w:tc>
      </w:tr>
      <w:tr w:rsidR="00FA48E6" w14:paraId="68A313AA" w14:textId="77777777" w:rsidTr="00E22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1AB71827" w14:textId="77777777" w:rsidR="004C10CC" w:rsidRDefault="004C10CC" w:rsidP="00CB3F4F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CCF6678" w14:textId="129FE23E" w:rsidR="00CB3F4F" w:rsidRPr="00EB1A71" w:rsidRDefault="00CB3F4F" w:rsidP="00CB3F4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qte</w:t>
            </w:r>
            <w:proofErr w:type="spellEnd"/>
          </w:p>
        </w:tc>
        <w:tc>
          <w:tcPr>
            <w:tcW w:w="2091" w:type="dxa"/>
          </w:tcPr>
          <w:p w14:paraId="3B9B03F4" w14:textId="0BCCEC3B" w:rsidR="00FA48E6" w:rsidRPr="00EB1A71" w:rsidRDefault="00FA48E6" w:rsidP="00E228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 xml:space="preserve">Quantité </w:t>
            </w:r>
            <w:r w:rsidR="004C10CC">
              <w:rPr>
                <w:sz w:val="28"/>
                <w:szCs w:val="28"/>
              </w:rPr>
              <w:t>de produit demandé par le client</w:t>
            </w:r>
          </w:p>
        </w:tc>
        <w:tc>
          <w:tcPr>
            <w:tcW w:w="2091" w:type="dxa"/>
          </w:tcPr>
          <w:p w14:paraId="44F372F2" w14:textId="03E01596" w:rsidR="00FA48E6" w:rsidRPr="00EB1A71" w:rsidRDefault="00FA48E6" w:rsidP="00E228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091" w:type="dxa"/>
          </w:tcPr>
          <w:p w14:paraId="4A8D7672" w14:textId="77777777" w:rsidR="00FA48E6" w:rsidRPr="00EB1A71" w:rsidRDefault="00FA48E6" w:rsidP="00E228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005C6A9" w14:textId="77777777" w:rsidR="00FA48E6" w:rsidRPr="00EB1A71" w:rsidRDefault="00FA48E6" w:rsidP="00E228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  <w:tr w:rsidR="00FA48E6" w14:paraId="50DDA181" w14:textId="77777777" w:rsidTr="00E22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3364B88" w14:textId="42971D5A" w:rsidR="00FA48E6" w:rsidRPr="00EB1A71" w:rsidRDefault="00CB3F4F" w:rsidP="00E2280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</w:t>
            </w:r>
            <w:r w:rsidR="00FA48E6" w:rsidRPr="00EB1A71">
              <w:rPr>
                <w:sz w:val="28"/>
                <w:szCs w:val="28"/>
              </w:rPr>
              <w:t>state</w:t>
            </w:r>
            <w:proofErr w:type="spellEnd"/>
          </w:p>
        </w:tc>
        <w:tc>
          <w:tcPr>
            <w:tcW w:w="2091" w:type="dxa"/>
          </w:tcPr>
          <w:p w14:paraId="64FC7406" w14:textId="77777777" w:rsidR="00FA48E6" w:rsidRPr="00EB1A71" w:rsidRDefault="00FA48E6" w:rsidP="00E228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Etat du jeu</w:t>
            </w:r>
          </w:p>
        </w:tc>
        <w:tc>
          <w:tcPr>
            <w:tcW w:w="2091" w:type="dxa"/>
          </w:tcPr>
          <w:p w14:paraId="43FBFF4B" w14:textId="77777777" w:rsidR="00FA48E6" w:rsidRPr="00EB1A71" w:rsidRDefault="00FA48E6" w:rsidP="00E228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B1A71"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091" w:type="dxa"/>
          </w:tcPr>
          <w:p w14:paraId="357DB66A" w14:textId="77777777" w:rsidR="00FA48E6" w:rsidRPr="00EB1A71" w:rsidRDefault="00FA48E6" w:rsidP="00E228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  <w:tc>
          <w:tcPr>
            <w:tcW w:w="2092" w:type="dxa"/>
          </w:tcPr>
          <w:p w14:paraId="32CBD601" w14:textId="77777777" w:rsidR="00FA48E6" w:rsidRPr="00EB1A71" w:rsidRDefault="00FA48E6" w:rsidP="00E228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B1A71">
              <w:rPr>
                <w:sz w:val="28"/>
                <w:szCs w:val="28"/>
              </w:rPr>
              <w:t>non</w:t>
            </w:r>
          </w:p>
        </w:tc>
      </w:tr>
    </w:tbl>
    <w:p w14:paraId="1D1EEFC4" w14:textId="77777777" w:rsidR="004C10CC" w:rsidRDefault="004C10CC" w:rsidP="004C10CC">
      <w:pPr>
        <w:rPr>
          <w:sz w:val="28"/>
          <w:szCs w:val="28"/>
        </w:rPr>
      </w:pPr>
    </w:p>
    <w:p w14:paraId="44ABD4A6" w14:textId="5C631099" w:rsidR="004C10CC" w:rsidRDefault="004C10CC" w:rsidP="004C10CC">
      <w:pPr>
        <w:rPr>
          <w:sz w:val="28"/>
          <w:szCs w:val="28"/>
        </w:rPr>
      </w:pPr>
      <w:r>
        <w:rPr>
          <w:sz w:val="28"/>
          <w:szCs w:val="28"/>
        </w:rPr>
        <w:t>Statut de réservation</w:t>
      </w:r>
    </w:p>
    <w:p w14:paraId="0F09AAD1" w14:textId="77777777" w:rsidR="004C10CC" w:rsidRDefault="004C10CC" w:rsidP="004C10CC">
      <w:pPr>
        <w:rPr>
          <w:sz w:val="28"/>
          <w:szCs w:val="28"/>
        </w:rPr>
      </w:pPr>
    </w:p>
    <w:p w14:paraId="00EAC47C" w14:textId="0F94738C" w:rsidR="004C10CC" w:rsidRDefault="004C10CC" w:rsidP="004C10CC">
      <w:pPr>
        <w:rPr>
          <w:sz w:val="24"/>
          <w:szCs w:val="24"/>
        </w:rPr>
      </w:pPr>
      <w:r>
        <w:rPr>
          <w:sz w:val="24"/>
          <w:szCs w:val="24"/>
        </w:rPr>
        <w:t>La table de « state » permet de voir si un utilisateur réservé un produit</w:t>
      </w:r>
    </w:p>
    <w:tbl>
      <w:tblPr>
        <w:tblStyle w:val="TableauGrille5Fonc-Accentuation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578BF" w14:paraId="0344710E" w14:textId="77777777" w:rsidTr="00B5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21ECF7C6" w14:textId="5D365F75" w:rsidR="00B578BF" w:rsidRDefault="00B578BF" w:rsidP="000A5CE2">
            <w:pPr>
              <w:jc w:val="center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Nom de la colonne</w:t>
            </w:r>
          </w:p>
        </w:tc>
        <w:tc>
          <w:tcPr>
            <w:tcW w:w="2091" w:type="dxa"/>
          </w:tcPr>
          <w:p w14:paraId="1AEA2473" w14:textId="21631A46" w:rsidR="00B578BF" w:rsidRDefault="00C87DFA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Description</w:t>
            </w:r>
          </w:p>
        </w:tc>
        <w:tc>
          <w:tcPr>
            <w:tcW w:w="2091" w:type="dxa"/>
          </w:tcPr>
          <w:p w14:paraId="23850820" w14:textId="2DCDC3C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Type de donnée</w:t>
            </w:r>
          </w:p>
        </w:tc>
        <w:tc>
          <w:tcPr>
            <w:tcW w:w="2091" w:type="dxa"/>
          </w:tcPr>
          <w:p w14:paraId="41957DE1" w14:textId="49DC2865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39DF">
              <w:rPr>
                <w:sz w:val="28"/>
                <w:szCs w:val="28"/>
              </w:rPr>
              <w:t>Auto-incrémenté</w:t>
            </w:r>
          </w:p>
        </w:tc>
        <w:tc>
          <w:tcPr>
            <w:tcW w:w="2092" w:type="dxa"/>
          </w:tcPr>
          <w:p w14:paraId="1F0AFACE" w14:textId="1E067DA4" w:rsidR="00B578BF" w:rsidRDefault="00B578BF" w:rsidP="000A5C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F39DF">
              <w:rPr>
                <w:sz w:val="28"/>
                <w:szCs w:val="28"/>
              </w:rPr>
              <w:t>Nullable</w:t>
            </w:r>
            <w:proofErr w:type="spellEnd"/>
          </w:p>
        </w:tc>
      </w:tr>
      <w:tr w:rsidR="00B578BF" w14:paraId="1CDD9CA4" w14:textId="77777777" w:rsidTr="00B5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3B1CCBF" w14:textId="3BFB0271" w:rsidR="00B578BF" w:rsidRDefault="00147ACE" w:rsidP="000A5CE2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Id_state</w:t>
            </w:r>
            <w:proofErr w:type="spellEnd"/>
          </w:p>
        </w:tc>
        <w:tc>
          <w:tcPr>
            <w:tcW w:w="2091" w:type="dxa"/>
          </w:tcPr>
          <w:p w14:paraId="0708B11B" w14:textId="72BB4D7E" w:rsidR="00B578BF" w:rsidRDefault="00147ACE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de l’état de la </w:t>
            </w:r>
            <w:r w:rsidR="00C87DFA">
              <w:rPr>
                <w:sz w:val="24"/>
                <w:szCs w:val="24"/>
              </w:rPr>
              <w:t>réservation</w:t>
            </w:r>
          </w:p>
        </w:tc>
        <w:tc>
          <w:tcPr>
            <w:tcW w:w="2091" w:type="dxa"/>
          </w:tcPr>
          <w:p w14:paraId="737F0AA2" w14:textId="466F2707" w:rsidR="00B578BF" w:rsidRDefault="000A5CE2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91" w:type="dxa"/>
          </w:tcPr>
          <w:p w14:paraId="6BC7E109" w14:textId="542A7906" w:rsidR="00B578BF" w:rsidRDefault="000A5CE2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oui</w:t>
            </w:r>
          </w:p>
        </w:tc>
        <w:tc>
          <w:tcPr>
            <w:tcW w:w="2092" w:type="dxa"/>
          </w:tcPr>
          <w:p w14:paraId="6E10FD98" w14:textId="6449B2B4" w:rsidR="00B578BF" w:rsidRDefault="000A5CE2" w:rsidP="000A5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</w:tr>
      <w:tr w:rsidR="00B578BF" w14:paraId="3685BD67" w14:textId="77777777" w:rsidTr="00B578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7CCF131F" w14:textId="23186F3A" w:rsidR="00B578BF" w:rsidRDefault="000A5CE2" w:rsidP="000A5CE2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Reservation_value</w:t>
            </w:r>
            <w:proofErr w:type="spellEnd"/>
          </w:p>
        </w:tc>
        <w:tc>
          <w:tcPr>
            <w:tcW w:w="2091" w:type="dxa"/>
          </w:tcPr>
          <w:p w14:paraId="2F1D7A68" w14:textId="7D6C64B9" w:rsidR="00B578BF" w:rsidRDefault="000A5CE2" w:rsidP="000A5CE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commentRangeStart w:id="13"/>
            <w:r>
              <w:rPr>
                <w:sz w:val="24"/>
                <w:szCs w:val="24"/>
              </w:rPr>
              <w:t xml:space="preserve">Etat de la </w:t>
            </w:r>
            <w:r w:rsidR="00C87DFA">
              <w:rPr>
                <w:sz w:val="24"/>
                <w:szCs w:val="24"/>
              </w:rPr>
              <w:t>réservation</w:t>
            </w:r>
          </w:p>
        </w:tc>
        <w:tc>
          <w:tcPr>
            <w:tcW w:w="2091" w:type="dxa"/>
          </w:tcPr>
          <w:p w14:paraId="18EDC239" w14:textId="3E824DA7" w:rsidR="00B578BF" w:rsidRDefault="000A5CE2" w:rsidP="000A5CE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Varchar(100)</w:t>
            </w:r>
          </w:p>
        </w:tc>
        <w:tc>
          <w:tcPr>
            <w:tcW w:w="2091" w:type="dxa"/>
          </w:tcPr>
          <w:p w14:paraId="7440C165" w14:textId="42147A3D" w:rsidR="00B578BF" w:rsidRDefault="000A5CE2" w:rsidP="000A5CE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</w:p>
        </w:tc>
        <w:tc>
          <w:tcPr>
            <w:tcW w:w="2092" w:type="dxa"/>
          </w:tcPr>
          <w:p w14:paraId="734844D6" w14:textId="3E9E822D" w:rsidR="00B578BF" w:rsidRDefault="000A5CE2" w:rsidP="000A5CE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</w:t>
            </w:r>
            <w:commentRangeEnd w:id="13"/>
            <w:r w:rsidR="00C87DFA">
              <w:rPr>
                <w:rStyle w:val="Marquedecommentaire"/>
              </w:rPr>
              <w:commentReference w:id="13"/>
            </w:r>
          </w:p>
        </w:tc>
      </w:tr>
    </w:tbl>
    <w:p w14:paraId="4D218E36" w14:textId="15BC0044" w:rsidR="00B578BF" w:rsidRDefault="00B578BF" w:rsidP="004C10CC">
      <w:pPr>
        <w:rPr>
          <w:sz w:val="24"/>
          <w:szCs w:val="24"/>
        </w:rPr>
      </w:pPr>
    </w:p>
    <w:p w14:paraId="6862F629" w14:textId="1523E833" w:rsidR="000A5CE2" w:rsidRDefault="000A5CE2" w:rsidP="004C10CC">
      <w:pPr>
        <w:rPr>
          <w:sz w:val="24"/>
          <w:szCs w:val="24"/>
        </w:rPr>
      </w:pPr>
      <w:r>
        <w:rPr>
          <w:sz w:val="24"/>
          <w:szCs w:val="24"/>
        </w:rPr>
        <w:t xml:space="preserve">Détail sur différent statut de </w:t>
      </w:r>
      <w:r w:rsidR="00C87DFA">
        <w:rPr>
          <w:sz w:val="24"/>
          <w:szCs w:val="24"/>
        </w:rPr>
        <w:t>réservation</w:t>
      </w:r>
    </w:p>
    <w:p w14:paraId="41E1BFDD" w14:textId="77777777" w:rsidR="000A5CE2" w:rsidRDefault="000A5CE2" w:rsidP="004C10CC">
      <w:pPr>
        <w:rPr>
          <w:sz w:val="24"/>
          <w:szCs w:val="24"/>
        </w:rPr>
      </w:pPr>
    </w:p>
    <w:tbl>
      <w:tblPr>
        <w:tblStyle w:val="TableauGrille2-Accentuation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5CE2" w14:paraId="66C7FD2D" w14:textId="77777777" w:rsidTr="000A5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930E84B" w14:textId="68ECD9D8" w:rsidR="000A5CE2" w:rsidRDefault="000A5CE2" w:rsidP="00FA48E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Id_state</w:t>
            </w:r>
            <w:proofErr w:type="spellEnd"/>
          </w:p>
        </w:tc>
        <w:tc>
          <w:tcPr>
            <w:tcW w:w="5228" w:type="dxa"/>
          </w:tcPr>
          <w:p w14:paraId="644C8645" w14:textId="530E32AF" w:rsidR="000A5CE2" w:rsidRDefault="00C87DFA" w:rsidP="00FA48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Réservation</w:t>
            </w:r>
            <w:r w:rsidR="000A5CE2">
              <w:rPr>
                <w:sz w:val="28"/>
                <w:szCs w:val="28"/>
              </w:rPr>
              <w:t xml:space="preserve"> value</w:t>
            </w:r>
          </w:p>
        </w:tc>
      </w:tr>
      <w:tr w:rsidR="000A5CE2" w14:paraId="4BE0680C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14887B5" w14:textId="5F3A7D5B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228" w:type="dxa"/>
          </w:tcPr>
          <w:p w14:paraId="768AF4DB" w14:textId="1CA889B6" w:rsidR="000A5CE2" w:rsidRDefault="00136728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Demande de confirmation</w:t>
            </w:r>
          </w:p>
        </w:tc>
      </w:tr>
      <w:tr w:rsidR="000A5CE2" w14:paraId="05BB8B75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7B04832D" w14:textId="61E7F987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228" w:type="dxa"/>
          </w:tcPr>
          <w:p w14:paraId="772947FC" w14:textId="77777777" w:rsidR="000A5CE2" w:rsidRDefault="000A5CE2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A5CE2" w14:paraId="7FC5A651" w14:textId="77777777" w:rsidTr="000A5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6E1B331" w14:textId="1B5C9859" w:rsidR="000A5CE2" w:rsidRDefault="000A5CE2" w:rsidP="00FA48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228" w:type="dxa"/>
          </w:tcPr>
          <w:p w14:paraId="1BA40E4F" w14:textId="77777777" w:rsidR="000A5CE2" w:rsidRDefault="000A5CE2" w:rsidP="00FA48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A5CE2" w14:paraId="69B5351B" w14:textId="77777777" w:rsidTr="000A5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C8A656A" w14:textId="4A4D3BD0" w:rsidR="000A5CE2" w:rsidRDefault="000A5CE2" w:rsidP="00FA48E6">
            <w:pPr>
              <w:rPr>
                <w:sz w:val="28"/>
                <w:szCs w:val="28"/>
              </w:rPr>
            </w:pPr>
            <w:commentRangeStart w:id="14"/>
            <w:r>
              <w:rPr>
                <w:sz w:val="28"/>
                <w:szCs w:val="28"/>
              </w:rPr>
              <w:t>4</w:t>
            </w:r>
            <w:commentRangeEnd w:id="14"/>
            <w:r w:rsidR="00C87DFA">
              <w:rPr>
                <w:rStyle w:val="Marquedecommentaire"/>
                <w:b w:val="0"/>
                <w:bCs w:val="0"/>
              </w:rPr>
              <w:commentReference w:id="14"/>
            </w:r>
          </w:p>
        </w:tc>
        <w:tc>
          <w:tcPr>
            <w:tcW w:w="5228" w:type="dxa"/>
          </w:tcPr>
          <w:p w14:paraId="4461743E" w14:textId="77777777" w:rsidR="000A5CE2" w:rsidRDefault="000A5CE2" w:rsidP="00FA48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6189B418" w14:textId="2FD1AC8C" w:rsidR="00FA48E6" w:rsidRDefault="00FA48E6" w:rsidP="00FA48E6">
      <w:pPr>
        <w:rPr>
          <w:sz w:val="28"/>
          <w:szCs w:val="28"/>
        </w:rPr>
      </w:pPr>
    </w:p>
    <w:p w14:paraId="19D55007" w14:textId="276BD5DD" w:rsidR="00C87DFA" w:rsidRDefault="00C87DF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F85766" w14:textId="77777777" w:rsidR="00C87DFA" w:rsidRDefault="00C87DFA" w:rsidP="00FA48E6">
      <w:pPr>
        <w:rPr>
          <w:sz w:val="28"/>
          <w:szCs w:val="28"/>
        </w:rPr>
      </w:pPr>
    </w:p>
    <w:p w14:paraId="6704F447" w14:textId="7994BFC5" w:rsidR="00FA48E6" w:rsidRDefault="00FA48E6" w:rsidP="00FA48E6">
      <w:pPr>
        <w:pStyle w:val="Titre2"/>
        <w:rPr>
          <w:noProof/>
        </w:rPr>
      </w:pPr>
      <w:bookmarkStart w:id="15" w:name="_Toc81385095"/>
      <w:bookmarkStart w:id="16" w:name="_Toc81480424"/>
      <w:r>
        <w:rPr>
          <w:noProof/>
        </w:rPr>
        <w:t>Mock</w:t>
      </w:r>
      <w:bookmarkEnd w:id="15"/>
      <w:bookmarkEnd w:id="16"/>
      <w:r>
        <w:rPr>
          <w:noProof/>
        </w:rPr>
        <w:t xml:space="preserve"> </w:t>
      </w:r>
    </w:p>
    <w:p w14:paraId="13F2CBD3" w14:textId="55350A42" w:rsidR="00FA48E6" w:rsidRDefault="00FA48E6" w:rsidP="003E0B3A">
      <w:pPr>
        <w:rPr>
          <w:sz w:val="24"/>
          <w:szCs w:val="24"/>
        </w:rPr>
      </w:pPr>
    </w:p>
    <w:p w14:paraId="675500CD" w14:textId="5DE6A0A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Voici les maquettes d’écrans du site faites sur </w:t>
      </w:r>
      <w:proofErr w:type="spellStart"/>
      <w:r>
        <w:rPr>
          <w:sz w:val="24"/>
          <w:szCs w:val="24"/>
        </w:rPr>
        <w:t>Procreate</w:t>
      </w:r>
      <w:proofErr w:type="spellEnd"/>
      <w:r>
        <w:rPr>
          <w:sz w:val="24"/>
          <w:szCs w:val="24"/>
        </w:rPr>
        <w:t>.</w:t>
      </w:r>
    </w:p>
    <w:p w14:paraId="73ADD5F2" w14:textId="77777777" w:rsidR="00C87DFA" w:rsidRDefault="00C87DFA" w:rsidP="003E0B3A">
      <w:pPr>
        <w:rPr>
          <w:sz w:val="24"/>
          <w:szCs w:val="24"/>
        </w:rPr>
      </w:pPr>
    </w:p>
    <w:p w14:paraId="3B60F27E" w14:textId="7AD91F9D" w:rsidR="00505B26" w:rsidRDefault="00F31326" w:rsidP="00505B26">
      <w:pPr>
        <w:rPr>
          <w:sz w:val="24"/>
          <w:szCs w:val="24"/>
        </w:rPr>
      </w:pPr>
      <w:r>
        <w:rPr>
          <w:sz w:val="24"/>
          <w:szCs w:val="24"/>
        </w:rPr>
        <w:t>Ci-dessous une idée de base pour une page de login</w:t>
      </w:r>
      <w:r w:rsidR="00505B26">
        <w:rPr>
          <w:sz w:val="24"/>
          <w:szCs w:val="24"/>
        </w:rPr>
        <w:t xml:space="preserve"> avec </w:t>
      </w:r>
      <w:r w:rsidR="00C87DFA">
        <w:rPr>
          <w:sz w:val="24"/>
          <w:szCs w:val="24"/>
        </w:rPr>
        <w:t>deux boutons</w:t>
      </w:r>
      <w:r w:rsidR="00505B26">
        <w:rPr>
          <w:sz w:val="24"/>
          <w:szCs w:val="24"/>
        </w:rPr>
        <w:t xml:space="preserve"> : un pour se </w:t>
      </w:r>
      <w:r w:rsidR="00C87DFA">
        <w:rPr>
          <w:sz w:val="24"/>
          <w:szCs w:val="24"/>
        </w:rPr>
        <w:t>connecter</w:t>
      </w:r>
      <w:r w:rsidR="00505B26">
        <w:rPr>
          <w:sz w:val="24"/>
          <w:szCs w:val="24"/>
        </w:rPr>
        <w:t xml:space="preserve"> et l’autre pour s’inscrire.</w:t>
      </w:r>
    </w:p>
    <w:p w14:paraId="51CE16B5" w14:textId="77777777" w:rsidR="00C87DFA" w:rsidRPr="00505B26" w:rsidRDefault="00C87DFA" w:rsidP="00505B26">
      <w:pPr>
        <w:rPr>
          <w:sz w:val="24"/>
          <w:szCs w:val="24"/>
        </w:rPr>
      </w:pPr>
    </w:p>
    <w:p w14:paraId="1907EE17" w14:textId="769ED327" w:rsidR="00FA48E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86F22" wp14:editId="6E34CA9E">
            <wp:extent cx="4780729" cy="6396376"/>
            <wp:effectExtent l="0" t="7938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21787" cy="645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6898" w14:textId="0B145894" w:rsidR="00C87DFA" w:rsidRDefault="00C87DFA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96D293" w14:textId="77777777" w:rsidR="00C87DFA" w:rsidRDefault="00C87DFA" w:rsidP="003E0B3A">
      <w:pPr>
        <w:rPr>
          <w:sz w:val="24"/>
          <w:szCs w:val="24"/>
        </w:rPr>
      </w:pPr>
    </w:p>
    <w:p w14:paraId="1F7D5C47" w14:textId="2749D6AD" w:rsidR="00F31326" w:rsidRDefault="00F31326" w:rsidP="003E0B3A">
      <w:pPr>
        <w:rPr>
          <w:sz w:val="24"/>
          <w:szCs w:val="24"/>
        </w:rPr>
      </w:pPr>
    </w:p>
    <w:p w14:paraId="56BD7E3E" w14:textId="3B522E50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 f</w:t>
      </w:r>
      <w:r w:rsidR="00F31326">
        <w:rPr>
          <w:sz w:val="24"/>
          <w:szCs w:val="24"/>
        </w:rPr>
        <w:t>ormulaire d’inscription</w:t>
      </w:r>
      <w:r>
        <w:rPr>
          <w:sz w:val="24"/>
          <w:szCs w:val="24"/>
        </w:rPr>
        <w:t xml:space="preserve"> : </w:t>
      </w:r>
    </w:p>
    <w:p w14:paraId="0833DE1F" w14:textId="77777777" w:rsidR="00F31326" w:rsidRDefault="00F31326" w:rsidP="003E0B3A">
      <w:pPr>
        <w:rPr>
          <w:sz w:val="24"/>
          <w:szCs w:val="24"/>
        </w:rPr>
      </w:pPr>
    </w:p>
    <w:p w14:paraId="10EAB8B0" w14:textId="77777777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3AD17F" wp14:editId="7A0AB4CB">
            <wp:extent cx="6635115" cy="3847795"/>
            <wp:effectExtent l="0" t="0" r="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369" cy="38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F82F" w14:textId="7C74F052" w:rsidR="00F31326" w:rsidRDefault="00F31326" w:rsidP="003E0B3A">
      <w:pPr>
        <w:rPr>
          <w:sz w:val="24"/>
          <w:szCs w:val="24"/>
        </w:rPr>
      </w:pPr>
    </w:p>
    <w:p w14:paraId="2D348468" w14:textId="427F2726" w:rsidR="00F31326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t>Voici le</w:t>
      </w:r>
      <w:r w:rsidR="00F31326">
        <w:rPr>
          <w:sz w:val="24"/>
          <w:szCs w:val="24"/>
        </w:rPr>
        <w:t xml:space="preserve"> rendu de </w:t>
      </w:r>
      <w:r>
        <w:rPr>
          <w:sz w:val="24"/>
          <w:szCs w:val="24"/>
        </w:rPr>
        <w:t xml:space="preserve">la </w:t>
      </w:r>
      <w:r w:rsidR="00F31326">
        <w:rPr>
          <w:sz w:val="24"/>
          <w:szCs w:val="24"/>
        </w:rPr>
        <w:t>page d’accueil</w:t>
      </w:r>
      <w:r>
        <w:rPr>
          <w:sz w:val="24"/>
          <w:szCs w:val="24"/>
        </w:rPr>
        <w:t xml:space="preserve">, </w:t>
      </w:r>
      <w:r w:rsidR="00505B26">
        <w:rPr>
          <w:sz w:val="24"/>
          <w:szCs w:val="24"/>
        </w:rPr>
        <w:t>les produit</w:t>
      </w:r>
      <w:r>
        <w:rPr>
          <w:sz w:val="24"/>
          <w:szCs w:val="24"/>
        </w:rPr>
        <w:t>s</w:t>
      </w:r>
      <w:r w:rsidR="00505B26">
        <w:rPr>
          <w:sz w:val="24"/>
          <w:szCs w:val="24"/>
        </w:rPr>
        <w:t xml:space="preserve"> affich</w:t>
      </w:r>
      <w:r>
        <w:rPr>
          <w:sz w:val="24"/>
          <w:szCs w:val="24"/>
        </w:rPr>
        <w:t>és</w:t>
      </w:r>
      <w:r w:rsidR="00505B26">
        <w:rPr>
          <w:sz w:val="24"/>
          <w:szCs w:val="24"/>
        </w:rPr>
        <w:t xml:space="preserve"> sont les deux derniers</w:t>
      </w:r>
      <w:r w:rsidR="00F31326">
        <w:rPr>
          <w:sz w:val="24"/>
          <w:szCs w:val="24"/>
        </w:rPr>
        <w:t xml:space="preserve"> ajouté</w:t>
      </w:r>
      <w:r w:rsidR="00954E65">
        <w:rPr>
          <w:sz w:val="24"/>
          <w:szCs w:val="24"/>
        </w:rPr>
        <w:t>es</w:t>
      </w:r>
      <w:r w:rsidR="00F31326">
        <w:rPr>
          <w:sz w:val="24"/>
          <w:szCs w:val="24"/>
        </w:rPr>
        <w:t xml:space="preserve"> dans la base </w:t>
      </w:r>
      <w:r>
        <w:rPr>
          <w:sz w:val="24"/>
          <w:szCs w:val="24"/>
        </w:rPr>
        <w:t>de données :</w:t>
      </w:r>
    </w:p>
    <w:p w14:paraId="3BAD43E5" w14:textId="77777777" w:rsidR="00954E65" w:rsidRDefault="00954E65" w:rsidP="003E0B3A">
      <w:pPr>
        <w:rPr>
          <w:sz w:val="24"/>
          <w:szCs w:val="24"/>
        </w:rPr>
      </w:pPr>
    </w:p>
    <w:p w14:paraId="49F8295B" w14:textId="230DBAD7" w:rsidR="00ED6B45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D65D8F" wp14:editId="2788330C">
            <wp:extent cx="6634473" cy="429150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607" cy="43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9284" w14:textId="3C2F1B28" w:rsidR="00954E65" w:rsidRDefault="00C87DFA" w:rsidP="003E0B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 w:rsidR="00954E65">
        <w:rPr>
          <w:sz w:val="24"/>
          <w:szCs w:val="24"/>
        </w:rPr>
        <w:t>a page de réservation</w:t>
      </w:r>
      <w:r w:rsidR="00ED6B45">
        <w:rPr>
          <w:sz w:val="24"/>
          <w:szCs w:val="24"/>
        </w:rPr>
        <w:t> :</w:t>
      </w:r>
    </w:p>
    <w:p w14:paraId="1F97A481" w14:textId="6E4DC9BE" w:rsidR="00ED6B45" w:rsidRDefault="00ED6B45" w:rsidP="003E0B3A">
      <w:pPr>
        <w:rPr>
          <w:sz w:val="24"/>
          <w:szCs w:val="24"/>
        </w:rPr>
      </w:pPr>
      <w:commentRangeStart w:id="17"/>
      <w:r>
        <w:rPr>
          <w:sz w:val="24"/>
          <w:szCs w:val="24"/>
        </w:rPr>
        <w:t xml:space="preserve">Tout au début du </w:t>
      </w:r>
      <w:r w:rsidR="00C87DFA">
        <w:rPr>
          <w:sz w:val="24"/>
          <w:szCs w:val="24"/>
        </w:rPr>
        <w:t>projet la</w:t>
      </w:r>
      <w:r>
        <w:rPr>
          <w:sz w:val="24"/>
          <w:szCs w:val="24"/>
        </w:rPr>
        <w:t xml:space="preserve"> page de réservation </w:t>
      </w:r>
      <w:r w:rsidR="00C87DFA">
        <w:rPr>
          <w:sz w:val="24"/>
          <w:szCs w:val="24"/>
        </w:rPr>
        <w:t>devait</w:t>
      </w:r>
      <w:r>
        <w:rPr>
          <w:sz w:val="24"/>
          <w:szCs w:val="24"/>
        </w:rPr>
        <w:t xml:space="preserve"> avoir un </w:t>
      </w:r>
      <w:proofErr w:type="spellStart"/>
      <w:r>
        <w:rPr>
          <w:sz w:val="24"/>
          <w:szCs w:val="24"/>
        </w:rPr>
        <w:t>checkbox</w:t>
      </w:r>
      <w:proofErr w:type="spellEnd"/>
      <w:r>
        <w:rPr>
          <w:sz w:val="24"/>
          <w:szCs w:val="24"/>
        </w:rPr>
        <w:t xml:space="preserve"> afin d’accepter la commande réaliser par les clients</w:t>
      </w:r>
      <w:commentRangeEnd w:id="17"/>
      <w:r w:rsidR="00C87DFA">
        <w:rPr>
          <w:rStyle w:val="Marquedecommentaire"/>
        </w:rPr>
        <w:commentReference w:id="17"/>
      </w:r>
    </w:p>
    <w:p w14:paraId="4BBA4036" w14:textId="77777777" w:rsidR="00954E65" w:rsidRDefault="00954E65" w:rsidP="003E0B3A">
      <w:pPr>
        <w:rPr>
          <w:sz w:val="24"/>
          <w:szCs w:val="24"/>
        </w:rPr>
      </w:pPr>
    </w:p>
    <w:p w14:paraId="5A5CBFAF" w14:textId="378F910A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B5569" wp14:editId="6B290387">
            <wp:extent cx="3915636" cy="6642283"/>
            <wp:effectExtent l="8255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33896" cy="6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025A" w14:textId="77777777" w:rsidR="003B09B4" w:rsidRDefault="003B09B4" w:rsidP="003E0B3A">
      <w:pPr>
        <w:rPr>
          <w:sz w:val="24"/>
          <w:szCs w:val="24"/>
        </w:rPr>
      </w:pPr>
    </w:p>
    <w:p w14:paraId="0C166ED4" w14:textId="77777777" w:rsidR="001C7169" w:rsidRDefault="001C7169" w:rsidP="003E0B3A">
      <w:pPr>
        <w:rPr>
          <w:sz w:val="24"/>
          <w:szCs w:val="24"/>
        </w:rPr>
      </w:pPr>
      <w:r>
        <w:rPr>
          <w:sz w:val="24"/>
          <w:szCs w:val="24"/>
        </w:rPr>
        <w:t>L</w:t>
      </w:r>
      <w:r w:rsidR="00954E65">
        <w:rPr>
          <w:sz w:val="24"/>
          <w:szCs w:val="24"/>
        </w:rPr>
        <w:t>a page de jeux</w:t>
      </w:r>
      <w:r w:rsidR="003B09B4">
        <w:rPr>
          <w:sz w:val="24"/>
          <w:szCs w:val="24"/>
        </w:rPr>
        <w:t xml:space="preserve"> : </w:t>
      </w:r>
    </w:p>
    <w:p w14:paraId="748F387D" w14:textId="1E17E5D2" w:rsidR="00954E65" w:rsidRDefault="003B09B4" w:rsidP="003E0B3A">
      <w:pPr>
        <w:rPr>
          <w:sz w:val="24"/>
          <w:szCs w:val="24"/>
        </w:rPr>
      </w:pPr>
      <w:r>
        <w:rPr>
          <w:sz w:val="24"/>
          <w:szCs w:val="24"/>
        </w:rPr>
        <w:t xml:space="preserve">Cette partie est </w:t>
      </w:r>
      <w:r w:rsidR="001C7169">
        <w:rPr>
          <w:sz w:val="24"/>
          <w:szCs w:val="24"/>
        </w:rPr>
        <w:t>la version</w:t>
      </w:r>
      <w:r>
        <w:rPr>
          <w:sz w:val="24"/>
          <w:szCs w:val="24"/>
        </w:rPr>
        <w:t xml:space="preserve"> pour l’administrateur qui </w:t>
      </w:r>
      <w:r w:rsidR="001C7169">
        <w:rPr>
          <w:sz w:val="24"/>
          <w:szCs w:val="24"/>
        </w:rPr>
        <w:t>peut</w:t>
      </w:r>
      <w:r>
        <w:rPr>
          <w:sz w:val="24"/>
          <w:szCs w:val="24"/>
        </w:rPr>
        <w:t xml:space="preserve"> modifier les produit</w:t>
      </w:r>
      <w:r w:rsidR="001C7169">
        <w:rPr>
          <w:sz w:val="24"/>
          <w:szCs w:val="24"/>
        </w:rPr>
        <w:t>s</w:t>
      </w:r>
    </w:p>
    <w:p w14:paraId="611FA3B9" w14:textId="77777777" w:rsidR="00954E65" w:rsidRDefault="00954E65" w:rsidP="003E0B3A">
      <w:pPr>
        <w:rPr>
          <w:sz w:val="24"/>
          <w:szCs w:val="24"/>
        </w:rPr>
      </w:pPr>
    </w:p>
    <w:p w14:paraId="49140A04" w14:textId="17BBE9FE" w:rsidR="00F31326" w:rsidRDefault="00F31326" w:rsidP="003E0B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343141" wp14:editId="3A794BF4">
            <wp:extent cx="6618933" cy="4030676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74" cy="40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F97B" w14:textId="1F793600" w:rsidR="00954E65" w:rsidRDefault="00954E65" w:rsidP="003E0B3A">
      <w:pPr>
        <w:rPr>
          <w:sz w:val="24"/>
          <w:szCs w:val="24"/>
        </w:rPr>
      </w:pPr>
    </w:p>
    <w:p w14:paraId="31FC3433" w14:textId="15893E42" w:rsidR="00FA48E6" w:rsidRDefault="00954E65" w:rsidP="003E0B3A">
      <w:pPr>
        <w:rPr>
          <w:sz w:val="24"/>
          <w:szCs w:val="24"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4D263162" wp14:editId="4D415A69">
            <wp:extent cx="2286000" cy="222740"/>
            <wp:effectExtent l="0" t="0" r="0" b="6350"/>
            <wp:docPr id="32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C65" w14:textId="61C049A1" w:rsidR="00FA48E6" w:rsidRDefault="00FA48E6" w:rsidP="00FA48E6">
      <w:pPr>
        <w:pStyle w:val="Titre2"/>
        <w:rPr>
          <w:noProof/>
        </w:rPr>
      </w:pPr>
      <w:bookmarkStart w:id="18" w:name="_Toc81385096"/>
      <w:bookmarkStart w:id="19" w:name="_Toc81480425"/>
      <w:r>
        <w:rPr>
          <w:noProof/>
        </w:rPr>
        <w:t>Chartre graphique</w:t>
      </w:r>
      <w:bookmarkEnd w:id="18"/>
      <w:bookmarkEnd w:id="19"/>
      <w:r>
        <w:rPr>
          <w:noProof/>
        </w:rPr>
        <w:t xml:space="preserve"> </w:t>
      </w:r>
    </w:p>
    <w:p w14:paraId="6BBE3D55" w14:textId="5A8DD9DC" w:rsidR="00FA48E6" w:rsidRDefault="00FA48E6" w:rsidP="003E0B3A">
      <w:pPr>
        <w:rPr>
          <w:sz w:val="24"/>
          <w:szCs w:val="24"/>
        </w:rPr>
      </w:pPr>
    </w:p>
    <w:p w14:paraId="0EEBA484" w14:textId="5D6546EC" w:rsidR="00FA48E6" w:rsidRDefault="00FA48E6" w:rsidP="003E0B3A">
      <w:pPr>
        <w:rPr>
          <w:sz w:val="28"/>
          <w:szCs w:val="28"/>
        </w:rPr>
      </w:pPr>
      <w:r>
        <w:rPr>
          <w:sz w:val="28"/>
          <w:szCs w:val="28"/>
        </w:rPr>
        <w:t>Les couleurs</w:t>
      </w:r>
    </w:p>
    <w:p w14:paraId="50846F04" w14:textId="393872DE" w:rsidR="00FA48E6" w:rsidRDefault="00756012" w:rsidP="003E0B3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7" behindDoc="0" locked="0" layoutInCell="1" allowOverlap="1" wp14:anchorId="1D11459B" wp14:editId="02A2E5FB">
                <wp:simplePos x="0" y="0"/>
                <wp:positionH relativeFrom="column">
                  <wp:posOffset>5305425</wp:posOffset>
                </wp:positionH>
                <wp:positionV relativeFrom="paragraph">
                  <wp:posOffset>311785</wp:posOffset>
                </wp:positionV>
                <wp:extent cx="1200150" cy="6191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191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896EE" w14:textId="3F6AA161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#000000</w:t>
                            </w:r>
                          </w:p>
                          <w:p w14:paraId="78BDD416" w14:textId="19C1DB4B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rgb (0, 0, 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1459B" id="Rectangle 18" o:spid="_x0000_s1026" style="position:absolute;margin-left:417.75pt;margin-top:24.55pt;width:94.5pt;height:48.75pt;z-index:251685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" fillcolor="black" strokecolor="#521f28 [1604]" strokeweight="1pt">
                <v:textbox>
                  <w:txbxContent>
                    <w:p w14:paraId="155896EE" w14:textId="3F6AA161" w:rsidR="00EE13DA" w:rsidRDefault="00EE13DA" w:rsidP="00EE13DA">
                      <w:pPr>
                        <w:jc w:val="center"/>
                      </w:pPr>
                      <w:r w:rsidRPr="00EE13DA">
                        <w:t>#000000</w:t>
                      </w:r>
                    </w:p>
                    <w:p w14:paraId="78BDD416" w14:textId="19C1DB4B" w:rsidR="00EE13DA" w:rsidRDefault="00EE13DA" w:rsidP="00EE13DA">
                      <w:pPr>
                        <w:jc w:val="center"/>
                      </w:pPr>
                      <w:r w:rsidRPr="00EE13DA">
                        <w:t>rgb (0, 0, 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3" behindDoc="0" locked="0" layoutInCell="1" allowOverlap="1" wp14:anchorId="4425689C" wp14:editId="543EA3CC">
                <wp:simplePos x="0" y="0"/>
                <wp:positionH relativeFrom="column">
                  <wp:posOffset>1295400</wp:posOffset>
                </wp:positionH>
                <wp:positionV relativeFrom="paragraph">
                  <wp:posOffset>292735</wp:posOffset>
                </wp:positionV>
                <wp:extent cx="117157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4E274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9D0C8" w14:textId="4307DC1D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#4E2746</w:t>
                            </w:r>
                          </w:p>
                          <w:p w14:paraId="1F942F63" w14:textId="2197F181" w:rsidR="00756012" w:rsidRDefault="00756012" w:rsidP="00756012">
                            <w:pPr>
                              <w:jc w:val="center"/>
                            </w:pPr>
                            <w:r w:rsidRPr="00756012">
                              <w:t>rgb (78, 39, 70)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5689C" id="Rectangle 14" o:spid="_x0000_s1027" style="position:absolute;margin-left:102pt;margin-top:23.05pt;width:92.25pt;height:48.75pt;z-index:251679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" fillcolor="#4e2746" strokecolor="#521f28 [1604]" strokeweight="1pt">
                <v:textbox>
                  <w:txbxContent>
                    <w:p w14:paraId="1ED9D0C8" w14:textId="4307DC1D" w:rsidR="00756012" w:rsidRDefault="00756012" w:rsidP="00756012">
                      <w:pPr>
                        <w:jc w:val="center"/>
                      </w:pPr>
                      <w:r w:rsidRPr="00756012">
                        <w:t>#4E2746</w:t>
                      </w:r>
                    </w:p>
                    <w:p w14:paraId="1F942F63" w14:textId="2197F181" w:rsidR="00756012" w:rsidRDefault="00756012" w:rsidP="00756012">
                      <w:pPr>
                        <w:jc w:val="center"/>
                      </w:pPr>
                      <w:r w:rsidRPr="00756012">
                        <w:t>rgb (78, 39, 70)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6DE0E733" wp14:editId="6DF8A7BC">
                <wp:simplePos x="0" y="0"/>
                <wp:positionH relativeFrom="column">
                  <wp:posOffset>38101</wp:posOffset>
                </wp:positionH>
                <wp:positionV relativeFrom="paragraph">
                  <wp:posOffset>283210</wp:posOffset>
                </wp:positionV>
                <wp:extent cx="1162050" cy="6191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19125"/>
                        </a:xfrm>
                        <a:prstGeom prst="rect">
                          <a:avLst/>
                        </a:prstGeom>
                        <a:solidFill>
                          <a:srgbClr val="979AE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0661E" w14:textId="445FBBDD" w:rsidR="00756012" w:rsidRDefault="00756012" w:rsidP="00756012">
                            <w:pPr>
                              <w:jc w:val="center"/>
                            </w:pPr>
                            <w:r w:rsidRPr="00954E65">
                              <w:t>#</w:t>
                            </w:r>
                            <w:r w:rsidR="00ED6B45" w:rsidRPr="00ED6B45">
                              <w:t>979AE2</w:t>
                            </w:r>
                          </w:p>
                          <w:p w14:paraId="57104673" w14:textId="34FB35D2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r w:rsidRPr="00ED6B45">
                              <w:t>rgb</w:t>
                            </w:r>
                            <w:proofErr w:type="spellEnd"/>
                            <w:r w:rsidRPr="00ED6B45">
                              <w:t xml:space="preserve"> (</w:t>
                            </w:r>
                            <w:r w:rsidR="00ED6B45">
                              <w:t>151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154</w:t>
                            </w:r>
                            <w:r w:rsidRPr="00ED6B45">
                              <w:t xml:space="preserve">, </w:t>
                            </w:r>
                            <w:r w:rsidR="00ED6B45">
                              <w:t>226</w:t>
                            </w:r>
                            <w:r w:rsidRPr="00ED6B45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0E733" id="Rectangle 12" o:spid="_x0000_s1028" style="position:absolute;margin-left:3pt;margin-top:22.3pt;width:91.5pt;height:48.75pt;z-index:251678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" fillcolor="#979ae2" strokecolor="#521f28 [1604]" strokeweight="1pt">
                <v:textbox>
                  <w:txbxContent>
                    <w:p w14:paraId="0120661E" w14:textId="445FBBDD" w:rsidR="00756012" w:rsidRDefault="00756012" w:rsidP="00756012">
                      <w:pPr>
                        <w:jc w:val="center"/>
                      </w:pPr>
                      <w:r w:rsidRPr="00954E65">
                        <w:t>#</w:t>
                      </w:r>
                      <w:r w:rsidR="00ED6B45" w:rsidRPr="00ED6B45">
                        <w:t>979AE2</w:t>
                      </w:r>
                    </w:p>
                    <w:p w14:paraId="57104673" w14:textId="34FB35D2" w:rsidR="00756012" w:rsidRDefault="00756012" w:rsidP="00756012">
                      <w:pPr>
                        <w:jc w:val="center"/>
                      </w:pPr>
                      <w:proofErr w:type="spellStart"/>
                      <w:r w:rsidRPr="00ED6B45">
                        <w:t>rgb</w:t>
                      </w:r>
                      <w:proofErr w:type="spellEnd"/>
                      <w:r w:rsidRPr="00ED6B45">
                        <w:t xml:space="preserve"> (</w:t>
                      </w:r>
                      <w:r w:rsidR="00ED6B45">
                        <w:t>151</w:t>
                      </w:r>
                      <w:r w:rsidRPr="00ED6B45">
                        <w:t xml:space="preserve">, </w:t>
                      </w:r>
                      <w:r w:rsidR="00ED6B45">
                        <w:t>154</w:t>
                      </w:r>
                      <w:r w:rsidRPr="00ED6B45">
                        <w:t xml:space="preserve">, </w:t>
                      </w:r>
                      <w:r w:rsidR="00ED6B45">
                        <w:t>226</w:t>
                      </w:r>
                      <w:r w:rsidRPr="00ED6B45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39" behindDoc="0" locked="0" layoutInCell="1" allowOverlap="1" wp14:anchorId="6A8D34E7" wp14:editId="05A4EDDA">
                <wp:simplePos x="0" y="0"/>
                <wp:positionH relativeFrom="column">
                  <wp:posOffset>3933825</wp:posOffset>
                </wp:positionH>
                <wp:positionV relativeFrom="paragraph">
                  <wp:posOffset>302260</wp:posOffset>
                </wp:positionV>
                <wp:extent cx="1238250" cy="6191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19125"/>
                        </a:xfrm>
                        <a:prstGeom prst="rect">
                          <a:avLst/>
                        </a:prstGeom>
                        <a:solidFill>
                          <a:srgbClr val="DA865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B597D" w14:textId="3C5FAEA9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#DA865B</w:t>
                            </w:r>
                          </w:p>
                          <w:p w14:paraId="3DBC5DD7" w14:textId="655F7D3F" w:rsidR="00EE13DA" w:rsidRDefault="00EE13DA" w:rsidP="00EE13DA">
                            <w:pPr>
                              <w:jc w:val="center"/>
                            </w:pPr>
                            <w:r w:rsidRPr="00EE13DA">
                              <w:t>rgb (218, 134, 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D34E7" id="Rectangle 17" o:spid="_x0000_s1029" style="position:absolute;margin-left:309.75pt;margin-top:23.8pt;width:97.5pt;height:48.75pt;z-index:251683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" fillcolor="#da865b" strokecolor="#521f28 [1604]" strokeweight="1pt">
                <v:textbox>
                  <w:txbxContent>
                    <w:p w14:paraId="40FB597D" w14:textId="3C5FAEA9" w:rsidR="00EE13DA" w:rsidRDefault="00EE13DA" w:rsidP="00EE13DA">
                      <w:pPr>
                        <w:jc w:val="center"/>
                      </w:pPr>
                      <w:r w:rsidRPr="00EE13DA">
                        <w:t>#DA865B</w:t>
                      </w:r>
                    </w:p>
                    <w:p w14:paraId="3DBC5DD7" w14:textId="655F7D3F" w:rsidR="00EE13DA" w:rsidRDefault="00EE13DA" w:rsidP="00EE13DA">
                      <w:pPr>
                        <w:jc w:val="center"/>
                      </w:pPr>
                      <w:r w:rsidRPr="00EE13DA">
                        <w:t>rgb (218, 134, 91)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1" behindDoc="0" locked="0" layoutInCell="1" allowOverlap="1" wp14:anchorId="2C7C55AD" wp14:editId="54279035">
                <wp:simplePos x="0" y="0"/>
                <wp:positionH relativeFrom="column">
                  <wp:posOffset>2590800</wp:posOffset>
                </wp:positionH>
                <wp:positionV relativeFrom="paragraph">
                  <wp:posOffset>292735</wp:posOffset>
                </wp:positionV>
                <wp:extent cx="1228725" cy="6191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rgbClr val="169EE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AD96C" w14:textId="77777777" w:rsidR="00ED6B45" w:rsidRDefault="00ED6B45" w:rsidP="00756012">
                            <w:pPr>
                              <w:jc w:val="center"/>
                            </w:pPr>
                            <w:r w:rsidRPr="00ED6B45">
                              <w:t>#169eec</w:t>
                            </w:r>
                          </w:p>
                          <w:p w14:paraId="68726FDA" w14:textId="7958EAF6" w:rsidR="00756012" w:rsidRDefault="00756012" w:rsidP="00756012">
                            <w:pPr>
                              <w:jc w:val="center"/>
                            </w:pPr>
                            <w:proofErr w:type="spellStart"/>
                            <w:r w:rsidRPr="00756012">
                              <w:t>rgb</w:t>
                            </w:r>
                            <w:proofErr w:type="spellEnd"/>
                            <w:r w:rsidRPr="00756012">
                              <w:t xml:space="preserve"> (</w:t>
                            </w:r>
                            <w:r w:rsidR="00ED6B45">
                              <w:t>22,158,236</w:t>
                            </w:r>
                            <w:r w:rsidRPr="0075601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55AD" id="Rectangle 16" o:spid="_x0000_s1030" style="position:absolute;margin-left:204pt;margin-top:23.05pt;width:96.75pt;height:48.75pt;z-index:251681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" fillcolor="#169eec" strokecolor="#521f28 [1604]" strokeweight="1pt">
                <v:textbox>
                  <w:txbxContent>
                    <w:p w14:paraId="633AD96C" w14:textId="77777777" w:rsidR="00ED6B45" w:rsidRDefault="00ED6B45" w:rsidP="00756012">
                      <w:pPr>
                        <w:jc w:val="center"/>
                      </w:pPr>
                      <w:r w:rsidRPr="00ED6B45">
                        <w:t>#169eec</w:t>
                      </w:r>
                    </w:p>
                    <w:p w14:paraId="68726FDA" w14:textId="7958EAF6" w:rsidR="00756012" w:rsidRDefault="00756012" w:rsidP="00756012">
                      <w:pPr>
                        <w:jc w:val="center"/>
                      </w:pPr>
                      <w:proofErr w:type="spellStart"/>
                      <w:r w:rsidRPr="00756012">
                        <w:t>rgb</w:t>
                      </w:r>
                      <w:proofErr w:type="spellEnd"/>
                      <w:r w:rsidRPr="00756012">
                        <w:t xml:space="preserve"> (</w:t>
                      </w:r>
                      <w:r w:rsidR="00ED6B45">
                        <w:t>22,158,236</w:t>
                      </w:r>
                      <w:r w:rsidRPr="00756012"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59B7EBF" w14:textId="795A45E4" w:rsidR="00EE13DA" w:rsidRPr="00EE13DA" w:rsidRDefault="00EE13DA" w:rsidP="00EE13DA">
      <w:pPr>
        <w:rPr>
          <w:sz w:val="28"/>
          <w:szCs w:val="28"/>
        </w:rPr>
      </w:pPr>
    </w:p>
    <w:p w14:paraId="17383A3C" w14:textId="631ED3C1" w:rsidR="00EE13DA" w:rsidRPr="00EE13DA" w:rsidRDefault="00EE13DA" w:rsidP="00EE13DA">
      <w:pPr>
        <w:rPr>
          <w:sz w:val="28"/>
          <w:szCs w:val="28"/>
        </w:rPr>
      </w:pPr>
    </w:p>
    <w:p w14:paraId="30AE89A7" w14:textId="32E38CC8" w:rsidR="00EE13DA" w:rsidRPr="00EE13DA" w:rsidRDefault="00EE13DA" w:rsidP="00EE13DA">
      <w:pPr>
        <w:rPr>
          <w:sz w:val="28"/>
          <w:szCs w:val="28"/>
        </w:rPr>
      </w:pPr>
    </w:p>
    <w:p w14:paraId="6FB3A439" w14:textId="59B01C10" w:rsidR="00EE13DA" w:rsidRDefault="00EE13DA" w:rsidP="00EE13DA">
      <w:pPr>
        <w:rPr>
          <w:sz w:val="28"/>
          <w:szCs w:val="28"/>
        </w:rPr>
      </w:pPr>
    </w:p>
    <w:p w14:paraId="5431674E" w14:textId="0654FED8" w:rsidR="00EE13DA" w:rsidRDefault="00EE13DA" w:rsidP="00EE13DA">
      <w:pPr>
        <w:rPr>
          <w:sz w:val="28"/>
          <w:szCs w:val="28"/>
        </w:rPr>
      </w:pPr>
    </w:p>
    <w:p w14:paraId="05C16057" w14:textId="77770B4A" w:rsidR="00EE13DA" w:rsidRDefault="00EE13DA" w:rsidP="00EE13DA">
      <w:pPr>
        <w:rPr>
          <w:sz w:val="28"/>
          <w:szCs w:val="28"/>
        </w:rPr>
      </w:pPr>
      <w:r>
        <w:rPr>
          <w:sz w:val="28"/>
          <w:szCs w:val="28"/>
        </w:rPr>
        <w:t>Exemple de style</w:t>
      </w:r>
    </w:p>
    <w:p w14:paraId="3A84CEE2" w14:textId="0FFF35B6" w:rsidR="00EE13DA" w:rsidRDefault="00EE13DA" w:rsidP="00EE13DA">
      <w:pPr>
        <w:rPr>
          <w:sz w:val="24"/>
          <w:szCs w:val="24"/>
        </w:rPr>
      </w:pPr>
    </w:p>
    <w:p w14:paraId="4CBC3EB7" w14:textId="28D5A11F" w:rsidR="00EE13DA" w:rsidRDefault="00EE13DA" w:rsidP="00EE13DA">
      <w:pPr>
        <w:rPr>
          <w:sz w:val="24"/>
          <w:szCs w:val="24"/>
        </w:rPr>
      </w:pPr>
      <w:r>
        <w:rPr>
          <w:sz w:val="24"/>
          <w:szCs w:val="24"/>
        </w:rPr>
        <w:t>Titre et texte</w:t>
      </w:r>
    </w:p>
    <w:p w14:paraId="2692F0DD" w14:textId="6E2F1683" w:rsidR="00EE13DA" w:rsidRDefault="00EE13DA" w:rsidP="00EE13DA">
      <w:pPr>
        <w:rPr>
          <w:sz w:val="24"/>
          <w:szCs w:val="24"/>
        </w:rPr>
      </w:pPr>
    </w:p>
    <w:p w14:paraId="1F7FA3B1" w14:textId="2609A5D7" w:rsidR="00EE13DA" w:rsidRDefault="00EE13DA" w:rsidP="00EE13DA">
      <w:pPr>
        <w:rPr>
          <w:rFonts w:ascii="Arial Black" w:hAnsi="Arial Black"/>
          <w:color w:val="B04E55"/>
          <w:sz w:val="40"/>
          <w:szCs w:val="40"/>
        </w:rPr>
      </w:pPr>
      <w:r w:rsidRPr="00EE13DA">
        <w:rPr>
          <w:rFonts w:ascii="Arial Black" w:hAnsi="Arial Black"/>
          <w:color w:val="4E2746"/>
          <w:sz w:val="40"/>
          <w:szCs w:val="40"/>
        </w:rPr>
        <w:t>N</w:t>
      </w:r>
      <w:r w:rsidRPr="00EE13DA">
        <w:rPr>
          <w:rFonts w:ascii="Arial Black" w:hAnsi="Arial Black"/>
          <w:color w:val="B04E55"/>
          <w:sz w:val="40"/>
          <w:szCs w:val="40"/>
        </w:rPr>
        <w:t xml:space="preserve">om de </w:t>
      </w:r>
      <w:r w:rsidR="001C7169" w:rsidRPr="00EE13DA">
        <w:rPr>
          <w:rFonts w:ascii="Arial Black" w:hAnsi="Arial Black"/>
          <w:color w:val="B04E55"/>
          <w:sz w:val="40"/>
          <w:szCs w:val="40"/>
        </w:rPr>
        <w:t>l’application</w:t>
      </w:r>
      <w:r w:rsidR="001C7169">
        <w:rPr>
          <w:rFonts w:ascii="Arial Black" w:hAnsi="Arial Black"/>
          <w:color w:val="B04E55"/>
          <w:sz w:val="40"/>
          <w:szCs w:val="40"/>
        </w:rPr>
        <w:t xml:space="preserve"> (Ar</w:t>
      </w:r>
      <w:r>
        <w:rPr>
          <w:rFonts w:ascii="Arial Black" w:hAnsi="Arial Black"/>
          <w:color w:val="B04E55"/>
          <w:sz w:val="40"/>
          <w:szCs w:val="40"/>
        </w:rPr>
        <w:t>ial black)</w:t>
      </w:r>
    </w:p>
    <w:p w14:paraId="67C5D847" w14:textId="295E7180" w:rsidR="00EE13DA" w:rsidRDefault="00EE13DA" w:rsidP="00EE13DA">
      <w:pPr>
        <w:rPr>
          <w:rFonts w:ascii="Arial Black" w:hAnsi="Arial Black"/>
          <w:color w:val="B04E55"/>
          <w:sz w:val="28"/>
          <w:szCs w:val="28"/>
        </w:rPr>
      </w:pPr>
    </w:p>
    <w:p w14:paraId="27351172" w14:textId="2BD295B1" w:rsidR="00EE13DA" w:rsidRPr="00EE13DA" w:rsidRDefault="00EE13DA" w:rsidP="00EE13DA">
      <w:pPr>
        <w:rPr>
          <w:rFonts w:ascii="Arial" w:hAnsi="Arial" w:cs="Arial"/>
          <w:b/>
          <w:bCs/>
          <w:color w:val="B04E55"/>
          <w:sz w:val="28"/>
          <w:szCs w:val="28"/>
        </w:rPr>
      </w:pPr>
      <w:r w:rsidRPr="00EE13DA">
        <w:rPr>
          <w:rFonts w:ascii="Arial" w:hAnsi="Arial" w:cs="Arial"/>
          <w:b/>
          <w:bCs/>
          <w:color w:val="4E2746"/>
          <w:sz w:val="28"/>
          <w:szCs w:val="28"/>
        </w:rPr>
        <w:t>T</w:t>
      </w:r>
      <w:r w:rsidRPr="00EE13DA">
        <w:rPr>
          <w:rFonts w:ascii="Arial" w:hAnsi="Arial" w:cs="Arial"/>
          <w:b/>
          <w:bCs/>
          <w:color w:val="B04E55"/>
          <w:sz w:val="28"/>
          <w:szCs w:val="28"/>
        </w:rPr>
        <w:t>itre 1</w:t>
      </w:r>
      <w:r>
        <w:rPr>
          <w:rFonts w:ascii="Arial" w:hAnsi="Arial" w:cs="Arial"/>
          <w:b/>
          <w:bCs/>
          <w:color w:val="B04E55"/>
          <w:sz w:val="28"/>
          <w:szCs w:val="28"/>
        </w:rPr>
        <w:t xml:space="preserve"> (</w:t>
      </w:r>
      <w:r w:rsidR="001C7169">
        <w:rPr>
          <w:rFonts w:ascii="Arial" w:hAnsi="Arial" w:cs="Arial"/>
          <w:b/>
          <w:bCs/>
          <w:color w:val="B04E55"/>
          <w:sz w:val="28"/>
          <w:szCs w:val="28"/>
        </w:rPr>
        <w:t>A</w:t>
      </w:r>
      <w:r>
        <w:rPr>
          <w:rFonts w:ascii="Arial" w:hAnsi="Arial" w:cs="Arial"/>
          <w:b/>
          <w:bCs/>
          <w:color w:val="B04E55"/>
          <w:sz w:val="28"/>
          <w:szCs w:val="28"/>
        </w:rPr>
        <w:t>rial)</w:t>
      </w:r>
    </w:p>
    <w:p w14:paraId="6C9F4A5E" w14:textId="35F4E851" w:rsidR="00EE13DA" w:rsidRDefault="00EE13DA" w:rsidP="00EE13DA">
      <w:pPr>
        <w:rPr>
          <w:rFonts w:ascii="Arial Black" w:hAnsi="Arial Black"/>
          <w:color w:val="B04E55"/>
          <w:sz w:val="28"/>
          <w:szCs w:val="28"/>
        </w:rPr>
      </w:pPr>
    </w:p>
    <w:p w14:paraId="0F81421F" w14:textId="746B046D" w:rsidR="00EE13DA" w:rsidRDefault="001C7169" w:rsidP="00EE13DA">
      <w:pPr>
        <w:rPr>
          <w:rFonts w:ascii="Arial" w:hAnsi="Arial" w:cs="Arial"/>
          <w:b/>
          <w:bCs/>
          <w:color w:val="B04E55"/>
          <w:sz w:val="24"/>
          <w:szCs w:val="24"/>
        </w:rPr>
      </w:pPr>
      <w:r w:rsidRPr="00EE13DA">
        <w:rPr>
          <w:rFonts w:ascii="Arial" w:hAnsi="Arial" w:cs="Arial"/>
          <w:b/>
          <w:bCs/>
          <w:color w:val="4E2746"/>
          <w:sz w:val="24"/>
          <w:szCs w:val="24"/>
        </w:rPr>
        <w:t>S</w:t>
      </w:r>
      <w:r w:rsidRPr="00EE13DA">
        <w:rPr>
          <w:rFonts w:ascii="Arial" w:hAnsi="Arial" w:cs="Arial"/>
          <w:b/>
          <w:bCs/>
          <w:color w:val="B04E55"/>
          <w:sz w:val="24"/>
          <w:szCs w:val="24"/>
        </w:rPr>
        <w:t>ous-titre</w:t>
      </w:r>
      <w:r w:rsidR="00EE13DA" w:rsidRPr="00EE13DA">
        <w:rPr>
          <w:rFonts w:ascii="Arial" w:hAnsi="Arial" w:cs="Arial"/>
          <w:b/>
          <w:bCs/>
          <w:color w:val="B04E55"/>
          <w:sz w:val="24"/>
          <w:szCs w:val="24"/>
        </w:rPr>
        <w:t xml:space="preserve"> 1a</w:t>
      </w:r>
      <w:r w:rsidR="00EE13DA">
        <w:rPr>
          <w:rFonts w:ascii="Arial" w:hAnsi="Arial" w:cs="Arial"/>
          <w:b/>
          <w:bCs/>
          <w:color w:val="B04E55"/>
          <w:sz w:val="24"/>
          <w:szCs w:val="24"/>
        </w:rPr>
        <w:t xml:space="preserve"> (</w:t>
      </w:r>
      <w:r>
        <w:rPr>
          <w:rFonts w:ascii="Arial" w:hAnsi="Arial" w:cs="Arial"/>
          <w:b/>
          <w:bCs/>
          <w:color w:val="B04E55"/>
          <w:sz w:val="24"/>
          <w:szCs w:val="24"/>
        </w:rPr>
        <w:t>A</w:t>
      </w:r>
      <w:r w:rsidR="00EE13DA">
        <w:rPr>
          <w:rFonts w:ascii="Arial" w:hAnsi="Arial" w:cs="Arial"/>
          <w:b/>
          <w:bCs/>
          <w:color w:val="B04E55"/>
          <w:sz w:val="24"/>
          <w:szCs w:val="24"/>
        </w:rPr>
        <w:t>rial)</w:t>
      </w:r>
    </w:p>
    <w:p w14:paraId="54E4EC9F" w14:textId="4C35AB40" w:rsidR="00EE13DA" w:rsidRDefault="00EE13DA" w:rsidP="00EE13DA">
      <w:pPr>
        <w:rPr>
          <w:rFonts w:ascii="Arial" w:hAnsi="Arial" w:cs="Arial"/>
          <w:b/>
          <w:bCs/>
          <w:color w:val="B04E55"/>
          <w:sz w:val="24"/>
          <w:szCs w:val="24"/>
        </w:rPr>
      </w:pPr>
    </w:p>
    <w:p w14:paraId="29EF8A28" w14:textId="572739E1" w:rsidR="00EE13DA" w:rsidRDefault="00EE13D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DE02846" w14:textId="2B3EE297" w:rsidR="00EE13DA" w:rsidRDefault="007729C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8959" behindDoc="0" locked="0" layoutInCell="1" allowOverlap="1" wp14:anchorId="71DA2304" wp14:editId="383028B8">
            <wp:simplePos x="0" y="0"/>
            <wp:positionH relativeFrom="margin">
              <wp:posOffset>3587090</wp:posOffset>
            </wp:positionH>
            <wp:positionV relativeFrom="paragraph">
              <wp:posOffset>881380</wp:posOffset>
            </wp:positionV>
            <wp:extent cx="737870" cy="1102360"/>
            <wp:effectExtent l="0" t="0" r="5080" b="2540"/>
            <wp:wrapTopAndBottom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7935" behindDoc="0" locked="0" layoutInCell="1" allowOverlap="1" wp14:anchorId="547D130B" wp14:editId="56D86875">
            <wp:simplePos x="0" y="0"/>
            <wp:positionH relativeFrom="column">
              <wp:posOffset>2036876</wp:posOffset>
            </wp:positionH>
            <wp:positionV relativeFrom="paragraph">
              <wp:posOffset>874091</wp:posOffset>
            </wp:positionV>
            <wp:extent cx="731520" cy="1092835"/>
            <wp:effectExtent l="0" t="0" r="0" b="0"/>
            <wp:wrapTopAndBottom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6911" behindDoc="0" locked="0" layoutInCell="1" allowOverlap="1" wp14:anchorId="73E34AB9" wp14:editId="25ADFF84">
            <wp:simplePos x="0" y="0"/>
            <wp:positionH relativeFrom="column">
              <wp:posOffset>101244</wp:posOffset>
            </wp:positionH>
            <wp:positionV relativeFrom="paragraph">
              <wp:posOffset>516331</wp:posOffset>
            </wp:positionV>
            <wp:extent cx="1243330" cy="1779905"/>
            <wp:effectExtent l="0" t="0" r="0" b="0"/>
            <wp:wrapTopAndBottom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DA">
        <w:rPr>
          <w:rFonts w:ascii="Arial" w:hAnsi="Arial" w:cs="Arial"/>
          <w:color w:val="000000" w:themeColor="text1"/>
          <w:sz w:val="24"/>
          <w:szCs w:val="24"/>
        </w:rPr>
        <w:t>Exemple de logo</w:t>
      </w:r>
    </w:p>
    <w:p w14:paraId="268779F2" w14:textId="365E1082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AC0BAA" w14:textId="50485AB0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CBFB4A" w14:textId="010FC0F5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46A248F" w14:textId="77777777" w:rsidR="00954E65" w:rsidRDefault="00954E65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5B792" w14:textId="77777777" w:rsidR="00954E65" w:rsidRDefault="00954E65" w:rsidP="00954E65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17BBB178" wp14:editId="16940C8E">
            <wp:extent cx="2286000" cy="222740"/>
            <wp:effectExtent l="0" t="0" r="0" b="6350"/>
            <wp:docPr id="31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F40" w14:textId="08195D78" w:rsidR="00954E65" w:rsidRDefault="00954E65" w:rsidP="00954E65">
      <w:pPr>
        <w:pStyle w:val="Titre2"/>
        <w:rPr>
          <w:noProof/>
        </w:rPr>
      </w:pPr>
      <w:bookmarkStart w:id="20" w:name="_Toc81480426"/>
      <w:r>
        <w:rPr>
          <w:noProof/>
        </w:rPr>
        <w:t>Partie technique</w:t>
      </w:r>
      <w:bookmarkEnd w:id="20"/>
      <w:r>
        <w:rPr>
          <w:noProof/>
        </w:rPr>
        <w:t xml:space="preserve"> </w:t>
      </w:r>
    </w:p>
    <w:p w14:paraId="5023724D" w14:textId="7AE4C62A" w:rsidR="003B09B4" w:rsidRDefault="003B09B4" w:rsidP="003B09B4"/>
    <w:p w14:paraId="49BC188F" w14:textId="62356B17" w:rsidR="0089441D" w:rsidRDefault="003B09B4" w:rsidP="003B09B4">
      <w:pPr>
        <w:rPr>
          <w:b/>
          <w:bCs/>
          <w:sz w:val="44"/>
          <w:szCs w:val="44"/>
        </w:rPr>
      </w:pPr>
      <w:r w:rsidRPr="003B09B4">
        <w:rPr>
          <w:b/>
          <w:bCs/>
          <w:sz w:val="44"/>
          <w:szCs w:val="44"/>
        </w:rPr>
        <w:t>Login :</w:t>
      </w:r>
    </w:p>
    <w:p w14:paraId="5039AC97" w14:textId="0760615A" w:rsidR="00433EAA" w:rsidRDefault="0089441D" w:rsidP="003B09B4">
      <w:pPr>
        <w:rPr>
          <w:sz w:val="24"/>
          <w:szCs w:val="24"/>
        </w:rPr>
      </w:pPr>
      <w:r>
        <w:rPr>
          <w:sz w:val="24"/>
          <w:szCs w:val="24"/>
        </w:rPr>
        <w:t>Ci-dessous</w:t>
      </w:r>
      <w:r w:rsidR="001C7169">
        <w:rPr>
          <w:sz w:val="24"/>
          <w:szCs w:val="24"/>
        </w:rPr>
        <w:t>, le</w:t>
      </w:r>
      <w:r>
        <w:rPr>
          <w:sz w:val="24"/>
          <w:szCs w:val="24"/>
        </w:rPr>
        <w:t xml:space="preserve"> rendu de la page d’accueil. </w:t>
      </w:r>
      <w:commentRangeStart w:id="21"/>
      <w:r>
        <w:rPr>
          <w:sz w:val="24"/>
          <w:szCs w:val="24"/>
        </w:rPr>
        <w:t xml:space="preserve">Le site est différent que celui du </w:t>
      </w:r>
      <w:proofErr w:type="spellStart"/>
      <w:r>
        <w:rPr>
          <w:sz w:val="24"/>
          <w:szCs w:val="24"/>
        </w:rPr>
        <w:t>mock</w:t>
      </w:r>
      <w:proofErr w:type="spellEnd"/>
      <w:r>
        <w:rPr>
          <w:sz w:val="24"/>
          <w:szCs w:val="24"/>
        </w:rPr>
        <w:t xml:space="preserve"> mais prend une partie de</w:t>
      </w:r>
      <w:r w:rsidR="00433EAA">
        <w:rPr>
          <w:sz w:val="24"/>
          <w:szCs w:val="24"/>
        </w:rPr>
        <w:t xml:space="preserve">s idées </w:t>
      </w:r>
      <w:r>
        <w:rPr>
          <w:sz w:val="24"/>
          <w:szCs w:val="24"/>
        </w:rPr>
        <w:t xml:space="preserve"> imaginer sur le </w:t>
      </w:r>
      <w:proofErr w:type="spellStart"/>
      <w:r>
        <w:rPr>
          <w:sz w:val="24"/>
          <w:szCs w:val="24"/>
        </w:rPr>
        <w:t>mock</w:t>
      </w:r>
      <w:proofErr w:type="spellEnd"/>
    </w:p>
    <w:p w14:paraId="3CF6B14F" w14:textId="64A605CE" w:rsidR="003B09B4" w:rsidRPr="00433EAA" w:rsidRDefault="0089441D" w:rsidP="003B09B4">
      <w:pPr>
        <w:rPr>
          <w:sz w:val="24"/>
          <w:szCs w:val="24"/>
        </w:rPr>
      </w:pPr>
      <w:r>
        <w:rPr>
          <w:sz w:val="24"/>
          <w:szCs w:val="24"/>
        </w:rPr>
        <w:t>.</w:t>
      </w:r>
      <w:commentRangeEnd w:id="21"/>
      <w:r w:rsidR="001C7169">
        <w:rPr>
          <w:rStyle w:val="Marquedecommentaire"/>
        </w:rPr>
        <w:commentReference w:id="21"/>
      </w:r>
    </w:p>
    <w:p w14:paraId="3593436D" w14:textId="7D2390D0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884EFF0" wp14:editId="246E6CEE">
            <wp:extent cx="6638925" cy="3408218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98" cy="34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BD3" w14:textId="3050E4F9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2A6CEEA3" w14:textId="6222C461" w:rsidR="00433EAA" w:rsidRP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Le login comprend un cryptage du mot de passe.</w:t>
      </w:r>
    </w:p>
    <w:p w14:paraId="5EE55383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383DAF8E" w14:textId="76B0A551" w:rsidR="007636AA" w:rsidRDefault="007636AA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520945" wp14:editId="2A3AE431">
            <wp:extent cx="6638925" cy="339634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79" cy="3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C1" w14:textId="712D1D32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Extrait du code html pour le login :</w:t>
      </w:r>
    </w:p>
    <w:p w14:paraId="6AC5EB0B" w14:textId="77777777" w:rsidR="00433EAA" w:rsidRPr="00433EAA" w:rsidRDefault="00433EAA" w:rsidP="003B09B4">
      <w:pPr>
        <w:rPr>
          <w:sz w:val="24"/>
          <w:szCs w:val="24"/>
        </w:rPr>
      </w:pPr>
    </w:p>
    <w:p w14:paraId="525C8E31" w14:textId="270B9107" w:rsidR="003B09B4" w:rsidRDefault="003B09B4" w:rsidP="003B09B4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E67513" wp14:editId="01C413ED">
            <wp:extent cx="6638925" cy="28575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7CFC" w14:textId="77777777" w:rsidR="00433EAA" w:rsidRDefault="00433EAA" w:rsidP="003B09B4">
      <w:pPr>
        <w:rPr>
          <w:b/>
          <w:bCs/>
          <w:sz w:val="24"/>
          <w:szCs w:val="24"/>
          <w:u w:val="single"/>
        </w:rPr>
      </w:pPr>
    </w:p>
    <w:p w14:paraId="0BCBDD0E" w14:textId="26CDF94B" w:rsidR="00433EAA" w:rsidRDefault="00433EAA" w:rsidP="003B09B4">
      <w:pPr>
        <w:rPr>
          <w:sz w:val="24"/>
          <w:szCs w:val="24"/>
        </w:rPr>
      </w:pPr>
      <w:r>
        <w:rPr>
          <w:sz w:val="24"/>
          <w:szCs w:val="24"/>
        </w:rPr>
        <w:t>Vérification que le mail et le mot de passe soi</w:t>
      </w:r>
      <w:r w:rsidR="001C7169">
        <w:rPr>
          <w:sz w:val="24"/>
          <w:szCs w:val="24"/>
        </w:rPr>
        <w:t>ent</w:t>
      </w:r>
      <w:r>
        <w:rPr>
          <w:sz w:val="24"/>
          <w:szCs w:val="24"/>
        </w:rPr>
        <w:t xml:space="preserve"> disponible dans la base de </w:t>
      </w:r>
      <w:r w:rsidR="001C7169">
        <w:rPr>
          <w:sz w:val="24"/>
          <w:szCs w:val="24"/>
        </w:rPr>
        <w:t>données</w:t>
      </w:r>
      <w:r>
        <w:rPr>
          <w:sz w:val="24"/>
          <w:szCs w:val="24"/>
        </w:rPr>
        <w:t xml:space="preserve">. Une session débute si la </w:t>
      </w:r>
      <w:r w:rsidRPr="00433EAA">
        <w:rPr>
          <w:sz w:val="24"/>
          <w:szCs w:val="24"/>
        </w:rPr>
        <w:t>vérification est bonne</w:t>
      </w:r>
      <w:r>
        <w:rPr>
          <w:sz w:val="24"/>
          <w:szCs w:val="24"/>
        </w:rPr>
        <w:t>.</w:t>
      </w:r>
    </w:p>
    <w:p w14:paraId="1CCD4DDA" w14:textId="77777777" w:rsidR="00433EAA" w:rsidRPr="00433EAA" w:rsidRDefault="00433EAA" w:rsidP="003B09B4">
      <w:pPr>
        <w:rPr>
          <w:sz w:val="24"/>
          <w:szCs w:val="24"/>
        </w:rPr>
      </w:pPr>
    </w:p>
    <w:p w14:paraId="1F21D882" w14:textId="59B7069C" w:rsidR="003B09B4" w:rsidRDefault="0089441D" w:rsidP="00EE13DA">
      <w:pPr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noProof/>
          <w:color w:val="000000" w:themeColor="text1"/>
          <w:sz w:val="44"/>
          <w:szCs w:val="44"/>
        </w:rPr>
        <w:drawing>
          <wp:inline distT="0" distB="0" distL="0" distR="0" wp14:anchorId="6A6FDBBE" wp14:editId="659A79EE">
            <wp:extent cx="6638925" cy="3981450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E50" w14:textId="654BB5A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483B0EA" w14:textId="6B26C929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A002706" w14:textId="02E5F836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4B6FD9BA" w14:textId="1D009190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39DCF563" w14:textId="77777777" w:rsidR="00433EAA" w:rsidRDefault="00433EAA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06B79449" w14:textId="6CBEBA05" w:rsidR="007636AA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3B09B4"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Inscription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677F0882" w14:textId="1E1DE120" w:rsidR="00433EAA" w:rsidRDefault="00433EAA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25EA84" w14:textId="364DEDA2" w:rsidR="007636AA" w:rsidRPr="001C7169" w:rsidRDefault="00433EAA" w:rsidP="00EE13DA">
      <w:pPr>
        <w:rPr>
          <w:rFonts w:ascii="Arial" w:hAnsi="Arial" w:cs="Arial"/>
          <w:color w:val="000000" w:themeColor="text1"/>
          <w:sz w:val="24"/>
          <w:szCs w:val="24"/>
          <w:u w:val="single"/>
        </w:rPr>
      </w:pPr>
      <w:r w:rsidRPr="00433EAA">
        <w:rPr>
          <w:rFonts w:ascii="Arial" w:hAnsi="Arial" w:cs="Arial"/>
          <w:color w:val="000000" w:themeColor="text1"/>
          <w:sz w:val="24"/>
          <w:szCs w:val="24"/>
        </w:rPr>
        <w:t>Re</w:t>
      </w:r>
      <w:r>
        <w:rPr>
          <w:rFonts w:ascii="Arial" w:hAnsi="Arial" w:cs="Arial"/>
          <w:color w:val="000000" w:themeColor="text1"/>
          <w:sz w:val="24"/>
          <w:szCs w:val="24"/>
        </w:rPr>
        <w:t>ndu de l’interface de l’inscription</w:t>
      </w:r>
      <w:r w:rsidR="001C7169">
        <w:rPr>
          <w:rFonts w:ascii="Arial" w:hAnsi="Arial" w:cs="Arial"/>
          <w:color w:val="000000" w:themeColor="text1"/>
          <w:sz w:val="24"/>
          <w:szCs w:val="24"/>
        </w:rPr>
        <w:t> </w:t>
      </w:r>
      <w:r w:rsidR="001C7169">
        <w:rPr>
          <w:rFonts w:ascii="Arial" w:hAnsi="Arial" w:cs="Arial"/>
          <w:color w:val="000000" w:themeColor="text1"/>
          <w:sz w:val="24"/>
          <w:szCs w:val="24"/>
          <w:u w:val="single"/>
        </w:rPr>
        <w:t>:</w:t>
      </w:r>
    </w:p>
    <w:p w14:paraId="78DDBE5F" w14:textId="582AC2A3" w:rsidR="003B09B4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56540C4" wp14:editId="042F0411">
            <wp:extent cx="6638925" cy="3562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C79" w14:textId="22E98F6A" w:rsid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F883B" w14:textId="7CFDEECF" w:rsidR="00433EAA" w:rsidRDefault="001C7169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Voici un extrait de code permettant u</w:t>
      </w:r>
      <w:r w:rsidR="008D03E6">
        <w:rPr>
          <w:rFonts w:ascii="Arial" w:hAnsi="Arial" w:cs="Arial"/>
          <w:color w:val="000000" w:themeColor="text1"/>
          <w:sz w:val="24"/>
          <w:szCs w:val="24"/>
        </w:rPr>
        <w:t>ne</w:t>
      </w:r>
      <w:r w:rsidR="00433EAA">
        <w:rPr>
          <w:rFonts w:ascii="Arial" w:hAnsi="Arial" w:cs="Arial"/>
          <w:color w:val="000000" w:themeColor="text1"/>
          <w:sz w:val="24"/>
          <w:szCs w:val="24"/>
        </w:rPr>
        <w:t xml:space="preserve"> sécurité sur l’adresse mail qui doit être au format mail (</w:t>
      </w:r>
      <w:hyperlink r:id="rId39" w:history="1">
        <w:r w:rsidR="008D03E6" w:rsidRPr="00A4659C">
          <w:rPr>
            <w:rStyle w:val="Lienhypertexte"/>
            <w:rFonts w:ascii="Arial" w:hAnsi="Arial" w:cs="Arial"/>
            <w:sz w:val="24"/>
            <w:szCs w:val="24"/>
          </w:rPr>
          <w:t>test@XXXX.XX</w:t>
        </w:r>
      </w:hyperlink>
      <w:r w:rsidR="008D03E6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718FC8" w14:textId="6F27E67A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 une erreur est remontée un pop-up s’affiche avec l’erreur commis</w:t>
      </w:r>
    </w:p>
    <w:p w14:paraId="1382FB26" w14:textId="77777777" w:rsidR="00433EAA" w:rsidRPr="00433EAA" w:rsidRDefault="00433EAA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B5F2A7" w14:textId="412EA151" w:rsidR="00433E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B817BD0" wp14:editId="44FD1DBC">
            <wp:extent cx="6638925" cy="35909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7C10" w14:textId="62775145" w:rsidR="008D03E6" w:rsidRDefault="001C7169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commentRangeStart w:id="22"/>
      <w:commentRangeEnd w:id="22"/>
      <w:r>
        <w:rPr>
          <w:rStyle w:val="Marquedecommentaire"/>
        </w:rPr>
        <w:commentReference w:id="22"/>
      </w:r>
    </w:p>
    <w:p w14:paraId="1675ADA5" w14:textId="3B9343CC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9CAD12" w14:textId="382A105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C1F934" w14:textId="77777777" w:rsidR="001C7169" w:rsidRDefault="001C7169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299456" w14:textId="6C8215AE" w:rsidR="008D03E6" w:rsidRPr="001C7169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Code html du formulaire d’inscription</w:t>
      </w:r>
    </w:p>
    <w:p w14:paraId="553A685D" w14:textId="36D0E5F0" w:rsidR="007636AA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E44299A" wp14:editId="5863B3DD">
            <wp:extent cx="6638925" cy="40100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AF2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76B885D" w14:textId="77777777" w:rsidR="008D03E6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Oublie de mot de passe :</w:t>
      </w:r>
    </w:p>
    <w:p w14:paraId="25FCE453" w14:textId="28D686AB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F92483" w14:textId="2FFBF674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Il arrive malheureusement la perte de sont mot de passe. Voici le rendu de l’interface de changement de mot de passe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 :</w:t>
      </w:r>
    </w:p>
    <w:p w14:paraId="702A95EE" w14:textId="77777777" w:rsidR="00215E4F" w:rsidRPr="008D03E6" w:rsidRDefault="00215E4F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D3D188" w14:textId="30092D3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5745B7" wp14:editId="4E4E2905">
            <wp:extent cx="6629400" cy="33718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CCE3" w14:textId="5CB0048E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67AB9E31" w14:textId="3DE09924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6C5FBDA9" w14:textId="77777777" w:rsidR="00215E4F" w:rsidRDefault="00215E4F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1C895369" w14:textId="1BE8B96E" w:rsidR="007636AA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Extrait du code html du changement de mot de passe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 :</w:t>
      </w:r>
    </w:p>
    <w:p w14:paraId="74BAF2BB" w14:textId="0C41E595" w:rsidR="007636AA" w:rsidRDefault="007636AA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4A201CF" wp14:editId="6EB29761">
            <wp:extent cx="6638925" cy="3190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36A8" w14:textId="2FD367B0" w:rsidR="008D03E6" w:rsidRDefault="008D03E6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5C3D903F" w14:textId="4A1E796B" w:rsidR="008D03E6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Code back lorsque qu’on modifie sont mot de passe. Si jamais quelqu’un connais le mail de l’administrateur et tente de changer sont mot de passe une erreur est remonté.</w:t>
      </w:r>
    </w:p>
    <w:p w14:paraId="78A2AC6A" w14:textId="6378ED74" w:rsidR="008D03E6" w:rsidRPr="00215E4F" w:rsidRDefault="008D03E6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Pour le moment seul les clients peuvent changer leur mot de passe. </w:t>
      </w:r>
    </w:p>
    <w:p w14:paraId="51FBDEC8" w14:textId="469E8349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A2F583B" wp14:editId="3B6ADFC0">
            <wp:extent cx="6638925" cy="36195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5F2F" w14:textId="5E61FBA4" w:rsidR="00001F9D" w:rsidRDefault="00215E4F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commentRangeStart w:id="23"/>
      <w:commentRangeEnd w:id="23"/>
      <w:r>
        <w:rPr>
          <w:rStyle w:val="Marquedecommentaire"/>
        </w:rPr>
        <w:commentReference w:id="23"/>
      </w:r>
    </w:p>
    <w:p w14:paraId="6FFFA542" w14:textId="3D73B748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4B2AFD" w14:textId="2E7BD750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FFFDC52" w14:textId="77777777" w:rsidR="00215E4F" w:rsidRDefault="00215E4F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0F55498" w14:textId="77777777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C0EDAB1" w14:textId="6B4B4B9D" w:rsidR="00001F9D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Page d’accueil :</w:t>
      </w:r>
    </w:p>
    <w:p w14:paraId="792B1D4C" w14:textId="047C1DF9" w:rsidR="008D03E6" w:rsidRDefault="008D03E6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896903B" w14:textId="68F69336" w:rsidR="008D03E6" w:rsidRDefault="008D03E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 xml:space="preserve">Interface de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r w:rsidR="00AF4182" w:rsidRPr="00AF4182">
        <w:rPr>
          <w:rFonts w:ascii="Arial" w:hAnsi="Arial" w:cs="Arial"/>
          <w:color w:val="000000" w:themeColor="text1"/>
          <w:sz w:val="24"/>
          <w:szCs w:val="24"/>
        </w:rPr>
        <w:t>page d’accueil pour le coté administrateur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, les 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produits sur cette page sont les deux derniers produits ajouté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</w:t>
      </w:r>
      <w:r w:rsidR="00AF418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E07D0ED" w14:textId="3A76ACCA" w:rsidR="008D03E6" w:rsidRPr="00215E4F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La page d’accueil pour le client est identique avec un m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 xml:space="preserve">essage d’accueil </w:t>
      </w:r>
      <w:r>
        <w:rPr>
          <w:rFonts w:ascii="Arial" w:hAnsi="Arial" w:cs="Arial"/>
          <w:color w:val="000000" w:themeColor="text1"/>
          <w:sz w:val="24"/>
          <w:szCs w:val="24"/>
        </w:rPr>
        <w:t>différent.</w:t>
      </w:r>
    </w:p>
    <w:p w14:paraId="13EDCFC1" w14:textId="2776EBDA" w:rsidR="00001F9D" w:rsidRPr="008D03E6" w:rsidRDefault="00001F9D" w:rsidP="00EE13DA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26B000CC" w14:textId="01B7666E" w:rsidR="00001F9D" w:rsidRDefault="007636AA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4EE9DB" wp14:editId="7491A25A">
            <wp:extent cx="6629400" cy="34004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471" w14:textId="46C2CD0E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A415D8A" w14:textId="3A7484A0" w:rsid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AF4182">
        <w:rPr>
          <w:rFonts w:ascii="Arial" w:hAnsi="Arial" w:cs="Arial"/>
          <w:color w:val="000000" w:themeColor="text1"/>
          <w:sz w:val="24"/>
          <w:szCs w:val="24"/>
        </w:rPr>
        <w:t>Extrait du code de la page d’accueil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avec jointure </w:t>
      </w:r>
      <w:r w:rsidR="00215E4F">
        <w:rPr>
          <w:rFonts w:ascii="Arial" w:hAnsi="Arial" w:cs="Arial"/>
          <w:color w:val="000000" w:themeColor="text1"/>
          <w:sz w:val="24"/>
          <w:szCs w:val="24"/>
        </w:rPr>
        <w:t>sur la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table « platform ».</w:t>
      </w:r>
    </w:p>
    <w:p w14:paraId="445D0B5E" w14:textId="77777777" w:rsidR="00AF4182" w:rsidRPr="00AF4182" w:rsidRDefault="00AF418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97EE02" w14:textId="19D62128" w:rsidR="00AF4182" w:rsidRDefault="00AF418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C8CC92" wp14:editId="440F4BA7">
            <wp:extent cx="6636385" cy="391033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1492" w14:textId="21158B67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2B417BE" w14:textId="65A87652" w:rsidR="00AF4182" w:rsidRDefault="003B09B4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Page de jeu</w:t>
      </w:r>
      <w:r w:rsidR="00AF4182">
        <w:rPr>
          <w:rFonts w:ascii="Arial" w:hAnsi="Arial" w:cs="Arial"/>
          <w:b/>
          <w:bCs/>
          <w:color w:val="000000" w:themeColor="text1"/>
          <w:sz w:val="44"/>
          <w:szCs w:val="44"/>
        </w:rPr>
        <w:t>x</w:t>
      </w: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  <w:r w:rsidR="00001F9D" w:rsidRPr="00001F9D"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t xml:space="preserve"> </w:t>
      </w:r>
    </w:p>
    <w:p w14:paraId="77AF951C" w14:textId="0418F650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51C3424" w14:textId="77777777" w:rsidR="00215E4F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Interface de jeux pour le coté administrateur  avec une barre de recherche qui récupère directement dans la base de donnée. </w:t>
      </w:r>
    </w:p>
    <w:p w14:paraId="4CAE0F49" w14:textId="2310C32C" w:rsid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L’administrateur a un bouton « Ajouter » qui permet l’ajout d’un nouveau produit.</w:t>
      </w:r>
    </w:p>
    <w:p w14:paraId="4FA5132F" w14:textId="0580774D" w:rsidR="00AF4182" w:rsidRPr="00AF4182" w:rsidRDefault="00AF4182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Une 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liste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des produit avec formulaire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permet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tant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de modifier directement ces produit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appuyer sur le bouton modifier en bout de la ligne pour la sauvegarder directement dans la base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321D5EE" w14:textId="77777777" w:rsidR="00AF4182" w:rsidRDefault="00AF4182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49EB99A8" w14:textId="25F856AC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5047FE" wp14:editId="3D045FD8">
            <wp:extent cx="6629400" cy="32861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4CB" w14:textId="6589E9A0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</w:p>
    <w:p w14:paraId="3CC3D2B7" w14:textId="365BAB31" w:rsidR="006C36B3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Extrait du code de la barre de recherche </w:t>
      </w:r>
    </w:p>
    <w:p w14:paraId="75C337FC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7C4C7B5B" w14:textId="6DD67F73" w:rsidR="006C36B3" w:rsidRDefault="00001F9D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2F0A69E" wp14:editId="1D82C60D">
            <wp:extent cx="6638925" cy="1724025"/>
            <wp:effectExtent l="0" t="0" r="9525" b="9525"/>
            <wp:docPr id="44" name="Image 44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intéri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114" w14:textId="2419BBF7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0A4CC215" w14:textId="696C971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05ED8F0D" w14:textId="05958798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47F8997" w14:textId="3BCE489D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73C471F1" w14:textId="5254329F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0326D236" w14:textId="035B09EF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5698BEA9" w14:textId="3CD74A01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2A3ED325" w14:textId="4736F08F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21B767AE" w14:textId="2C6D6D96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7D11D833" w14:textId="30A00C06" w:rsidR="00215E4F" w:rsidRDefault="00215E4F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06FA0073" w14:textId="3FEFED15" w:rsidR="00215E4F" w:rsidRDefault="00215E4F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72670608" w14:textId="77777777" w:rsidR="00215E4F" w:rsidRDefault="00215E4F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76E4CDFB" w14:textId="42BF06F3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4BDCE3A7" w14:textId="038B1F4D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t>Extrait du code back pour la modification et surpression du produit.</w:t>
      </w:r>
    </w:p>
    <w:p w14:paraId="1B55634D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0F3DE3C3" w14:textId="707D3F22" w:rsid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25E85FE" wp14:editId="172E61DA">
            <wp:extent cx="6647815" cy="3825894"/>
            <wp:effectExtent l="0" t="0" r="635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718" cy="382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F6D6" w14:textId="77777777" w:rsidR="005A7338" w:rsidRPr="005A7338" w:rsidRDefault="005A7338" w:rsidP="00EE13DA">
      <w:pP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</w:pPr>
    </w:p>
    <w:p w14:paraId="2528FD6F" w14:textId="5AC6ED61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Extrait du code pour la page jeux si jamais aucune donnée n’a été fournie dans la barre de recherche. Un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e liste 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complet des produits est donc affich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é</w:t>
      </w: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60C6F6EE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  <w:u w:val="single"/>
        </w:rPr>
      </w:pPr>
    </w:p>
    <w:p w14:paraId="3A47D7E1" w14:textId="3395EADD" w:rsidR="006C36B3" w:rsidRDefault="006C36B3" w:rsidP="00EE13DA">
      <w:pP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C671174" wp14:editId="5B5C9502">
            <wp:extent cx="6648450" cy="479078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887" cy="48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E2C" w14:textId="4E9794C9" w:rsid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5A7338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t>Extrait de l’interface jeux pour le client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 Le client ne possede pas de bouton d’ajout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modification ou supression. Il peux seulement faire des recherche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et choisir la quantité de jeux qu’il souhaite réser</w:t>
      </w:r>
      <w:r w:rsidR="00215E4F">
        <w:rPr>
          <w:rFonts w:ascii="Arial" w:hAnsi="Arial" w:cs="Arial"/>
          <w:noProof/>
          <w:color w:val="000000" w:themeColor="text1"/>
          <w:sz w:val="24"/>
          <w:szCs w:val="24"/>
        </w:rPr>
        <w:t>ver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52AF7CE2" w14:textId="77777777" w:rsidR="005A7338" w:rsidRPr="005A7338" w:rsidRDefault="005A7338" w:rsidP="00EE13DA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C2D99FF" w14:textId="29C73413" w:rsidR="006C36B3" w:rsidRPr="006C36B3" w:rsidRDefault="006C36B3" w:rsidP="006C36B3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A2595FE" wp14:editId="6EF809FC">
            <wp:extent cx="6638925" cy="3571875"/>
            <wp:effectExtent l="0" t="0" r="9525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2178" w14:textId="77777777" w:rsidR="00416E22" w:rsidRDefault="00416E22" w:rsidP="006C36B3">
      <w:pPr>
        <w:tabs>
          <w:tab w:val="left" w:pos="2010"/>
        </w:tabs>
        <w:rPr>
          <w:rFonts w:ascii="Arial" w:hAnsi="Arial" w:cs="Arial"/>
          <w:sz w:val="24"/>
          <w:szCs w:val="24"/>
          <w:u w:val="single"/>
        </w:rPr>
      </w:pPr>
    </w:p>
    <w:p w14:paraId="21C7B4B6" w14:textId="7DF61E94" w:rsidR="00001F9D" w:rsidRDefault="00416E22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  <w:r w:rsidRPr="00416E22">
        <w:rPr>
          <w:rFonts w:ascii="Arial" w:hAnsi="Arial" w:cs="Arial"/>
          <w:sz w:val="24"/>
          <w:szCs w:val="24"/>
        </w:rPr>
        <w:t xml:space="preserve">Extrait du code de l’interface </w:t>
      </w:r>
      <w:r w:rsidR="00B264B4">
        <w:rPr>
          <w:rFonts w:ascii="Arial" w:hAnsi="Arial" w:cs="Arial"/>
          <w:sz w:val="24"/>
          <w:szCs w:val="24"/>
        </w:rPr>
        <w:t>j</w:t>
      </w:r>
      <w:r w:rsidRPr="00416E22">
        <w:rPr>
          <w:rFonts w:ascii="Arial" w:hAnsi="Arial" w:cs="Arial"/>
          <w:sz w:val="24"/>
          <w:szCs w:val="24"/>
        </w:rPr>
        <w:t>eu</w:t>
      </w:r>
      <w:r w:rsidR="00B264B4">
        <w:rPr>
          <w:rFonts w:ascii="Arial" w:hAnsi="Arial" w:cs="Arial"/>
          <w:sz w:val="24"/>
          <w:szCs w:val="24"/>
        </w:rPr>
        <w:t xml:space="preserve"> du</w:t>
      </w:r>
      <w:r w:rsidRPr="00416E22">
        <w:rPr>
          <w:rFonts w:ascii="Arial" w:hAnsi="Arial" w:cs="Arial"/>
          <w:sz w:val="24"/>
          <w:szCs w:val="24"/>
        </w:rPr>
        <w:t xml:space="preserve"> client</w:t>
      </w:r>
      <w:r>
        <w:rPr>
          <w:rFonts w:ascii="Arial" w:hAnsi="Arial" w:cs="Arial"/>
          <w:sz w:val="24"/>
          <w:szCs w:val="24"/>
        </w:rPr>
        <w:t>.</w:t>
      </w:r>
    </w:p>
    <w:p w14:paraId="3EAA2239" w14:textId="77777777" w:rsidR="00B264B4" w:rsidRPr="00B264B4" w:rsidRDefault="00B264B4" w:rsidP="00B264B4">
      <w:pPr>
        <w:tabs>
          <w:tab w:val="left" w:pos="2010"/>
        </w:tabs>
        <w:rPr>
          <w:rFonts w:ascii="Arial" w:hAnsi="Arial" w:cs="Arial"/>
          <w:sz w:val="24"/>
          <w:szCs w:val="24"/>
        </w:rPr>
      </w:pPr>
    </w:p>
    <w:p w14:paraId="620A77F9" w14:textId="6600120E" w:rsidR="00001F9D" w:rsidRDefault="00001F9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96A2FDC" wp14:editId="7BF04FB3">
            <wp:extent cx="6638925" cy="4486275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61A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454C5A4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lastRenderedPageBreak/>
        <w:t>Ajout de jeux</w:t>
      </w:r>
      <w:r w:rsidR="006C36B3">
        <w:rPr>
          <w:rFonts w:ascii="Arial" w:hAnsi="Arial" w:cs="Arial"/>
          <w:b/>
          <w:bCs/>
          <w:color w:val="000000" w:themeColor="text1"/>
          <w:sz w:val="44"/>
          <w:szCs w:val="44"/>
        </w:rPr>
        <w:t> :</w:t>
      </w:r>
    </w:p>
    <w:p w14:paraId="28E3CE96" w14:textId="46790CCF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CED4382" w14:textId="41F2CF70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t>Interface du formulaire d’ajout de jeux</w:t>
      </w:r>
    </w:p>
    <w:p w14:paraId="1B0CC4AC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2F9333" w14:textId="53E1AAD0" w:rsidR="003B09B4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837A007" wp14:editId="5B1EB227">
            <wp:extent cx="6638925" cy="291465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CD79" w14:textId="1BEDF90A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BAA8E4" w14:textId="138878FB" w:rsidR="00416E22" w:rsidRPr="00B264B4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Extrait du code du formulaire d’ajout de </w:t>
      </w:r>
      <w:commentRangeStart w:id="24"/>
      <w:r w:rsidR="00B264B4">
        <w:rPr>
          <w:rFonts w:ascii="Arial" w:hAnsi="Arial" w:cs="Arial"/>
          <w:color w:val="000000" w:themeColor="text1"/>
          <w:sz w:val="24"/>
          <w:szCs w:val="24"/>
        </w:rPr>
        <w:t>jeu</w:t>
      </w:r>
      <w:commentRangeEnd w:id="24"/>
      <w:r w:rsidR="00B264B4">
        <w:rPr>
          <w:rStyle w:val="Marquedecommentaire"/>
        </w:rPr>
        <w:commentReference w:id="24"/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7D8AD1C" w14:textId="5E8C9924" w:rsidR="006C36B3" w:rsidRDefault="006C36B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90B2AED" wp14:editId="75A7F238">
            <wp:extent cx="6638925" cy="3914775"/>
            <wp:effectExtent l="0" t="0" r="9525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D38B" w14:textId="2B022AA3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D2A847D" w14:textId="332957A6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4144389" w14:textId="7595FF49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66F8603" w14:textId="77777777" w:rsidR="00B264B4" w:rsidRDefault="00B264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CAA0132" w14:textId="1DFDD7AA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E4755F2" w14:textId="06407611" w:rsid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416E22">
        <w:rPr>
          <w:rFonts w:ascii="Arial" w:hAnsi="Arial" w:cs="Arial"/>
          <w:color w:val="000000" w:themeColor="text1"/>
          <w:sz w:val="24"/>
          <w:szCs w:val="24"/>
        </w:rPr>
        <w:lastRenderedPageBreak/>
        <w:t>Extrait du code back pour l’ajout d’un produit</w:t>
      </w:r>
    </w:p>
    <w:p w14:paraId="71FE1495" w14:textId="77777777" w:rsidR="00416E22" w:rsidRPr="00416E22" w:rsidRDefault="00416E22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75DEF" w14:textId="3B6890FD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528E96C" wp14:editId="0314F91D">
            <wp:extent cx="6638925" cy="35052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34D" w14:textId="4CE43F33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B595347" w14:textId="77777777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1B50A263" w14:textId="77777777" w:rsidR="00416E22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Page de réservation :</w:t>
      </w:r>
    </w:p>
    <w:p w14:paraId="63A848D9" w14:textId="6F3F5F6B" w:rsid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3C6F26" w14:textId="5C5371C9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 w:rsidRPr="002930F6">
        <w:rPr>
          <w:rFonts w:ascii="Arial" w:hAnsi="Arial" w:cs="Arial"/>
          <w:color w:val="000000" w:themeColor="text1"/>
          <w:sz w:val="24"/>
          <w:szCs w:val="24"/>
        </w:rPr>
        <w:t>Extrait de la page de réservation coté administrateur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L’admin possède une barre de recherche qui permet de trouver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clients souhaités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dans la base.</w:t>
      </w:r>
    </w:p>
    <w:p w14:paraId="0DC47733" w14:textId="3A9E8DF6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L’admin peut d’ici préparer les commandes et les faire valider lors de la récupération et du paiement.</w:t>
      </w:r>
    </w:p>
    <w:p w14:paraId="6E875BFE" w14:textId="77777777" w:rsidR="00416E22" w:rsidRPr="00416E22" w:rsidRDefault="00416E22" w:rsidP="00EE13DA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40CFD2B" w14:textId="49FF9F19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92868E" wp14:editId="0164A049">
            <wp:extent cx="6638925" cy="3571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AC1" w14:textId="0B6F600B" w:rsidR="0089441D" w:rsidRDefault="0089441D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C96717" w14:textId="6DA3F1D2" w:rsid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Extrait de code de la réservation pour l’administrateur. Requête avec une jointure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sur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4 tables pour un affichage </w:t>
      </w:r>
      <w:r w:rsidR="00F83AF3">
        <w:rPr>
          <w:rFonts w:ascii="Arial" w:hAnsi="Arial" w:cs="Arial"/>
          <w:color w:val="000000" w:themeColor="text1"/>
          <w:sz w:val="24"/>
          <w:szCs w:val="24"/>
        </w:rPr>
        <w:t>plus autonome.</w:t>
      </w:r>
    </w:p>
    <w:p w14:paraId="1EB97262" w14:textId="77777777" w:rsidR="002930F6" w:rsidRPr="002930F6" w:rsidRDefault="002930F6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D63F79" w14:textId="46876347" w:rsidR="0089441D" w:rsidRDefault="002930F6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E91F61A" wp14:editId="4286C02D">
            <wp:extent cx="6636385" cy="356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E7F" w14:textId="6139CBC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14C0A95" w14:textId="3F0FEEEA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Extrait de l’interface de réservation coté client. Le client peut annuler sa réservation.</w:t>
      </w:r>
    </w:p>
    <w:p w14:paraId="68FF5646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F3472A" w14:textId="23A54C7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CFC888C" wp14:editId="49FD0E83">
            <wp:extent cx="6638925" cy="35814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DD55" w14:textId="1066AB8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DCFB8A8" w14:textId="34EBD19C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55D51993" w14:textId="6B42F650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2F05A12" w14:textId="59BC1385" w:rsidR="00F83AF3" w:rsidRDefault="00F83AF3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2787FCF" w14:textId="0F09A46B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Extrait du code pour la réservation client. On récupère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les données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via les variable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$S_SESSION lors du login.</w:t>
      </w:r>
    </w:p>
    <w:p w14:paraId="33627ED8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50FCC4" w14:textId="77777777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B39CC78" wp14:editId="123C6357">
            <wp:extent cx="6638925" cy="4600575"/>
            <wp:effectExtent l="0" t="0" r="952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E87B" w14:textId="187C8C6B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6E917E19" w14:textId="77777777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2011C7C6" w14:textId="5E9F6CEE" w:rsidR="003B09B4" w:rsidRDefault="003B09B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>Déconnexion :</w:t>
      </w:r>
    </w:p>
    <w:p w14:paraId="2522DD60" w14:textId="557CE4A5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335C6D1A" w14:textId="639B0D69" w:rsid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Code de déconnexion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 cliquant sur déconnexion dans le menu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>, 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’utilisateur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déconnecte </w:t>
      </w:r>
      <w:r w:rsidR="00A83014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hAnsi="Arial" w:cs="Arial"/>
          <w:color w:val="000000" w:themeColor="text1"/>
          <w:sz w:val="24"/>
          <w:szCs w:val="24"/>
        </w:rPr>
        <w:t>sa session et retourne au page de login.</w:t>
      </w:r>
    </w:p>
    <w:p w14:paraId="1A0A634E" w14:textId="77777777" w:rsidR="00F83AF3" w:rsidRPr="00F83AF3" w:rsidRDefault="00F83AF3" w:rsidP="00EE13D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DCA0C" w14:textId="37620E1F" w:rsidR="003B09B4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3AC78EE" wp14:editId="78C77FBE">
            <wp:extent cx="6645910" cy="1374689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9DD" w14:textId="59E9AB84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465C4AF" w14:textId="7F3776B1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0DD14DBA" w14:textId="77777777" w:rsidR="00A83014" w:rsidRDefault="00A83014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4341DFE9" w14:textId="5137B3C7" w:rsidR="0089441D" w:rsidRDefault="0089441D" w:rsidP="00EE13DA">
      <w:pPr>
        <w:rPr>
          <w:rFonts w:ascii="Arial" w:hAnsi="Arial" w:cs="Arial"/>
          <w:b/>
          <w:bCs/>
          <w:color w:val="000000" w:themeColor="text1"/>
          <w:sz w:val="44"/>
          <w:szCs w:val="44"/>
        </w:rPr>
      </w:pPr>
    </w:p>
    <w:p w14:paraId="76B909F7" w14:textId="77777777" w:rsidR="00A83014" w:rsidRDefault="00A83014" w:rsidP="00A83014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7289ECD7" wp14:editId="304FFB21">
            <wp:extent cx="2286000" cy="222740"/>
            <wp:effectExtent l="0" t="0" r="0" b="6350"/>
            <wp:docPr id="5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7A9" w14:textId="319FA1ED" w:rsidR="00A83014" w:rsidRDefault="00A83014" w:rsidP="00A83014">
      <w:pPr>
        <w:pStyle w:val="Titre2"/>
        <w:rPr>
          <w:noProof/>
        </w:rPr>
      </w:pPr>
      <w:bookmarkStart w:id="25" w:name="_Toc81480427"/>
      <w:r>
        <w:rPr>
          <w:noProof/>
        </w:rPr>
        <w:t>Evolutions a venir</w:t>
      </w:r>
      <w:bookmarkEnd w:id="25"/>
    </w:p>
    <w:p w14:paraId="34A3D30B" w14:textId="659BD735" w:rsidR="00A83014" w:rsidRPr="00A83014" w:rsidRDefault="00A83014" w:rsidP="003C2093">
      <w:pPr>
        <w:spacing w:after="160" w:line="259" w:lineRule="auto"/>
      </w:pPr>
      <w:r>
        <w:br w:type="page"/>
      </w:r>
    </w:p>
    <w:p w14:paraId="3368D4DA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lastRenderedPageBreak/>
        <w:drawing>
          <wp:inline distT="0" distB="0" distL="0" distR="0" wp14:anchorId="266ABB02" wp14:editId="67950C59">
            <wp:extent cx="2286000" cy="222740"/>
            <wp:effectExtent l="0" t="0" r="0" b="6350"/>
            <wp:docPr id="38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015" w14:textId="1F57F32D" w:rsidR="003C2093" w:rsidRDefault="003C2093" w:rsidP="003C2093">
      <w:pPr>
        <w:pStyle w:val="Titre2"/>
        <w:rPr>
          <w:noProof/>
        </w:rPr>
      </w:pPr>
      <w:bookmarkStart w:id="26" w:name="_Toc81480428"/>
      <w:r>
        <w:rPr>
          <w:noProof/>
        </w:rPr>
        <w:t>Sources</w:t>
      </w:r>
      <w:bookmarkEnd w:id="26"/>
    </w:p>
    <w:p w14:paraId="6823E9DC" w14:textId="77777777" w:rsidR="0064370E" w:rsidRDefault="0064370E" w:rsidP="0064370E">
      <w:pPr>
        <w:spacing w:after="160" w:line="259" w:lineRule="auto"/>
      </w:pPr>
    </w:p>
    <w:p w14:paraId="07ADD2FA" w14:textId="14E5244F" w:rsidR="002335F7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 xml:space="preserve">Supports numériques utilisés : </w:t>
      </w:r>
    </w:p>
    <w:p w14:paraId="30ECB6A7" w14:textId="72F9610D" w:rsidR="00A04A26" w:rsidRDefault="009E0725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1" w:history="1">
        <w:r w:rsidRPr="00B57E24">
          <w:rPr>
            <w:rStyle w:val="Lienhypertexte"/>
          </w:rPr>
          <w:t>https://www.w3schools.com/</w:t>
        </w:r>
      </w:hyperlink>
    </w:p>
    <w:p w14:paraId="640D25BC" w14:textId="5A9B7FC5" w:rsidR="00114D01" w:rsidRDefault="00114D01" w:rsidP="009E0725">
      <w:pPr>
        <w:pStyle w:val="Paragraphedeliste"/>
        <w:numPr>
          <w:ilvl w:val="0"/>
          <w:numId w:val="11"/>
        </w:numPr>
        <w:spacing w:after="160" w:line="259" w:lineRule="auto"/>
      </w:pPr>
      <w:hyperlink r:id="rId62" w:history="1">
        <w:r w:rsidRPr="00B57E24">
          <w:rPr>
            <w:rStyle w:val="Lienhypertexte"/>
          </w:rPr>
          <w:t>https://stackoverflow.com/</w:t>
        </w:r>
      </w:hyperlink>
    </w:p>
    <w:p w14:paraId="7D298B60" w14:textId="77777777" w:rsidR="00114D01" w:rsidRDefault="00114D01" w:rsidP="009E0725">
      <w:pPr>
        <w:pStyle w:val="Paragraphedeliste"/>
        <w:numPr>
          <w:ilvl w:val="0"/>
          <w:numId w:val="11"/>
        </w:numPr>
        <w:spacing w:after="160" w:line="259" w:lineRule="auto"/>
      </w:pPr>
    </w:p>
    <w:p w14:paraId="0C4C5569" w14:textId="77777777" w:rsidR="009E0725" w:rsidRDefault="009E0725" w:rsidP="009E0725">
      <w:pPr>
        <w:spacing w:after="160" w:line="259" w:lineRule="auto"/>
      </w:pPr>
    </w:p>
    <w:p w14:paraId="78D6BFD4" w14:textId="77777777" w:rsidR="00F36CE6" w:rsidRDefault="002335F7" w:rsidP="002335F7">
      <w:pPr>
        <w:pStyle w:val="Paragraphedeliste"/>
        <w:numPr>
          <w:ilvl w:val="0"/>
          <w:numId w:val="10"/>
        </w:numPr>
        <w:spacing w:after="160" w:line="259" w:lineRule="auto"/>
      </w:pPr>
      <w:r>
        <w:t>Supports papiers utilisés :</w:t>
      </w:r>
    </w:p>
    <w:p w14:paraId="4BA489C8" w14:textId="4AB70CB3" w:rsidR="003C2093" w:rsidRDefault="00F36CE6" w:rsidP="00F36CE6">
      <w:pPr>
        <w:pStyle w:val="Paragraphedeliste"/>
        <w:numPr>
          <w:ilvl w:val="0"/>
          <w:numId w:val="11"/>
        </w:numPr>
        <w:spacing w:after="160" w:line="259" w:lineRule="auto"/>
      </w:pPr>
      <w:r>
        <w:t>Livres de l’ENI (PHP)</w:t>
      </w:r>
      <w:r w:rsidR="003C2093">
        <w:br w:type="page"/>
      </w:r>
    </w:p>
    <w:p w14:paraId="6AE68105" w14:textId="77777777" w:rsidR="003C2093" w:rsidRPr="003C2093" w:rsidRDefault="003C2093" w:rsidP="003C2093"/>
    <w:p w14:paraId="5C079D41" w14:textId="77777777" w:rsidR="003C2093" w:rsidRDefault="003C2093" w:rsidP="003C2093">
      <w:pPr>
        <w:rPr>
          <w:noProof/>
        </w:rPr>
      </w:pPr>
      <w:r w:rsidRPr="0012419C">
        <w:rPr>
          <w:noProof/>
          <w:lang w:bidi="fr-FR"/>
        </w:rPr>
        <w:drawing>
          <wp:inline distT="0" distB="0" distL="0" distR="0" wp14:anchorId="51C8667E" wp14:editId="1010C6B2">
            <wp:extent cx="2286000" cy="222740"/>
            <wp:effectExtent l="0" t="0" r="0" b="6350"/>
            <wp:docPr id="39" name="Graphisme 11" title="Décor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7A3" w14:textId="4BCA9BE8" w:rsidR="0089441D" w:rsidRPr="003C2093" w:rsidRDefault="003C2093" w:rsidP="003C2093">
      <w:pPr>
        <w:pStyle w:val="Titre2"/>
        <w:rPr>
          <w:noProof/>
        </w:rPr>
      </w:pPr>
      <w:bookmarkStart w:id="27" w:name="_Toc81480429"/>
      <w:r>
        <w:rPr>
          <w:noProof/>
        </w:rPr>
        <w:t>Annexe</w:t>
      </w:r>
      <w:bookmarkEnd w:id="27"/>
      <w:r>
        <w:rPr>
          <w:noProof/>
        </w:rPr>
        <w:t xml:space="preserve"> </w:t>
      </w:r>
    </w:p>
    <w:p w14:paraId="43C37492" w14:textId="3C5BEEC3" w:rsidR="0089441D" w:rsidRDefault="0089441D" w:rsidP="0089441D"/>
    <w:p w14:paraId="2DE393FF" w14:textId="0EB1595C" w:rsidR="0089441D" w:rsidRDefault="0089441D" w:rsidP="0089441D"/>
    <w:p w14:paraId="44BDC8FB" w14:textId="77777777" w:rsidR="0089441D" w:rsidRPr="0089441D" w:rsidRDefault="0089441D" w:rsidP="0089441D"/>
    <w:p w14:paraId="4DB92F21" w14:textId="5451DD2E" w:rsidR="0089441D" w:rsidRPr="003B09B4" w:rsidRDefault="0089441D" w:rsidP="0089441D">
      <w:pPr>
        <w:tabs>
          <w:tab w:val="left" w:pos="2565"/>
        </w:tabs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</w:rPr>
        <w:tab/>
      </w:r>
    </w:p>
    <w:sectPr w:rsidR="0089441D" w:rsidRPr="003B09B4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" w:author="Auteur" w:initials="A">
    <w:p w14:paraId="2EE8220E" w14:textId="6A425A2D" w:rsidR="00C87DFA" w:rsidRDefault="00C87DFA">
      <w:pPr>
        <w:pStyle w:val="Commentaire"/>
      </w:pPr>
      <w:r>
        <w:rPr>
          <w:rStyle w:val="Marquedecommentaire"/>
        </w:rPr>
        <w:annotationRef/>
      </w:r>
      <w:r>
        <w:t>Harmoniser la taille de l’écriture partout dans le document</w:t>
      </w:r>
    </w:p>
  </w:comment>
  <w:comment w:id="9" w:author="Auteur" w:initials="A">
    <w:p w14:paraId="6E816918" w14:textId="15B1FA76" w:rsidR="00C87DFA" w:rsidRDefault="00C87DFA">
      <w:pPr>
        <w:pStyle w:val="Commentaire"/>
      </w:pPr>
      <w:r>
        <w:rPr>
          <w:rStyle w:val="Marquedecommentaire"/>
        </w:rPr>
        <w:annotationRef/>
      </w:r>
      <w:r>
        <w:t>Ici mettre les majuscules et espaces nécessaires, reporter sur toutes les tableaux de la base de données</w:t>
      </w:r>
    </w:p>
  </w:comment>
  <w:comment w:id="11" w:author="Auteur" w:initials="A">
    <w:p w14:paraId="71F3B8B5" w14:textId="47BD20C5" w:rsidR="00C87DFA" w:rsidRDefault="00C87DFA">
      <w:pPr>
        <w:pStyle w:val="Commentaire"/>
      </w:pPr>
      <w:r>
        <w:rPr>
          <w:rStyle w:val="Marquedecommentaire"/>
        </w:rPr>
        <w:annotationRef/>
      </w:r>
      <w:r>
        <w:t>Majuscule ici aussi, à reporter sur toutes les tables</w:t>
      </w:r>
    </w:p>
  </w:comment>
  <w:comment w:id="12" w:author="Auteur" w:initials="A">
    <w:p w14:paraId="67E24FC4" w14:textId="46ED3CAE" w:rsidR="00C87DFA" w:rsidRDefault="00C87DFA">
      <w:pPr>
        <w:pStyle w:val="Commentaire"/>
      </w:pPr>
      <w:r>
        <w:rPr>
          <w:rStyle w:val="Marquedecommentaire"/>
        </w:rPr>
        <w:annotationRef/>
      </w:r>
      <w:r>
        <w:t>Idem ici</w:t>
      </w:r>
    </w:p>
  </w:comment>
  <w:comment w:id="13" w:author="Auteur" w:initials="A">
    <w:p w14:paraId="1D8FBAAE" w14:textId="2F8300B1" w:rsidR="00C87DFA" w:rsidRDefault="00C87DFA">
      <w:pPr>
        <w:pStyle w:val="Commentaire"/>
      </w:pPr>
      <w:r>
        <w:rPr>
          <w:rStyle w:val="Marquedecommentaire"/>
        </w:rPr>
        <w:annotationRef/>
      </w:r>
      <w:r>
        <w:t>Majuscules et harmoniser la taille</w:t>
      </w:r>
    </w:p>
  </w:comment>
  <w:comment w:id="14" w:author="Auteur" w:initials="A">
    <w:p w14:paraId="0507CC6E" w14:textId="50E981E7" w:rsidR="00C87DFA" w:rsidRDefault="00C87DFA">
      <w:pPr>
        <w:pStyle w:val="Commentaire"/>
      </w:pPr>
      <w:r>
        <w:rPr>
          <w:rStyle w:val="Marquedecommentaire"/>
        </w:rPr>
        <w:annotationRef/>
      </w:r>
      <w:r>
        <w:t>Finir de remplir ici</w:t>
      </w:r>
    </w:p>
  </w:comment>
  <w:comment w:id="17" w:author="Auteur" w:initials="A">
    <w:p w14:paraId="394179BB" w14:textId="16413996" w:rsidR="00C87DFA" w:rsidRDefault="00C87DFA">
      <w:pPr>
        <w:pStyle w:val="Commentaire"/>
      </w:pPr>
      <w:r>
        <w:rPr>
          <w:rStyle w:val="Marquedecommentaire"/>
        </w:rPr>
        <w:annotationRef/>
      </w:r>
      <w:r>
        <w:t>Reformuler, « censé » n’est pas une bonne formulation, explique ou ne dis rien</w:t>
      </w:r>
    </w:p>
  </w:comment>
  <w:comment w:id="21" w:author="Auteur" w:initials="A">
    <w:p w14:paraId="17836AC7" w14:textId="5FEED0C3" w:rsidR="001C7169" w:rsidRDefault="001C7169">
      <w:pPr>
        <w:pStyle w:val="Commentaire"/>
      </w:pPr>
      <w:r>
        <w:rPr>
          <w:rStyle w:val="Marquedecommentaire"/>
        </w:rPr>
        <w:annotationRef/>
      </w:r>
      <w:r>
        <w:t xml:space="preserve">Ne JAMAIS </w:t>
      </w:r>
      <w:proofErr w:type="spellStart"/>
      <w:r>
        <w:t>appuier</w:t>
      </w:r>
      <w:proofErr w:type="spellEnd"/>
      <w:r>
        <w:t xml:space="preserve"> sur le fait que c’est différent que la </w:t>
      </w:r>
      <w:proofErr w:type="spellStart"/>
      <w:r>
        <w:t>spec</w:t>
      </w:r>
      <w:proofErr w:type="spellEnd"/>
      <w:r>
        <w:t>, reformuler</w:t>
      </w:r>
    </w:p>
  </w:comment>
  <w:comment w:id="22" w:author="Auteur" w:initials="A">
    <w:p w14:paraId="34BF8332" w14:textId="55E47359" w:rsidR="001C7169" w:rsidRDefault="001C7169">
      <w:pPr>
        <w:pStyle w:val="Commentaire"/>
      </w:pPr>
      <w:r>
        <w:rPr>
          <w:rStyle w:val="Marquedecommentaire"/>
        </w:rPr>
        <w:annotationRef/>
      </w:r>
      <w:r>
        <w:t>Ajouter la capture d’écran de la popup</w:t>
      </w:r>
    </w:p>
  </w:comment>
  <w:comment w:id="23" w:author="Auteur" w:initials="A">
    <w:p w14:paraId="313A5E7F" w14:textId="560F92B4" w:rsidR="00215E4F" w:rsidRDefault="00215E4F">
      <w:pPr>
        <w:pStyle w:val="Commentaire"/>
      </w:pPr>
      <w:r>
        <w:rPr>
          <w:rStyle w:val="Marquedecommentaire"/>
        </w:rPr>
        <w:annotationRef/>
      </w:r>
      <w:r>
        <w:t>Commentaire sur pourquoi c’est foireux et comment l’améliorer (ou ajout dans les améliorations à venir)</w:t>
      </w:r>
    </w:p>
  </w:comment>
  <w:comment w:id="24" w:author="Auteur" w:initials="A">
    <w:p w14:paraId="4F74E98B" w14:textId="5DF40740" w:rsidR="00B264B4" w:rsidRDefault="00B264B4">
      <w:pPr>
        <w:pStyle w:val="Commentaire"/>
      </w:pPr>
      <w:r>
        <w:rPr>
          <w:rStyle w:val="Marquedecommentaire"/>
        </w:rPr>
        <w:annotationRef/>
      </w:r>
      <w:r>
        <w:t>Si produit et non jeu, à mettre dans les évolutions à venir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E8220E" w15:done="0"/>
  <w15:commentEx w15:paraId="6E816918" w15:done="0"/>
  <w15:commentEx w15:paraId="71F3B8B5" w15:done="0"/>
  <w15:commentEx w15:paraId="67E24FC4" w15:done="0"/>
  <w15:commentEx w15:paraId="1D8FBAAE" w15:done="0"/>
  <w15:commentEx w15:paraId="0507CC6E" w15:done="0"/>
  <w15:commentEx w15:paraId="394179BB" w15:done="0"/>
  <w15:commentEx w15:paraId="17836AC7" w15:done="0"/>
  <w15:commentEx w15:paraId="34BF8332" w15:done="0"/>
  <w15:commentEx w15:paraId="313A5E7F" w15:done="0"/>
  <w15:commentEx w15:paraId="4F74E98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E8220E" w16cid:durableId="24DB42B8"/>
  <w16cid:commentId w16cid:paraId="6E816918" w16cid:durableId="24DB4277"/>
  <w16cid:commentId w16cid:paraId="71F3B8B5" w16cid:durableId="24DB4335"/>
  <w16cid:commentId w16cid:paraId="67E24FC4" w16cid:durableId="24DB42A3"/>
  <w16cid:commentId w16cid:paraId="1D8FBAAE" w16cid:durableId="24DB434F"/>
  <w16cid:commentId w16cid:paraId="0507CC6E" w16cid:durableId="24DB4369"/>
  <w16cid:commentId w16cid:paraId="394179BB" w16cid:durableId="24DB446A"/>
  <w16cid:commentId w16cid:paraId="17836AC7" w16cid:durableId="24DB450A"/>
  <w16cid:commentId w16cid:paraId="34BF8332" w16cid:durableId="24DB4697"/>
  <w16cid:commentId w16cid:paraId="313A5E7F" w16cid:durableId="24DB475A"/>
  <w16cid:commentId w16cid:paraId="4F74E98B" w16cid:durableId="24DB48F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93E3C" w14:textId="77777777" w:rsidR="00CD48B0" w:rsidRDefault="00CD48B0" w:rsidP="006B633A">
      <w:r>
        <w:separator/>
      </w:r>
    </w:p>
  </w:endnote>
  <w:endnote w:type="continuationSeparator" w:id="0">
    <w:p w14:paraId="6581C7AF" w14:textId="77777777" w:rsidR="00CD48B0" w:rsidRDefault="00CD48B0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57CB0" w14:textId="400BC732" w:rsidR="006B633A" w:rsidRPr="006F5A91" w:rsidRDefault="001E7B96" w:rsidP="006F5A91">
    <w:pPr>
      <w:pStyle w:val="Pieddepage"/>
    </w:pPr>
    <w:r>
      <w:rPr>
        <w:rFonts w:ascii="Calibri" w:eastAsia="Calibri" w:hAnsi="Calibri" w:cs="Calibri"/>
        <w:color w:val="000000"/>
        <w:lang w:bidi="fr-FR"/>
      </w:rPr>
      <w:t xml:space="preserve">Dossier de </w:t>
    </w:r>
    <w:proofErr w:type="spellStart"/>
    <w:r>
      <w:rPr>
        <w:rFonts w:ascii="Calibri" w:eastAsia="Calibri" w:hAnsi="Calibri" w:cs="Calibri"/>
        <w:color w:val="000000"/>
        <w:lang w:bidi="fr-FR"/>
      </w:rPr>
      <w:t>specification</w:t>
    </w:r>
    <w:proofErr w:type="spellEnd"/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CBC9" w14:textId="13A36D3F" w:rsidR="006F5A91" w:rsidRPr="0012419C" w:rsidRDefault="001E7B96" w:rsidP="006F5A91">
    <w:pPr>
      <w:pStyle w:val="Pieddepage"/>
      <w:rPr>
        <w:noProof/>
      </w:rPr>
    </w:pPr>
    <w:r>
      <w:rPr>
        <w:rFonts w:ascii="Calibri" w:eastAsia="Calibri" w:hAnsi="Calibri" w:cs="Calibri"/>
        <w:noProof/>
        <w:color w:val="000000"/>
        <w:lang w:bidi="fr-FR"/>
      </w:rPr>
      <w:t>Dossier de specificatio</w:t>
    </w:r>
    <w:r w:rsidR="007729C2">
      <w:rPr>
        <w:rFonts w:ascii="Calibri" w:eastAsia="Calibri" w:hAnsi="Calibri" w:cs="Calibri"/>
        <w:noProof/>
        <w:color w:val="000000"/>
        <w:lang w:bidi="fr-FR"/>
      </w:rPr>
      <w:t>n</w:t>
    </w:r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EndPr/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  <w:p w14:paraId="6FC0E17C" w14:textId="77777777" w:rsidR="000A32CF" w:rsidRDefault="000A32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4E129" w14:textId="77777777" w:rsidR="00CD48B0" w:rsidRDefault="00CD48B0" w:rsidP="006B633A">
      <w:r>
        <w:separator/>
      </w:r>
    </w:p>
  </w:footnote>
  <w:footnote w:type="continuationSeparator" w:id="0">
    <w:p w14:paraId="6F61F224" w14:textId="77777777" w:rsidR="00CD48B0" w:rsidRDefault="00CD48B0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35F0B" w14:textId="653AA8F0" w:rsidR="00416BF0" w:rsidRDefault="00416BF0">
    <w:pPr>
      <w:pStyle w:val="En-tte"/>
    </w:pPr>
  </w:p>
  <w:p w14:paraId="5F7A222F" w14:textId="6B7E3EC3" w:rsidR="00416BF0" w:rsidRDefault="00416BF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05A23CE"/>
    <w:multiLevelType w:val="hybridMultilevel"/>
    <w:tmpl w:val="B3EE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932ACC"/>
    <w:multiLevelType w:val="hybridMultilevel"/>
    <w:tmpl w:val="99FE208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C61086"/>
    <w:multiLevelType w:val="hybridMultilevel"/>
    <w:tmpl w:val="4E8A5DB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803B0"/>
    <w:multiLevelType w:val="hybridMultilevel"/>
    <w:tmpl w:val="76FABD80"/>
    <w:lvl w:ilvl="0" w:tplc="28C0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6"/>
  </w:num>
  <w:num w:numId="5">
    <w:abstractNumId w:val="10"/>
  </w:num>
  <w:num w:numId="6">
    <w:abstractNumId w:val="5"/>
  </w:num>
  <w:num w:numId="7">
    <w:abstractNumId w:val="2"/>
  </w:num>
  <w:num w:numId="8">
    <w:abstractNumId w:val="9"/>
  </w:num>
  <w:num w:numId="9">
    <w:abstractNumId w:val="7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EC57F2"/>
    <w:rsid w:val="00001F9D"/>
    <w:rsid w:val="000176A6"/>
    <w:rsid w:val="000227CA"/>
    <w:rsid w:val="000239FD"/>
    <w:rsid w:val="000251DD"/>
    <w:rsid w:val="000378D7"/>
    <w:rsid w:val="000504EC"/>
    <w:rsid w:val="00051294"/>
    <w:rsid w:val="0005167A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32CF"/>
    <w:rsid w:val="000A49E4"/>
    <w:rsid w:val="000A5CE2"/>
    <w:rsid w:val="000A60CF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4D01"/>
    <w:rsid w:val="00116D09"/>
    <w:rsid w:val="00120EDB"/>
    <w:rsid w:val="001229BF"/>
    <w:rsid w:val="00122D73"/>
    <w:rsid w:val="0012419C"/>
    <w:rsid w:val="00133F58"/>
    <w:rsid w:val="00136728"/>
    <w:rsid w:val="0014417E"/>
    <w:rsid w:val="00147ACE"/>
    <w:rsid w:val="00147C7A"/>
    <w:rsid w:val="0015336E"/>
    <w:rsid w:val="0015493B"/>
    <w:rsid w:val="0016082A"/>
    <w:rsid w:val="00170892"/>
    <w:rsid w:val="00172B46"/>
    <w:rsid w:val="001812E2"/>
    <w:rsid w:val="00182C1E"/>
    <w:rsid w:val="001877A1"/>
    <w:rsid w:val="00191B9F"/>
    <w:rsid w:val="001C52F2"/>
    <w:rsid w:val="001C7169"/>
    <w:rsid w:val="001D0839"/>
    <w:rsid w:val="001D5EC6"/>
    <w:rsid w:val="001E17E9"/>
    <w:rsid w:val="001E2FD9"/>
    <w:rsid w:val="001E7B96"/>
    <w:rsid w:val="001F5BFC"/>
    <w:rsid w:val="00215E4F"/>
    <w:rsid w:val="00217102"/>
    <w:rsid w:val="002229EF"/>
    <w:rsid w:val="00231A3E"/>
    <w:rsid w:val="002335F7"/>
    <w:rsid w:val="0023407A"/>
    <w:rsid w:val="00237098"/>
    <w:rsid w:val="0023776B"/>
    <w:rsid w:val="00244485"/>
    <w:rsid w:val="002603A1"/>
    <w:rsid w:val="002611E8"/>
    <w:rsid w:val="00263CD4"/>
    <w:rsid w:val="002658AD"/>
    <w:rsid w:val="00265965"/>
    <w:rsid w:val="002710B3"/>
    <w:rsid w:val="0027432C"/>
    <w:rsid w:val="00276A77"/>
    <w:rsid w:val="0028344C"/>
    <w:rsid w:val="002930F6"/>
    <w:rsid w:val="00295810"/>
    <w:rsid w:val="002A0E38"/>
    <w:rsid w:val="002A1D7C"/>
    <w:rsid w:val="002B1F43"/>
    <w:rsid w:val="002B548F"/>
    <w:rsid w:val="002C7F0E"/>
    <w:rsid w:val="002F7588"/>
    <w:rsid w:val="00302DCC"/>
    <w:rsid w:val="003163C7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5781"/>
    <w:rsid w:val="00357ADE"/>
    <w:rsid w:val="00366CF6"/>
    <w:rsid w:val="00371B32"/>
    <w:rsid w:val="00381902"/>
    <w:rsid w:val="003875EC"/>
    <w:rsid w:val="00396A0D"/>
    <w:rsid w:val="003A28F6"/>
    <w:rsid w:val="003A6140"/>
    <w:rsid w:val="003B09B4"/>
    <w:rsid w:val="003B1B45"/>
    <w:rsid w:val="003B36AD"/>
    <w:rsid w:val="003C2093"/>
    <w:rsid w:val="003D2A97"/>
    <w:rsid w:val="003D3F30"/>
    <w:rsid w:val="003E0B3A"/>
    <w:rsid w:val="003E7584"/>
    <w:rsid w:val="003F1069"/>
    <w:rsid w:val="004048B0"/>
    <w:rsid w:val="00416563"/>
    <w:rsid w:val="00416BF0"/>
    <w:rsid w:val="00416E22"/>
    <w:rsid w:val="00417D0A"/>
    <w:rsid w:val="004201C4"/>
    <w:rsid w:val="00424C2C"/>
    <w:rsid w:val="004261B8"/>
    <w:rsid w:val="004314C6"/>
    <w:rsid w:val="00433EAA"/>
    <w:rsid w:val="00435701"/>
    <w:rsid w:val="0043758D"/>
    <w:rsid w:val="00450F88"/>
    <w:rsid w:val="004534B7"/>
    <w:rsid w:val="00455E2B"/>
    <w:rsid w:val="00461DAE"/>
    <w:rsid w:val="0049453B"/>
    <w:rsid w:val="00494BE8"/>
    <w:rsid w:val="00495627"/>
    <w:rsid w:val="00497589"/>
    <w:rsid w:val="00497DF7"/>
    <w:rsid w:val="004A4C49"/>
    <w:rsid w:val="004B70F8"/>
    <w:rsid w:val="004C10CC"/>
    <w:rsid w:val="004C4BE2"/>
    <w:rsid w:val="004D4384"/>
    <w:rsid w:val="004D4B7B"/>
    <w:rsid w:val="004F003C"/>
    <w:rsid w:val="004F1988"/>
    <w:rsid w:val="004F7FE3"/>
    <w:rsid w:val="005000DB"/>
    <w:rsid w:val="00500AC9"/>
    <w:rsid w:val="00505B26"/>
    <w:rsid w:val="00516138"/>
    <w:rsid w:val="00517D36"/>
    <w:rsid w:val="0053179B"/>
    <w:rsid w:val="00541922"/>
    <w:rsid w:val="005431C3"/>
    <w:rsid w:val="00547471"/>
    <w:rsid w:val="00553C83"/>
    <w:rsid w:val="00586D22"/>
    <w:rsid w:val="00587907"/>
    <w:rsid w:val="005947BE"/>
    <w:rsid w:val="005979AB"/>
    <w:rsid w:val="005A493C"/>
    <w:rsid w:val="005A5761"/>
    <w:rsid w:val="005A7338"/>
    <w:rsid w:val="005A747E"/>
    <w:rsid w:val="005B116C"/>
    <w:rsid w:val="005B37D7"/>
    <w:rsid w:val="005B7A9D"/>
    <w:rsid w:val="005B7FDE"/>
    <w:rsid w:val="005C22B8"/>
    <w:rsid w:val="005D313F"/>
    <w:rsid w:val="005E5E53"/>
    <w:rsid w:val="005E7C45"/>
    <w:rsid w:val="005F350F"/>
    <w:rsid w:val="005F41EF"/>
    <w:rsid w:val="006013C2"/>
    <w:rsid w:val="0061444D"/>
    <w:rsid w:val="00620935"/>
    <w:rsid w:val="00621631"/>
    <w:rsid w:val="00623803"/>
    <w:rsid w:val="0064029B"/>
    <w:rsid w:val="0064370E"/>
    <w:rsid w:val="00647E21"/>
    <w:rsid w:val="006551C3"/>
    <w:rsid w:val="00655551"/>
    <w:rsid w:val="006578AF"/>
    <w:rsid w:val="00657F3C"/>
    <w:rsid w:val="00661A71"/>
    <w:rsid w:val="00663A1F"/>
    <w:rsid w:val="00670025"/>
    <w:rsid w:val="00672DD2"/>
    <w:rsid w:val="00677510"/>
    <w:rsid w:val="0068532E"/>
    <w:rsid w:val="00685B33"/>
    <w:rsid w:val="00691375"/>
    <w:rsid w:val="006A3522"/>
    <w:rsid w:val="006A535D"/>
    <w:rsid w:val="006B48E0"/>
    <w:rsid w:val="006B633A"/>
    <w:rsid w:val="006C36B3"/>
    <w:rsid w:val="006C4E53"/>
    <w:rsid w:val="006D7E5A"/>
    <w:rsid w:val="006F0CA5"/>
    <w:rsid w:val="006F5A91"/>
    <w:rsid w:val="00716132"/>
    <w:rsid w:val="00717511"/>
    <w:rsid w:val="0072626F"/>
    <w:rsid w:val="007273A8"/>
    <w:rsid w:val="00730227"/>
    <w:rsid w:val="007366D6"/>
    <w:rsid w:val="00747D69"/>
    <w:rsid w:val="00751CE6"/>
    <w:rsid w:val="0075404B"/>
    <w:rsid w:val="00754E3B"/>
    <w:rsid w:val="00756012"/>
    <w:rsid w:val="007636AA"/>
    <w:rsid w:val="007729C2"/>
    <w:rsid w:val="00773B64"/>
    <w:rsid w:val="007762BF"/>
    <w:rsid w:val="00777478"/>
    <w:rsid w:val="007874BC"/>
    <w:rsid w:val="007A7F8F"/>
    <w:rsid w:val="007B2E61"/>
    <w:rsid w:val="007B52F1"/>
    <w:rsid w:val="007B5595"/>
    <w:rsid w:val="007C16EE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3348"/>
    <w:rsid w:val="00856C07"/>
    <w:rsid w:val="00862844"/>
    <w:rsid w:val="00867AB3"/>
    <w:rsid w:val="00872C00"/>
    <w:rsid w:val="00875C69"/>
    <w:rsid w:val="008761A7"/>
    <w:rsid w:val="00876BC9"/>
    <w:rsid w:val="00880677"/>
    <w:rsid w:val="00884E39"/>
    <w:rsid w:val="008856B1"/>
    <w:rsid w:val="008920BB"/>
    <w:rsid w:val="008937EC"/>
    <w:rsid w:val="00893B93"/>
    <w:rsid w:val="0089441D"/>
    <w:rsid w:val="00897DCE"/>
    <w:rsid w:val="008A2E6F"/>
    <w:rsid w:val="008A6EFF"/>
    <w:rsid w:val="008B60A5"/>
    <w:rsid w:val="008D03E6"/>
    <w:rsid w:val="008D07C5"/>
    <w:rsid w:val="008D1EFF"/>
    <w:rsid w:val="008D5390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54E65"/>
    <w:rsid w:val="00966595"/>
    <w:rsid w:val="00990C95"/>
    <w:rsid w:val="009A622D"/>
    <w:rsid w:val="009B1EC8"/>
    <w:rsid w:val="009B38E4"/>
    <w:rsid w:val="009C1C87"/>
    <w:rsid w:val="009C1ED6"/>
    <w:rsid w:val="009C3C13"/>
    <w:rsid w:val="009C732C"/>
    <w:rsid w:val="009D0407"/>
    <w:rsid w:val="009D1F8E"/>
    <w:rsid w:val="009E0725"/>
    <w:rsid w:val="00A010B3"/>
    <w:rsid w:val="00A0307F"/>
    <w:rsid w:val="00A04A26"/>
    <w:rsid w:val="00A06303"/>
    <w:rsid w:val="00A12CCB"/>
    <w:rsid w:val="00A33B7B"/>
    <w:rsid w:val="00A33E0D"/>
    <w:rsid w:val="00A354ED"/>
    <w:rsid w:val="00A4544F"/>
    <w:rsid w:val="00A518BE"/>
    <w:rsid w:val="00A53830"/>
    <w:rsid w:val="00A578D3"/>
    <w:rsid w:val="00A71692"/>
    <w:rsid w:val="00A83014"/>
    <w:rsid w:val="00A9754D"/>
    <w:rsid w:val="00AA17B6"/>
    <w:rsid w:val="00AA1979"/>
    <w:rsid w:val="00AA5353"/>
    <w:rsid w:val="00AA6C0A"/>
    <w:rsid w:val="00AC5896"/>
    <w:rsid w:val="00AD164C"/>
    <w:rsid w:val="00AD4F06"/>
    <w:rsid w:val="00AD65A8"/>
    <w:rsid w:val="00AE6F29"/>
    <w:rsid w:val="00AF1286"/>
    <w:rsid w:val="00AF39DF"/>
    <w:rsid w:val="00AF4182"/>
    <w:rsid w:val="00AF5DE6"/>
    <w:rsid w:val="00B00533"/>
    <w:rsid w:val="00B00C6E"/>
    <w:rsid w:val="00B038FA"/>
    <w:rsid w:val="00B04A07"/>
    <w:rsid w:val="00B05BA2"/>
    <w:rsid w:val="00B11CC3"/>
    <w:rsid w:val="00B13CF5"/>
    <w:rsid w:val="00B16FB2"/>
    <w:rsid w:val="00B25685"/>
    <w:rsid w:val="00B264B4"/>
    <w:rsid w:val="00B33BA9"/>
    <w:rsid w:val="00B43465"/>
    <w:rsid w:val="00B4432F"/>
    <w:rsid w:val="00B52088"/>
    <w:rsid w:val="00B527E2"/>
    <w:rsid w:val="00B54817"/>
    <w:rsid w:val="00B578BF"/>
    <w:rsid w:val="00B6266F"/>
    <w:rsid w:val="00B668CF"/>
    <w:rsid w:val="00B678B1"/>
    <w:rsid w:val="00B7031F"/>
    <w:rsid w:val="00B71316"/>
    <w:rsid w:val="00B74E3A"/>
    <w:rsid w:val="00B87557"/>
    <w:rsid w:val="00B95D01"/>
    <w:rsid w:val="00BA4317"/>
    <w:rsid w:val="00BA668D"/>
    <w:rsid w:val="00BB23E5"/>
    <w:rsid w:val="00BB33BB"/>
    <w:rsid w:val="00BB4ABB"/>
    <w:rsid w:val="00BC1F75"/>
    <w:rsid w:val="00BC5684"/>
    <w:rsid w:val="00BF3C60"/>
    <w:rsid w:val="00BF630F"/>
    <w:rsid w:val="00BF7335"/>
    <w:rsid w:val="00BF7A9B"/>
    <w:rsid w:val="00C014F1"/>
    <w:rsid w:val="00C01B22"/>
    <w:rsid w:val="00C11539"/>
    <w:rsid w:val="00C151CC"/>
    <w:rsid w:val="00C17936"/>
    <w:rsid w:val="00C267CF"/>
    <w:rsid w:val="00C267F5"/>
    <w:rsid w:val="00C27499"/>
    <w:rsid w:val="00C43AF7"/>
    <w:rsid w:val="00C62B13"/>
    <w:rsid w:val="00C67996"/>
    <w:rsid w:val="00C67BE5"/>
    <w:rsid w:val="00C87DFA"/>
    <w:rsid w:val="00C91409"/>
    <w:rsid w:val="00CB3F4F"/>
    <w:rsid w:val="00CC71C8"/>
    <w:rsid w:val="00CD48B0"/>
    <w:rsid w:val="00CD786A"/>
    <w:rsid w:val="00CD7F84"/>
    <w:rsid w:val="00CF1007"/>
    <w:rsid w:val="00D10E75"/>
    <w:rsid w:val="00D1516A"/>
    <w:rsid w:val="00D17E27"/>
    <w:rsid w:val="00D26642"/>
    <w:rsid w:val="00D37C6B"/>
    <w:rsid w:val="00D70E35"/>
    <w:rsid w:val="00D92B46"/>
    <w:rsid w:val="00DA0896"/>
    <w:rsid w:val="00DA45C8"/>
    <w:rsid w:val="00DC5B0F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0C14"/>
    <w:rsid w:val="00E04CB2"/>
    <w:rsid w:val="00E14D4B"/>
    <w:rsid w:val="00E151B1"/>
    <w:rsid w:val="00E31CEA"/>
    <w:rsid w:val="00E56285"/>
    <w:rsid w:val="00E61AB3"/>
    <w:rsid w:val="00E62164"/>
    <w:rsid w:val="00E65655"/>
    <w:rsid w:val="00E8333A"/>
    <w:rsid w:val="00E85A81"/>
    <w:rsid w:val="00E90882"/>
    <w:rsid w:val="00E92204"/>
    <w:rsid w:val="00EA0EF8"/>
    <w:rsid w:val="00EA1FB1"/>
    <w:rsid w:val="00EA398D"/>
    <w:rsid w:val="00EA4FD2"/>
    <w:rsid w:val="00EB0526"/>
    <w:rsid w:val="00EB1A71"/>
    <w:rsid w:val="00EC1264"/>
    <w:rsid w:val="00EC544D"/>
    <w:rsid w:val="00EC57F2"/>
    <w:rsid w:val="00ED6A3D"/>
    <w:rsid w:val="00ED6B45"/>
    <w:rsid w:val="00EE0F8D"/>
    <w:rsid w:val="00EE13DA"/>
    <w:rsid w:val="00EF1E32"/>
    <w:rsid w:val="00EF5C34"/>
    <w:rsid w:val="00F07F79"/>
    <w:rsid w:val="00F11874"/>
    <w:rsid w:val="00F16887"/>
    <w:rsid w:val="00F22DB8"/>
    <w:rsid w:val="00F2459A"/>
    <w:rsid w:val="00F31326"/>
    <w:rsid w:val="00F32B21"/>
    <w:rsid w:val="00F32EBE"/>
    <w:rsid w:val="00F353B4"/>
    <w:rsid w:val="00F35A16"/>
    <w:rsid w:val="00F36CE6"/>
    <w:rsid w:val="00F46DF4"/>
    <w:rsid w:val="00F53A9D"/>
    <w:rsid w:val="00F6071E"/>
    <w:rsid w:val="00F6144F"/>
    <w:rsid w:val="00F620CA"/>
    <w:rsid w:val="00F70C16"/>
    <w:rsid w:val="00F83AF3"/>
    <w:rsid w:val="00FA38E3"/>
    <w:rsid w:val="00FA48E6"/>
    <w:rsid w:val="00FA7409"/>
    <w:rsid w:val="00FB2A70"/>
    <w:rsid w:val="00FB50C8"/>
    <w:rsid w:val="00FD0FD6"/>
    <w:rsid w:val="00FD7BF5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E882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2C2153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Paragraphedeliste">
    <w:name w:val="List Paragraph"/>
    <w:basedOn w:val="Normal"/>
    <w:uiPriority w:val="34"/>
    <w:semiHidden/>
    <w:rsid w:val="009B1EC8"/>
    <w:pPr>
      <w:ind w:left="720"/>
      <w:contextualSpacing/>
    </w:pPr>
  </w:style>
  <w:style w:type="table" w:styleId="TableauGrille1Clair-Accentuation5">
    <w:name w:val="Grid Table 1 Light Accent 5"/>
    <w:basedOn w:val="TableauNormal"/>
    <w:uiPriority w:val="46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4E50FC" w:themeColor="accent5" w:themeTint="66"/>
        <w:left w:val="single" w:sz="4" w:space="0" w:color="4E50FC" w:themeColor="accent5" w:themeTint="66"/>
        <w:bottom w:val="single" w:sz="4" w:space="0" w:color="4E50FC" w:themeColor="accent5" w:themeTint="66"/>
        <w:right w:val="single" w:sz="4" w:space="0" w:color="4E50FC" w:themeColor="accent5" w:themeTint="66"/>
        <w:insideH w:val="single" w:sz="4" w:space="0" w:color="4E50FC" w:themeColor="accent5" w:themeTint="66"/>
        <w:insideV w:val="single" w:sz="4" w:space="0" w:color="4E50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407E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4">
    <w:name w:val="Grid Table 2 Accent 4"/>
    <w:basedOn w:val="TableauNormal"/>
    <w:uiPriority w:val="47"/>
    <w:rsid w:val="00A9754D"/>
    <w:pPr>
      <w:spacing w:after="0" w:line="240" w:lineRule="auto"/>
    </w:pPr>
    <w:tblPr>
      <w:tblStyleRowBandSize w:val="1"/>
      <w:tblStyleColBandSize w:val="1"/>
      <w:tblBorders>
        <w:top w:val="single" w:sz="2" w:space="0" w:color="6C55BB" w:themeColor="accent4" w:themeTint="99"/>
        <w:bottom w:val="single" w:sz="2" w:space="0" w:color="6C55BB" w:themeColor="accent4" w:themeTint="99"/>
        <w:insideH w:val="single" w:sz="2" w:space="0" w:color="6C55BB" w:themeColor="accent4" w:themeTint="99"/>
        <w:insideV w:val="single" w:sz="2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55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55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</w:style>
  <w:style w:type="table" w:styleId="TableauGrille5Fonc-Accentuation4">
    <w:name w:val="Grid Table 5 Dark Accent 4"/>
    <w:basedOn w:val="TableauNormal"/>
    <w:uiPriority w:val="50"/>
    <w:rsid w:val="00A9754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C6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215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2153" w:themeFill="accent4"/>
      </w:tcPr>
    </w:tblStylePr>
    <w:tblStylePr w:type="band1Vert">
      <w:tblPr/>
      <w:tcPr>
        <w:shd w:val="clear" w:color="auto" w:fill="9D8ED2" w:themeFill="accent4" w:themeFillTint="66"/>
      </w:tcPr>
    </w:tblStylePr>
    <w:tblStylePr w:type="band1Horz">
      <w:tblPr/>
      <w:tcPr>
        <w:shd w:val="clear" w:color="auto" w:fill="9D8ED2" w:themeFill="accent4" w:themeFillTint="66"/>
      </w:tcPr>
    </w:tblStylePr>
  </w:style>
  <w:style w:type="table" w:styleId="TableauGrille3-Accentuation4">
    <w:name w:val="Grid Table 3 Accent 4"/>
    <w:basedOn w:val="TableauNormal"/>
    <w:uiPriority w:val="48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6C55BB" w:themeColor="accent4" w:themeTint="99"/>
        <w:left w:val="single" w:sz="4" w:space="0" w:color="6C55BB" w:themeColor="accent4" w:themeTint="99"/>
        <w:bottom w:val="single" w:sz="4" w:space="0" w:color="6C55BB" w:themeColor="accent4" w:themeTint="99"/>
        <w:right w:val="single" w:sz="4" w:space="0" w:color="6C55BB" w:themeColor="accent4" w:themeTint="99"/>
        <w:insideH w:val="single" w:sz="4" w:space="0" w:color="6C55BB" w:themeColor="accent4" w:themeTint="99"/>
        <w:insideV w:val="single" w:sz="4" w:space="0" w:color="6C55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C6E8" w:themeFill="accent4" w:themeFillTint="33"/>
      </w:tcPr>
    </w:tblStylePr>
    <w:tblStylePr w:type="band1Horz">
      <w:tblPr/>
      <w:tcPr>
        <w:shd w:val="clear" w:color="auto" w:fill="CDC6E8" w:themeFill="accent4" w:themeFillTint="33"/>
      </w:tcPr>
    </w:tblStylePr>
    <w:tblStylePr w:type="neCell">
      <w:tblPr/>
      <w:tcPr>
        <w:tcBorders>
          <w:bottom w:val="single" w:sz="4" w:space="0" w:color="6C55BB" w:themeColor="accent4" w:themeTint="99"/>
        </w:tcBorders>
      </w:tcPr>
    </w:tblStylePr>
    <w:tblStylePr w:type="nwCell">
      <w:tblPr/>
      <w:tcPr>
        <w:tcBorders>
          <w:bottom w:val="single" w:sz="4" w:space="0" w:color="6C55BB" w:themeColor="accent4" w:themeTint="99"/>
        </w:tcBorders>
      </w:tcPr>
    </w:tblStylePr>
    <w:tblStylePr w:type="seCell">
      <w:tblPr/>
      <w:tcPr>
        <w:tcBorders>
          <w:top w:val="single" w:sz="4" w:space="0" w:color="6C55BB" w:themeColor="accent4" w:themeTint="99"/>
        </w:tcBorders>
      </w:tcPr>
    </w:tblStylePr>
    <w:tblStylePr w:type="swCell">
      <w:tblPr/>
      <w:tcPr>
        <w:tcBorders>
          <w:top w:val="single" w:sz="4" w:space="0" w:color="6C55BB" w:themeColor="accent4" w:themeTint="99"/>
        </w:tcBorders>
      </w:tcPr>
    </w:tblStylePr>
  </w:style>
  <w:style w:type="table" w:styleId="TableauListe2-Accentuation5">
    <w:name w:val="List Table 2 Accent 5"/>
    <w:basedOn w:val="TableauNormal"/>
    <w:uiPriority w:val="47"/>
    <w:rsid w:val="009C732C"/>
    <w:pPr>
      <w:spacing w:after="0" w:line="240" w:lineRule="auto"/>
    </w:pPr>
    <w:tblPr>
      <w:tblStyleRowBandSize w:val="1"/>
      <w:tblStyleColBandSize w:val="1"/>
      <w:tblBorders>
        <w:top w:val="single" w:sz="4" w:space="0" w:color="0407EC" w:themeColor="accent5" w:themeTint="99"/>
        <w:bottom w:val="single" w:sz="4" w:space="0" w:color="0407EC" w:themeColor="accent5" w:themeTint="99"/>
        <w:insideH w:val="single" w:sz="4" w:space="0" w:color="0407E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leauGrille2-Accentuation5">
    <w:name w:val="Grid Table 2 Accent 5"/>
    <w:basedOn w:val="TableauNormal"/>
    <w:uiPriority w:val="47"/>
    <w:rsid w:val="000A5CE2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578D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eastAsia="ja-JP"/>
    </w:rPr>
  </w:style>
  <w:style w:type="paragraph" w:styleId="TM3">
    <w:name w:val="toc 3"/>
    <w:basedOn w:val="Normal"/>
    <w:next w:val="Normal"/>
    <w:autoRedefine/>
    <w:uiPriority w:val="39"/>
    <w:rsid w:val="00A578D3"/>
    <w:pPr>
      <w:tabs>
        <w:tab w:val="right" w:leader="dot" w:pos="10456"/>
      </w:tabs>
      <w:spacing w:after="100"/>
      <w:ind w:left="176"/>
    </w:pPr>
  </w:style>
  <w:style w:type="paragraph" w:styleId="TM2">
    <w:name w:val="toc 2"/>
    <w:basedOn w:val="Normal"/>
    <w:next w:val="Normal"/>
    <w:autoRedefine/>
    <w:uiPriority w:val="39"/>
    <w:rsid w:val="00A578D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578D3"/>
    <w:rPr>
      <w:color w:val="3A3838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78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hyperlink" Target="mailto:test@XXXX.XX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8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microsoft.com/office/2011/relationships/commentsExtended" Target="commentsExtended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jpeg"/><Relationship Id="rId5" Type="http://schemas.openxmlformats.org/officeDocument/2006/relationships/numbering" Target="numbering.xml"/><Relationship Id="rId61" Type="http://schemas.openxmlformats.org/officeDocument/2006/relationships/hyperlink" Target="https://www.w3schools.com/" TargetMode="External"/><Relationship Id="rId19" Type="http://schemas.openxmlformats.org/officeDocument/2006/relationships/image" Target="media/image6.sv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4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microsoft.com/office/2016/09/relationships/commentsIds" Target="commentsIds.xml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comments" Target="comments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n%20Ngoc%20Linh\AppData\Roaming\Microsoft\Templates\Rapport%20d&#8217;activit&#233;%20moderne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</Template>
  <TotalTime>0</TotalTime>
  <Pages>30</Pages>
  <Words>1772</Words>
  <Characters>9752</Characters>
  <Application>Microsoft Office Word</Application>
  <DocSecurity>0</DocSecurity>
  <Lines>81</Lines>
  <Paragraphs>23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2021-03-24T09:46:00Z</dcterms:created>
  <dcterms:modified xsi:type="dcterms:W3CDTF">2021-09-02T11:13:00Z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