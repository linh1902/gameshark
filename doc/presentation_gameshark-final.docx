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="00B7031F" w:rsidRPr="00F26607">
                    <w:rPr>
                      <w:rStyle w:val="Lienhypertexte"/>
                      <w:noProof/>
                    </w:rPr>
                    <w:t>Sommaire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_Toc81480419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="00B7031F" w:rsidRPr="00F26607">
                    <w:rPr>
                      <w:rStyle w:val="Lienhypertexte"/>
                      <w:noProof/>
                    </w:rPr>
                    <w:t>Presentation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_Toc81480420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="00B7031F" w:rsidRPr="00F26607">
                    <w:rPr>
                      <w:rStyle w:val="Lienhypertexte"/>
                      <w:noProof/>
                    </w:rPr>
                    <w:t>Analyse des besoins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_Toc81480421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="00B7031F" w:rsidRPr="00F26607">
                    <w:rPr>
                      <w:rStyle w:val="Lienhypertexte"/>
                      <w:noProof/>
                    </w:rPr>
                    <w:t>Diagrame d’utilisation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_Toc81480422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_Toc81480423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="00B7031F" w:rsidRPr="00F26607">
                    <w:rPr>
                      <w:rStyle w:val="Lienhypertexte"/>
                      <w:noProof/>
                    </w:rPr>
                    <w:t>Mock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_Toc81480424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11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="00B7031F" w:rsidRPr="00F26607">
                    <w:rPr>
                      <w:rStyle w:val="Lienhypertexte"/>
                      <w:noProof/>
                    </w:rPr>
                    <w:t>Chartre graphique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_Toc81480425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14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_Toc81480426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="00B7031F" w:rsidRPr="00F26607">
                    <w:rPr>
                      <w:rStyle w:val="Lienhypertexte"/>
                      <w:noProof/>
                    </w:rPr>
                    <w:t>Evolutions a venir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_Toc81480427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28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="00B7031F" w:rsidRPr="00F26607">
                    <w:rPr>
                      <w:rStyle w:val="Lienhypertexte"/>
                      <w:noProof/>
                    </w:rPr>
                    <w:t>Sources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_Toc81480428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29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527F19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="00B7031F" w:rsidRPr="00F26607">
                    <w:rPr>
                      <w:rStyle w:val="Lienhypertexte"/>
                      <w:noProof/>
                    </w:rPr>
                    <w:t>Annexe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30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456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582D8A7" w14:textId="77777777" w:rsidR="004A4C49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  <w:p w14:paraId="0E924B2A" w14:textId="77777777" w:rsidR="006D78E5" w:rsidRDefault="006D78E5" w:rsidP="006D78E5"/>
          <w:p w14:paraId="7DB1998F" w14:textId="67BE676A" w:rsidR="006D78E5" w:rsidRPr="006D78E5" w:rsidRDefault="006D78E5" w:rsidP="006D78E5"/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6DC900B0" w:rsidR="004A4C49" w:rsidRPr="0012419C" w:rsidRDefault="006D78E5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EF6DB" wp14:editId="0E4E52BE">
                  <wp:extent cx="5867400" cy="4772025"/>
                  <wp:effectExtent l="0" t="0" r="0" b="952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7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6E99023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4C057925" w:rsidR="00244485" w:rsidRDefault="00D92B46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Javascript</w:t>
      </w: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2E0BB388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60B62C94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</w:t>
      </w:r>
      <w:r w:rsidR="003D0966">
        <w:rPr>
          <w:sz w:val="24"/>
          <w:szCs w:val="24"/>
        </w:rPr>
        <w:t xml:space="preserve"> sans pouvoir ajouter, modifier et supprimer des jeux</w:t>
      </w:r>
      <w:r w:rsidR="00AA5353">
        <w:rPr>
          <w:sz w:val="24"/>
          <w:szCs w:val="24"/>
        </w:rPr>
        <w:t xml:space="preserve">. </w:t>
      </w:r>
      <w:r w:rsidR="003D0966">
        <w:rPr>
          <w:sz w:val="24"/>
          <w:szCs w:val="24"/>
        </w:rPr>
        <w:t xml:space="preserve">Il </w:t>
      </w:r>
      <w:r w:rsidR="00E365C5">
        <w:rPr>
          <w:sz w:val="24"/>
          <w:szCs w:val="24"/>
        </w:rPr>
        <w:t>peut</w:t>
      </w:r>
      <w:r w:rsidR="003D0966">
        <w:rPr>
          <w:sz w:val="24"/>
          <w:szCs w:val="24"/>
        </w:rPr>
        <w:t xml:space="preserve"> consulter et réserver</w:t>
      </w:r>
      <w:r w:rsidR="000176A6">
        <w:rPr>
          <w:sz w:val="24"/>
          <w:szCs w:val="24"/>
        </w:rPr>
        <w:t xml:space="preserve">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</w:t>
      </w:r>
      <w:proofErr w:type="gramStart"/>
      <w:r w:rsidR="003D0966">
        <w:rPr>
          <w:sz w:val="24"/>
          <w:szCs w:val="24"/>
        </w:rPr>
        <w:t>l’avanc</w:t>
      </w:r>
      <w:r w:rsidR="005F080A">
        <w:rPr>
          <w:sz w:val="24"/>
          <w:szCs w:val="24"/>
        </w:rPr>
        <w:t>é</w:t>
      </w:r>
      <w:proofErr w:type="gramEnd"/>
      <w:r w:rsidR="000176A6">
        <w:rPr>
          <w:sz w:val="24"/>
          <w:szCs w:val="24"/>
        </w:rPr>
        <w:t xml:space="preserve"> de l’état de sa commande ainsi que l’annuler. Le client peut </w:t>
      </w:r>
      <w:r w:rsidR="003D0966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users</w:t>
      </w:r>
      <w:proofErr w:type="spellEnd"/>
      <w:proofErr w:type="gram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0C471A88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gramStart"/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  <w:proofErr w:type="gramEnd"/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5A28D2C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user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4F9115A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surname</w:t>
            </w:r>
            <w:proofErr w:type="spellEnd"/>
            <w:proofErr w:type="gram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0F195009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birth</w:t>
            </w:r>
            <w:proofErr w:type="spellEnd"/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3FA9492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mail</w:t>
            </w:r>
            <w:proofErr w:type="gramEnd"/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326042EF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phone</w:t>
            </w:r>
            <w:proofErr w:type="gramEnd"/>
            <w:r w:rsidRPr="00EB1A71">
              <w:rPr>
                <w:sz w:val="28"/>
                <w:szCs w:val="28"/>
              </w:rPr>
              <w:t>-</w:t>
            </w:r>
            <w:proofErr w:type="spellStart"/>
            <w:r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password</w:t>
            </w:r>
            <w:proofErr w:type="spellEnd"/>
            <w:proofErr w:type="gram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role</w:t>
            </w:r>
            <w:proofErr w:type="spellEnd"/>
            <w:proofErr w:type="gram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3587CDC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Role</w:t>
            </w:r>
            <w:proofErr w:type="spellEnd"/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game</w:t>
      </w:r>
      <w:proofErr w:type="spellEnd"/>
      <w:proofErr w:type="gram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4AA70DD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 w:rsidRPr="00A9754D">
              <w:rPr>
                <w:sz w:val="28"/>
                <w:szCs w:val="28"/>
              </w:rPr>
              <w:t>description</w:t>
            </w:r>
            <w:proofErr w:type="gramEnd"/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5AD0724A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F824E7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</w:t>
            </w:r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  <w:proofErr w:type="gram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release</w:t>
            </w:r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price</w:t>
            </w:r>
            <w:proofErr w:type="spellEnd"/>
            <w:proofErr w:type="gram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quantity</w:t>
            </w:r>
            <w:proofErr w:type="spellEnd"/>
            <w:proofErr w:type="gram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state</w:t>
            </w:r>
            <w:proofErr w:type="gramEnd"/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Pr="00A34210" w:rsidRDefault="00A9754D" w:rsidP="00A9754D">
            <w:pPr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7E0D5B93" w:rsidR="00A9754D" w:rsidRPr="00A34210" w:rsidRDefault="002D61EC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072AE231" w:rsidR="00A9754D" w:rsidRDefault="00A9754D" w:rsidP="003E0B3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Id-plateforme</w:t>
            </w:r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1176655B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D955716" w14:textId="2C7D484F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9754D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153ACB40" w14:textId="6E8A8ED5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0D2872E1" w:rsidR="00A34210" w:rsidRDefault="00A34210" w:rsidP="00A3421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984C7BA" w14:textId="0C2469A6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5EF004A" w14:textId="5F2F2EBE" w:rsidR="00A34210" w:rsidRDefault="002D61EC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</w:t>
            </w:r>
            <w:r w:rsidR="00A34210">
              <w:rPr>
                <w:sz w:val="28"/>
                <w:szCs w:val="28"/>
              </w:rPr>
              <w:t>15)</w:t>
            </w:r>
          </w:p>
        </w:tc>
        <w:tc>
          <w:tcPr>
            <w:tcW w:w="2091" w:type="dxa"/>
          </w:tcPr>
          <w:p w14:paraId="2CEAE8EE" w14:textId="21DEC6E1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2677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77777777" w:rsidR="00CB3F4F" w:rsidRPr="003E0B3A" w:rsidRDefault="00CB3F4F" w:rsidP="00985618">
            <w:pPr>
              <w:jc w:val="center"/>
              <w:rPr>
                <w:sz w:val="28"/>
                <w:szCs w:val="28"/>
              </w:rPr>
            </w:pPr>
            <w:proofErr w:type="spellStart"/>
            <w:r w:rsidRPr="003E0B3A">
              <w:rPr>
                <w:b w:val="0"/>
                <w:bCs w:val="0"/>
                <w:sz w:val="28"/>
                <w:szCs w:val="28"/>
              </w:rPr>
              <w:t>I</w:t>
            </w:r>
            <w:r w:rsidRPr="00A9754D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_</w:t>
            </w:r>
            <w:r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CB3F4F">
              <w:rPr>
                <w:sz w:val="28"/>
                <w:szCs w:val="28"/>
              </w:rPr>
              <w:t>platform</w:t>
            </w:r>
            <w:proofErr w:type="gramEnd"/>
            <w:r w:rsidRPr="00CB3F4F">
              <w:rPr>
                <w:sz w:val="28"/>
                <w:szCs w:val="28"/>
              </w:rPr>
              <w:t>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3FEA6CE3" w:rsidR="00AF39DF" w:rsidRDefault="00A34210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="00AF39DF">
              <w:rPr>
                <w:sz w:val="28"/>
                <w:szCs w:val="28"/>
              </w:rPr>
              <w:t>box</w:t>
            </w:r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41FB353F" w:rsidR="00CB3F4F" w:rsidRDefault="00A34210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CB3F4F">
              <w:rPr>
                <w:sz w:val="28"/>
                <w:szCs w:val="28"/>
              </w:rPr>
              <w:t>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638D4A50" w:rsidR="00AF39DF" w:rsidRPr="00AF39DF" w:rsidRDefault="002D61EC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34210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2C9E2D00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Id-user</w:t>
            </w:r>
          </w:p>
        </w:tc>
        <w:tc>
          <w:tcPr>
            <w:tcW w:w="2091" w:type="dxa"/>
          </w:tcPr>
          <w:p w14:paraId="3DA5A66A" w14:textId="44D79F74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16EE1404" w14:textId="14024D2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6829952" w14:textId="29F91E5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1B40BDA7" w14:textId="0B85FCA5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029DBA18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</w:t>
            </w:r>
            <w:proofErr w:type="spellStart"/>
            <w:r w:rsidRPr="00A34210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du jeux</w:t>
            </w:r>
          </w:p>
        </w:tc>
        <w:tc>
          <w:tcPr>
            <w:tcW w:w="2091" w:type="dxa"/>
          </w:tcPr>
          <w:p w14:paraId="232C2EDD" w14:textId="104D7B8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710EA0C9" w14:textId="5B762527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93B2A51" w14:textId="5EAAAF1E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4366BA6C" w:rsidR="00AF39DF" w:rsidRPr="00A34210" w:rsidRDefault="00AF39DF" w:rsidP="00AF39DF">
            <w:pPr>
              <w:jc w:val="center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Id-</w:t>
            </w:r>
            <w:proofErr w:type="spellStart"/>
            <w:r w:rsidRPr="00A34210">
              <w:rPr>
                <w:sz w:val="28"/>
                <w:szCs w:val="28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5AC23B88" w:rsidR="00AF39DF" w:rsidRPr="00A34210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 xml:space="preserve">Id de </w:t>
            </w:r>
            <w:r w:rsidR="00A34210" w:rsidRPr="00A34210">
              <w:rPr>
                <w:sz w:val="28"/>
                <w:szCs w:val="28"/>
              </w:rPr>
              <w:t>réservation</w:t>
            </w:r>
          </w:p>
        </w:tc>
        <w:tc>
          <w:tcPr>
            <w:tcW w:w="2091" w:type="dxa"/>
          </w:tcPr>
          <w:p w14:paraId="72782348" w14:textId="2AA92365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05EE6DE2" w14:textId="33A9BC12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F39DF" w:rsidRPr="00A34210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6FA19CC" w14:textId="49141897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A34210" w:rsidRPr="00A34210" w:rsidRDefault="00A34210" w:rsidP="00A34210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129FE23E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qte</w:t>
            </w:r>
            <w:proofErr w:type="spellEnd"/>
            <w:proofErr w:type="gramEnd"/>
          </w:p>
        </w:tc>
        <w:tc>
          <w:tcPr>
            <w:tcW w:w="2091" w:type="dxa"/>
          </w:tcPr>
          <w:p w14:paraId="3B9B03F4" w14:textId="0BCCEC3B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Quantité de produit demandé par le client</w:t>
            </w:r>
          </w:p>
        </w:tc>
        <w:tc>
          <w:tcPr>
            <w:tcW w:w="2091" w:type="dxa"/>
          </w:tcPr>
          <w:p w14:paraId="44F372F2" w14:textId="1676D8A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A8D7672" w14:textId="532DB2D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10DA94E8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42971D5A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2091" w:type="dxa"/>
          </w:tcPr>
          <w:p w14:paraId="64FC7406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int</w:t>
            </w:r>
            <w:proofErr w:type="spellEnd"/>
            <w:proofErr w:type="gramEnd"/>
          </w:p>
        </w:tc>
        <w:tc>
          <w:tcPr>
            <w:tcW w:w="2091" w:type="dxa"/>
          </w:tcPr>
          <w:p w14:paraId="357DB66A" w14:textId="00052378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6BDE36F0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376"/>
        <w:gridCol w:w="2026"/>
        <w:gridCol w:w="2044"/>
        <w:gridCol w:w="2026"/>
        <w:gridCol w:w="1984"/>
      </w:tblGrid>
      <w:tr w:rsidR="00B578BF" w14:paraId="0344710E" w14:textId="77777777" w:rsidTr="00A3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26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44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26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1984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A342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B1CCBF" w14:textId="3BFB0271" w:rsidR="00B578BF" w:rsidRPr="00A34210" w:rsidRDefault="00147ACE" w:rsidP="000A5CE2">
            <w:pPr>
              <w:jc w:val="center"/>
              <w:rPr>
                <w:i/>
                <w:iCs/>
                <w:sz w:val="28"/>
                <w:szCs w:val="28"/>
              </w:rPr>
            </w:pPr>
            <w:proofErr w:type="spellStart"/>
            <w:r w:rsidRPr="00A34210">
              <w:rPr>
                <w:i/>
                <w:iCs/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2026" w:type="dxa"/>
          </w:tcPr>
          <w:p w14:paraId="0708B11B" w14:textId="72BB4D7E" w:rsidR="00B578BF" w:rsidRPr="00A34210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A34210">
              <w:rPr>
                <w:i/>
                <w:iCs/>
                <w:sz w:val="28"/>
                <w:szCs w:val="28"/>
              </w:rPr>
              <w:t xml:space="preserve">Id de l’état de la </w:t>
            </w:r>
            <w:r w:rsidR="00C87DFA" w:rsidRPr="00A34210">
              <w:rPr>
                <w:i/>
                <w:iCs/>
                <w:sz w:val="28"/>
                <w:szCs w:val="28"/>
              </w:rPr>
              <w:t>réservation</w:t>
            </w:r>
          </w:p>
        </w:tc>
        <w:tc>
          <w:tcPr>
            <w:tcW w:w="2044" w:type="dxa"/>
          </w:tcPr>
          <w:p w14:paraId="737F0AA2" w14:textId="71CB3E78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A5CE2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26" w:type="dxa"/>
          </w:tcPr>
          <w:p w14:paraId="6BC7E109" w14:textId="609D09CD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A5CE2" w:rsidRPr="00A34210">
              <w:rPr>
                <w:sz w:val="28"/>
                <w:szCs w:val="28"/>
              </w:rPr>
              <w:t>ui</w:t>
            </w:r>
          </w:p>
        </w:tc>
        <w:tc>
          <w:tcPr>
            <w:tcW w:w="1984" w:type="dxa"/>
          </w:tcPr>
          <w:p w14:paraId="6E10FD98" w14:textId="738CC99A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3685BD67" w14:textId="77777777" w:rsidTr="00A3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CCF131F" w14:textId="23186F3A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Reservation_value</w:t>
            </w:r>
            <w:proofErr w:type="spellEnd"/>
          </w:p>
        </w:tc>
        <w:tc>
          <w:tcPr>
            <w:tcW w:w="2026" w:type="dxa"/>
          </w:tcPr>
          <w:p w14:paraId="2F1D7A68" w14:textId="7D6C64B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de la réservation</w:t>
            </w:r>
          </w:p>
        </w:tc>
        <w:tc>
          <w:tcPr>
            <w:tcW w:w="2044" w:type="dxa"/>
          </w:tcPr>
          <w:p w14:paraId="18EDC239" w14:textId="7A18C1B4" w:rsidR="00A34210" w:rsidRPr="00A34210" w:rsidRDefault="002D61EC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Varchar (</w:t>
            </w:r>
            <w:r w:rsidR="00A34210" w:rsidRPr="00A34210">
              <w:rPr>
                <w:sz w:val="28"/>
                <w:szCs w:val="28"/>
              </w:rPr>
              <w:t>100)</w:t>
            </w:r>
          </w:p>
        </w:tc>
        <w:tc>
          <w:tcPr>
            <w:tcW w:w="2026" w:type="dxa"/>
          </w:tcPr>
          <w:p w14:paraId="7440C165" w14:textId="529DF1B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  <w:tc>
          <w:tcPr>
            <w:tcW w:w="1984" w:type="dxa"/>
          </w:tcPr>
          <w:p w14:paraId="734844D6" w14:textId="6CC325E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40C63F86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Réservé à venir récupérer</w:t>
            </w: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52A0E74E" w:rsidR="000A5CE2" w:rsidRDefault="00A34210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Annuler</w:t>
            </w: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28" w:type="dxa"/>
          </w:tcPr>
          <w:p w14:paraId="4461743E" w14:textId="0D5241AF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Payer/ Récupérer</w:t>
            </w:r>
          </w:p>
        </w:tc>
      </w:tr>
    </w:tbl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9" w:name="_Toc81385095"/>
      <w:bookmarkStart w:id="10" w:name="_Toc81480424"/>
      <w:r>
        <w:rPr>
          <w:noProof/>
        </w:rPr>
        <w:lastRenderedPageBreak/>
        <w:t>Mock</w:t>
      </w:r>
      <w:bookmarkEnd w:id="9"/>
      <w:bookmarkEnd w:id="10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56BD7E3E" w14:textId="3B522E50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 f</w:t>
      </w:r>
      <w:r w:rsidR="00F31326">
        <w:rPr>
          <w:sz w:val="24"/>
          <w:szCs w:val="24"/>
        </w:rPr>
        <w:t>ormulaire d’inscription</w:t>
      </w:r>
      <w:r>
        <w:rPr>
          <w:sz w:val="24"/>
          <w:szCs w:val="24"/>
        </w:rPr>
        <w:t xml:space="preserve"> : </w:t>
      </w:r>
    </w:p>
    <w:p w14:paraId="0833DE1F" w14:textId="77777777" w:rsidR="00F31326" w:rsidRDefault="00F31326" w:rsidP="003E0B3A">
      <w:pPr>
        <w:rPr>
          <w:sz w:val="24"/>
          <w:szCs w:val="24"/>
        </w:rPr>
      </w:pPr>
    </w:p>
    <w:p w14:paraId="10EAB8B0" w14:textId="77777777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3AD17F" wp14:editId="7A0AB4CB">
            <wp:extent cx="6635115" cy="3847795"/>
            <wp:effectExtent l="0" t="0" r="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369" cy="38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F82F" w14:textId="7C74F052" w:rsidR="00F31326" w:rsidRDefault="00F31326" w:rsidP="003E0B3A">
      <w:pPr>
        <w:rPr>
          <w:sz w:val="24"/>
          <w:szCs w:val="24"/>
        </w:rPr>
      </w:pPr>
    </w:p>
    <w:p w14:paraId="2D348468" w14:textId="71665BDA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</w:t>
      </w:r>
      <w:r w:rsidR="00A34210">
        <w:rPr>
          <w:sz w:val="24"/>
          <w:szCs w:val="24"/>
        </w:rPr>
        <w:t>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>de données :</w:t>
      </w:r>
    </w:p>
    <w:p w14:paraId="3BAD43E5" w14:textId="77777777" w:rsidR="00954E65" w:rsidRDefault="00954E65" w:rsidP="003E0B3A">
      <w:pPr>
        <w:rPr>
          <w:sz w:val="24"/>
          <w:szCs w:val="24"/>
        </w:rPr>
      </w:pP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9D2B" w14:textId="11638747" w:rsidR="00A34210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</w:t>
      </w:r>
      <w:r w:rsidR="00A34210">
        <w:rPr>
          <w:sz w:val="24"/>
          <w:szCs w:val="24"/>
        </w:rPr>
        <w:t>avec une barre de recherche afin de chercher une commande précise.</w:t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6E8C4D3B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1E1" w14:textId="01C98885" w:rsidR="00A34210" w:rsidRDefault="00A34210" w:rsidP="003E0B3A">
      <w:pPr>
        <w:rPr>
          <w:sz w:val="24"/>
          <w:szCs w:val="24"/>
        </w:rPr>
      </w:pPr>
    </w:p>
    <w:p w14:paraId="2B86F723" w14:textId="77777777" w:rsidR="00A34210" w:rsidRDefault="00A34210" w:rsidP="003E0B3A">
      <w:pPr>
        <w:rPr>
          <w:sz w:val="24"/>
          <w:szCs w:val="24"/>
        </w:rPr>
      </w:pP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61C049A1" w:rsidR="00FA48E6" w:rsidRDefault="00FA48E6" w:rsidP="00FA48E6">
      <w:pPr>
        <w:pStyle w:val="Titre2"/>
        <w:rPr>
          <w:noProof/>
        </w:rPr>
      </w:pPr>
      <w:bookmarkStart w:id="11" w:name="_Toc81385096"/>
      <w:bookmarkStart w:id="12" w:name="_Toc81480425"/>
      <w:r>
        <w:rPr>
          <w:noProof/>
        </w:rPr>
        <w:t>Chartre graphique</w:t>
      </w:r>
      <w:bookmarkEnd w:id="11"/>
      <w:bookmarkEnd w:id="12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393872DE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E13DA">
                              <w:t>rgb</w:t>
                            </w:r>
                            <w:proofErr w:type="spellEnd"/>
                            <w:proofErr w:type="gramEnd"/>
                            <w:r w:rsidRPr="00EE13DA">
                              <w:t xml:space="preserve">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proofErr w:type="spellStart"/>
                      <w:proofErr w:type="gramStart"/>
                      <w:r w:rsidRPr="00EE13DA">
                        <w:t>rgb</w:t>
                      </w:r>
                      <w:proofErr w:type="spellEnd"/>
                      <w:proofErr w:type="gramEnd"/>
                      <w:r w:rsidRPr="00EE13DA">
                        <w:t xml:space="preserve">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756012">
                              <w:t>rgb</w:t>
                            </w:r>
                            <w:proofErr w:type="spellEnd"/>
                            <w:proofErr w:type="gramEnd"/>
                            <w:r w:rsidRPr="00756012">
                              <w:t xml:space="preserve">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756012">
                        <w:t>rgb</w:t>
                      </w:r>
                      <w:proofErr w:type="spellEnd"/>
                      <w:proofErr w:type="gramEnd"/>
                      <w:r w:rsidRPr="00756012">
                        <w:t xml:space="preserve">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6DF8A7B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D6B45">
                              <w:t>rgb</w:t>
                            </w:r>
                            <w:proofErr w:type="spellEnd"/>
                            <w:proofErr w:type="gramEnd"/>
                            <w:r w:rsidRPr="00ED6B45">
                              <w:t xml:space="preserve">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ED6B45">
                        <w:t>rgb</w:t>
                      </w:r>
                      <w:proofErr w:type="spellEnd"/>
                      <w:proofErr w:type="gramEnd"/>
                      <w:r w:rsidRPr="00ED6B45">
                        <w:t xml:space="preserve">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05A4EDDA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655F7D3F" w:rsidR="00EE13DA" w:rsidRDefault="00EE13DA" w:rsidP="00EE13DA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EE13DA">
                              <w:t>rgb</w:t>
                            </w:r>
                            <w:proofErr w:type="spellEnd"/>
                            <w:proofErr w:type="gramEnd"/>
                            <w:r w:rsidRPr="00EE13DA">
                              <w:t xml:space="preserve">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655F7D3F" w:rsidR="00EE13DA" w:rsidRDefault="00EE13DA" w:rsidP="00EE13DA">
                      <w:pPr>
                        <w:jc w:val="center"/>
                      </w:pPr>
                      <w:proofErr w:type="spellStart"/>
                      <w:proofErr w:type="gramStart"/>
                      <w:r w:rsidRPr="00EE13DA">
                        <w:t>rgb</w:t>
                      </w:r>
                      <w:proofErr w:type="spellEnd"/>
                      <w:proofErr w:type="gramEnd"/>
                      <w:r w:rsidRPr="00EE13DA">
                        <w:t xml:space="preserve">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7958EAF6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 w:rsidRPr="00756012">
                              <w:t>rgb</w:t>
                            </w:r>
                            <w:proofErr w:type="spellEnd"/>
                            <w:proofErr w:type="gramEnd"/>
                            <w:r w:rsidRPr="00756012">
                              <w:t xml:space="preserve"> (</w:t>
                            </w:r>
                            <w:r w:rsidR="00ED6B45">
                              <w:t>22,158,236</w:t>
                            </w:r>
                            <w:r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7958EAF6" w:rsidR="00756012" w:rsidRDefault="00756012" w:rsidP="00756012">
                      <w:pPr>
                        <w:jc w:val="center"/>
                      </w:pPr>
                      <w:proofErr w:type="spellStart"/>
                      <w:proofErr w:type="gramStart"/>
                      <w:r w:rsidRPr="00756012">
                        <w:t>rgb</w:t>
                      </w:r>
                      <w:proofErr w:type="spellEnd"/>
                      <w:proofErr w:type="gramEnd"/>
                      <w:r w:rsidRPr="00756012">
                        <w:t xml:space="preserve"> (</w:t>
                      </w:r>
                      <w:r w:rsidR="00ED6B45">
                        <w:t>22,158,236</w:t>
                      </w:r>
                      <w:r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795A45E4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59B01C10" w:rsidR="00EE13DA" w:rsidRDefault="00EE13DA" w:rsidP="00EE13DA">
      <w:pPr>
        <w:rPr>
          <w:sz w:val="28"/>
          <w:szCs w:val="28"/>
        </w:rPr>
      </w:pPr>
    </w:p>
    <w:p w14:paraId="54E4EC9F" w14:textId="4C35AB40" w:rsidR="00EE13DA" w:rsidRDefault="00EE13DA" w:rsidP="00EE13DA">
      <w:pPr>
        <w:rPr>
          <w:rFonts w:ascii="Arial" w:hAnsi="Arial" w:cs="Arial"/>
          <w:b/>
          <w:bCs/>
          <w:color w:val="B04E55"/>
          <w:sz w:val="24"/>
          <w:szCs w:val="24"/>
        </w:rPr>
      </w:pPr>
    </w:p>
    <w:p w14:paraId="29EF8A28" w14:textId="572739E1" w:rsidR="00EE13DA" w:rsidRDefault="00EE13D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DE02846" w14:textId="2B3EE297" w:rsidR="00EE13DA" w:rsidRDefault="007729C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8959" behindDoc="0" locked="0" layoutInCell="1" allowOverlap="1" wp14:anchorId="71DA2304" wp14:editId="383028B8">
            <wp:simplePos x="0" y="0"/>
            <wp:positionH relativeFrom="margin">
              <wp:posOffset>3587090</wp:posOffset>
            </wp:positionH>
            <wp:positionV relativeFrom="paragraph">
              <wp:posOffset>881380</wp:posOffset>
            </wp:positionV>
            <wp:extent cx="737870" cy="1102360"/>
            <wp:effectExtent l="0" t="0" r="5080" b="2540"/>
            <wp:wrapTopAndBottom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7935" behindDoc="0" locked="0" layoutInCell="1" allowOverlap="1" wp14:anchorId="547D130B" wp14:editId="56D86875">
            <wp:simplePos x="0" y="0"/>
            <wp:positionH relativeFrom="column">
              <wp:posOffset>2036876</wp:posOffset>
            </wp:positionH>
            <wp:positionV relativeFrom="paragraph">
              <wp:posOffset>874091</wp:posOffset>
            </wp:positionV>
            <wp:extent cx="731520" cy="1092835"/>
            <wp:effectExtent l="0" t="0" r="0" b="0"/>
            <wp:wrapTopAndBottom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6911" behindDoc="0" locked="0" layoutInCell="1" allowOverlap="1" wp14:anchorId="73E34AB9" wp14:editId="25ADFF84">
            <wp:simplePos x="0" y="0"/>
            <wp:positionH relativeFrom="column">
              <wp:posOffset>101244</wp:posOffset>
            </wp:positionH>
            <wp:positionV relativeFrom="paragraph">
              <wp:posOffset>516331</wp:posOffset>
            </wp:positionV>
            <wp:extent cx="1243330" cy="1779905"/>
            <wp:effectExtent l="0" t="0" r="0" b="0"/>
            <wp:wrapTopAndBottom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DA"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365E1082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0485AB0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10FC0F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13" w:name="_Toc81480426"/>
      <w:r>
        <w:rPr>
          <w:noProof/>
        </w:rPr>
        <w:t>Partie technique</w:t>
      </w:r>
      <w:bookmarkEnd w:id="13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1156A33F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43C16209" w14:textId="77777777" w:rsidR="002D61EC" w:rsidRDefault="002D61EC" w:rsidP="003B09B4">
      <w:pPr>
        <w:rPr>
          <w:b/>
          <w:bCs/>
          <w:sz w:val="44"/>
          <w:szCs w:val="44"/>
        </w:rPr>
      </w:pPr>
    </w:p>
    <w:p w14:paraId="0273036A" w14:textId="77777777" w:rsidR="002D61EC" w:rsidRDefault="0089441D" w:rsidP="002D61EC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</w:t>
      </w:r>
      <w:r w:rsidR="00A34210">
        <w:rPr>
          <w:sz w:val="24"/>
          <w:szCs w:val="24"/>
        </w:rPr>
        <w:t> :</w:t>
      </w:r>
    </w:p>
    <w:p w14:paraId="3CF6B14F" w14:textId="238A0F20" w:rsidR="003B09B4" w:rsidRPr="00433EAA" w:rsidRDefault="002D61EC" w:rsidP="002D61EC">
      <w:pPr>
        <w:rPr>
          <w:sz w:val="24"/>
          <w:szCs w:val="24"/>
        </w:rPr>
      </w:pPr>
      <w:r w:rsidRPr="00433EAA">
        <w:rPr>
          <w:sz w:val="24"/>
          <w:szCs w:val="24"/>
        </w:rPr>
        <w:t xml:space="preserve"> </w:t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</w:t>
      </w:r>
      <w:proofErr w:type="gramStart"/>
      <w:r w:rsidR="00433EAA">
        <w:rPr>
          <w:rFonts w:ascii="Arial" w:hAnsi="Arial" w:cs="Arial"/>
          <w:color w:val="000000" w:themeColor="text1"/>
          <w:sz w:val="24"/>
          <w:szCs w:val="24"/>
        </w:rPr>
        <w:t>mail</w:t>
      </w:r>
      <w:proofErr w:type="gramEnd"/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qui doit être au format mail (</w:t>
      </w:r>
      <w:hyperlink r:id="rId36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3DF001ED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B86B458" w14:textId="39C1663E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B7C1CEF" w14:textId="736ED071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D3F7429" w14:textId="5762DF7A" w:rsidR="00522C61" w:rsidRPr="00522C61" w:rsidRDefault="00522C61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522C61">
        <w:rPr>
          <w:rFonts w:ascii="Arial" w:hAnsi="Arial" w:cs="Arial"/>
          <w:color w:val="000000" w:themeColor="text1"/>
          <w:sz w:val="24"/>
          <w:szCs w:val="24"/>
        </w:rPr>
        <w:lastRenderedPageBreak/>
        <w:t>Exemple de pop-up mis sur le site</w:t>
      </w:r>
    </w:p>
    <w:p w14:paraId="1675ADA5" w14:textId="3CC71EA9" w:rsidR="008D03E6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18E1F1" wp14:editId="65425516">
            <wp:extent cx="6642100" cy="2025015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07242696" w:rsidR="002D61EC" w:rsidRDefault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10E9051D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2FFBF674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Il arrive malheureusement la perte 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sont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5675DAFD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5EF142" w14:textId="0F5A202F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F916F31" w14:textId="77777777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75C337FC" w14:textId="2CDF2B1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6E4CDFB" w14:textId="0884CB34" w:rsidR="005A7338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0E" w14:textId="77777777" w:rsidR="00A212D4" w:rsidRPr="00A212D4" w:rsidRDefault="00A212D4" w:rsidP="00EE13DA">
      <w:pPr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</w:pPr>
    </w:p>
    <w:p w14:paraId="3D441E2D" w14:textId="79467857" w:rsidR="00A212D4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back pour la modification et surpression du produit.</w:t>
      </w: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56AF2E5E">
            <wp:extent cx="6647782" cy="3601502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49" cy="36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53E1AAD0" w:rsidR="003B09B4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837A007" wp14:editId="5B1EB227">
            <wp:extent cx="6638925" cy="291465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5E8C9924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390B2AED" wp14:editId="75A7F238">
            <wp:extent cx="6638925" cy="3914775"/>
            <wp:effectExtent l="0" t="0" r="9525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D38B" w14:textId="2B022AA3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7F4EC9DE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 xml:space="preserve">Extrait du code back pour l’ajout d’un </w:t>
      </w:r>
      <w:r w:rsidR="00522C61">
        <w:rPr>
          <w:rFonts w:ascii="Arial" w:hAnsi="Arial" w:cs="Arial"/>
          <w:color w:val="000000" w:themeColor="text1"/>
          <w:sz w:val="24"/>
          <w:szCs w:val="24"/>
        </w:rPr>
        <w:t>jeu.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les clients souhaités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917E19" w14:textId="7285E064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6655540A" w:rsidR="0089441D" w:rsidRDefault="00A212D4" w:rsidP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6027D7DA" w:rsidR="00A83014" w:rsidRDefault="00A83014" w:rsidP="00A83014">
      <w:pPr>
        <w:pStyle w:val="Titre2"/>
        <w:rPr>
          <w:noProof/>
        </w:rPr>
      </w:pPr>
      <w:bookmarkStart w:id="14" w:name="_Toc81480427"/>
      <w:r>
        <w:rPr>
          <w:noProof/>
        </w:rPr>
        <w:t>Evolutions a venir</w:t>
      </w:r>
      <w:bookmarkEnd w:id="14"/>
    </w:p>
    <w:p w14:paraId="7390BBAE" w14:textId="127CFB39" w:rsidR="00643808" w:rsidRPr="0067478B" w:rsidRDefault="00643808" w:rsidP="00643808">
      <w:pPr>
        <w:rPr>
          <w:sz w:val="24"/>
          <w:szCs w:val="24"/>
        </w:rPr>
      </w:pPr>
    </w:p>
    <w:p w14:paraId="03876E19" w14:textId="470F1CFF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1</w:t>
      </w:r>
      <w:r w:rsidR="002D61EC" w:rsidRPr="0067478B">
        <w:rPr>
          <w:sz w:val="24"/>
          <w:szCs w:val="24"/>
        </w:rPr>
        <w:t>-</w:t>
      </w:r>
      <w:r w:rsidRPr="0067478B">
        <w:rPr>
          <w:sz w:val="24"/>
          <w:szCs w:val="24"/>
        </w:rPr>
        <w:t xml:space="preserve"> Le changement de mot de passe : </w:t>
      </w:r>
    </w:p>
    <w:p w14:paraId="6563530B" w14:textId="2E75AF4E" w:rsidR="00643808" w:rsidRPr="0067478B" w:rsidRDefault="00643808" w:rsidP="00643808">
      <w:pPr>
        <w:rPr>
          <w:sz w:val="24"/>
          <w:szCs w:val="24"/>
        </w:rPr>
      </w:pPr>
    </w:p>
    <w:p w14:paraId="73D302CC" w14:textId="6DC75E63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contient un changement de mot de passe</w:t>
      </w:r>
      <w:r w:rsidR="0067478B">
        <w:rPr>
          <w:sz w:val="24"/>
          <w:szCs w:val="24"/>
        </w:rPr>
        <w:t xml:space="preserve"> qui n’est</w:t>
      </w:r>
      <w:r w:rsidRPr="0067478B">
        <w:rPr>
          <w:sz w:val="24"/>
          <w:szCs w:val="24"/>
        </w:rPr>
        <w:t xml:space="preserve"> pas sécuris</w:t>
      </w:r>
      <w:r w:rsidR="0067478B">
        <w:rPr>
          <w:sz w:val="24"/>
          <w:szCs w:val="24"/>
        </w:rPr>
        <w:t>é, l</w:t>
      </w:r>
      <w:r w:rsidRPr="0067478B">
        <w:rPr>
          <w:sz w:val="24"/>
          <w:szCs w:val="24"/>
        </w:rPr>
        <w:t xml:space="preserve">e problème est que n’importe </w:t>
      </w:r>
      <w:r w:rsidR="00924715" w:rsidRPr="0067478B">
        <w:rPr>
          <w:sz w:val="24"/>
          <w:szCs w:val="24"/>
        </w:rPr>
        <w:t>quel</w:t>
      </w:r>
      <w:r w:rsidRPr="0067478B">
        <w:rPr>
          <w:sz w:val="24"/>
          <w:szCs w:val="24"/>
        </w:rPr>
        <w:t xml:space="preserve"> utilisateur qui </w:t>
      </w:r>
      <w:r w:rsidR="00924715" w:rsidRPr="0067478B">
        <w:rPr>
          <w:sz w:val="24"/>
          <w:szCs w:val="24"/>
        </w:rPr>
        <w:t>réussit</w:t>
      </w:r>
      <w:r w:rsidRPr="0067478B">
        <w:rPr>
          <w:sz w:val="24"/>
          <w:szCs w:val="24"/>
        </w:rPr>
        <w:t xml:space="preserve"> </w:t>
      </w:r>
      <w:r w:rsidR="0067478B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avoir </w:t>
      </w:r>
      <w:r w:rsidR="0067478B">
        <w:rPr>
          <w:sz w:val="24"/>
          <w:szCs w:val="24"/>
        </w:rPr>
        <w:t>l’</w:t>
      </w:r>
      <w:r w:rsidRPr="0067478B">
        <w:rPr>
          <w:sz w:val="24"/>
          <w:szCs w:val="24"/>
        </w:rPr>
        <w:t xml:space="preserve">adresse </w:t>
      </w:r>
      <w:proofErr w:type="gramStart"/>
      <w:r w:rsidRPr="0067478B">
        <w:rPr>
          <w:sz w:val="24"/>
          <w:szCs w:val="24"/>
        </w:rPr>
        <w:t>mail</w:t>
      </w:r>
      <w:proofErr w:type="gramEnd"/>
      <w:r w:rsidRPr="0067478B">
        <w:rPr>
          <w:sz w:val="24"/>
          <w:szCs w:val="24"/>
        </w:rPr>
        <w:t xml:space="preserve"> d’</w:t>
      </w:r>
      <w:r w:rsidR="0067478B">
        <w:rPr>
          <w:sz w:val="24"/>
          <w:szCs w:val="24"/>
        </w:rPr>
        <w:t xml:space="preserve">un </w:t>
      </w:r>
      <w:r w:rsidRPr="0067478B">
        <w:rPr>
          <w:sz w:val="24"/>
          <w:szCs w:val="24"/>
        </w:rPr>
        <w:t>autre peu</w:t>
      </w:r>
      <w:r w:rsidR="0067478B">
        <w:rPr>
          <w:sz w:val="24"/>
          <w:szCs w:val="24"/>
        </w:rPr>
        <w:t>t</w:t>
      </w:r>
      <w:r w:rsidRPr="0067478B">
        <w:rPr>
          <w:sz w:val="24"/>
          <w:szCs w:val="24"/>
        </w:rPr>
        <w:t xml:space="preserve"> changer </w:t>
      </w:r>
      <w:r w:rsidR="0067478B" w:rsidRPr="0067478B">
        <w:rPr>
          <w:sz w:val="24"/>
          <w:szCs w:val="24"/>
        </w:rPr>
        <w:t>son</w:t>
      </w:r>
      <w:r w:rsidRPr="0067478B">
        <w:rPr>
          <w:sz w:val="24"/>
          <w:szCs w:val="24"/>
        </w:rPr>
        <w:t xml:space="preserve"> mot de pass</w:t>
      </w:r>
      <w:r w:rsidR="0067478B">
        <w:rPr>
          <w:sz w:val="24"/>
          <w:szCs w:val="24"/>
        </w:rPr>
        <w:t>e</w:t>
      </w:r>
      <w:r w:rsidRPr="0067478B">
        <w:rPr>
          <w:sz w:val="24"/>
          <w:szCs w:val="24"/>
        </w:rPr>
        <w:t xml:space="preserve">. Pour remédier </w:t>
      </w:r>
      <w:r w:rsidR="00937319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</w:t>
      </w:r>
      <w:r w:rsidR="00DB46D6">
        <w:rPr>
          <w:sz w:val="24"/>
          <w:szCs w:val="24"/>
        </w:rPr>
        <w:t>ce problème</w:t>
      </w:r>
      <w:r w:rsidRPr="0067478B">
        <w:rPr>
          <w:sz w:val="24"/>
          <w:szCs w:val="24"/>
        </w:rPr>
        <w:t xml:space="preserve"> il faudrait </w:t>
      </w:r>
      <w:r w:rsidR="00924715" w:rsidRPr="0067478B">
        <w:rPr>
          <w:sz w:val="24"/>
          <w:szCs w:val="24"/>
        </w:rPr>
        <w:t xml:space="preserve">avoir une demande par mail afin de pouvoir changer de mot de passe. </w:t>
      </w:r>
    </w:p>
    <w:p w14:paraId="4213FC86" w14:textId="307D0FE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met sont mail.</w:t>
      </w:r>
    </w:p>
    <w:p w14:paraId="48D72A1E" w14:textId="4886B9B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 xml:space="preserve">On reçoit un mail pour confirmer son changement de mot de passe qui </w:t>
      </w:r>
      <w:r w:rsidR="00DB46D6">
        <w:rPr>
          <w:sz w:val="24"/>
          <w:szCs w:val="24"/>
        </w:rPr>
        <w:t>re</w:t>
      </w:r>
      <w:r w:rsidRPr="0067478B">
        <w:rPr>
          <w:sz w:val="24"/>
          <w:szCs w:val="24"/>
        </w:rPr>
        <w:t>dirige vers une page.</w:t>
      </w:r>
    </w:p>
    <w:p w14:paraId="2A447671" w14:textId="4A59F35F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change son mot de passe.</w:t>
      </w:r>
    </w:p>
    <w:p w14:paraId="5E8C6C44" w14:textId="738ECB63" w:rsidR="00924715" w:rsidRPr="0067478B" w:rsidRDefault="00924715" w:rsidP="00924715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 Grâce </w:t>
      </w:r>
      <w:proofErr w:type="spellStart"/>
      <w:r w:rsidRPr="0067478B">
        <w:rPr>
          <w:sz w:val="24"/>
          <w:szCs w:val="24"/>
        </w:rPr>
        <w:t>a</w:t>
      </w:r>
      <w:proofErr w:type="spellEnd"/>
      <w:r w:rsidRPr="0067478B">
        <w:rPr>
          <w:sz w:val="24"/>
          <w:szCs w:val="24"/>
        </w:rPr>
        <w:t xml:space="preserve"> cette méthode même l’administrateur peut modifier son mot de passe en cas d’oubli.</w:t>
      </w:r>
    </w:p>
    <w:p w14:paraId="4DA2B689" w14:textId="700BE7D3" w:rsidR="00643808" w:rsidRPr="0067478B" w:rsidRDefault="00643808" w:rsidP="00643808">
      <w:pPr>
        <w:rPr>
          <w:sz w:val="24"/>
          <w:szCs w:val="24"/>
        </w:rPr>
      </w:pPr>
    </w:p>
    <w:p w14:paraId="13C96B49" w14:textId="77777777" w:rsidR="0067478B" w:rsidRPr="0067478B" w:rsidRDefault="0067478B" w:rsidP="00643808">
      <w:pPr>
        <w:rPr>
          <w:sz w:val="24"/>
          <w:szCs w:val="24"/>
        </w:rPr>
      </w:pPr>
    </w:p>
    <w:p w14:paraId="4CCBB2AF" w14:textId="2DE2B321" w:rsidR="00643808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2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Produit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 xml:space="preserve"> </w:t>
      </w:r>
      <w:r w:rsidR="00A212D4" w:rsidRPr="0067478B">
        <w:rPr>
          <w:sz w:val="24"/>
          <w:szCs w:val="24"/>
        </w:rPr>
        <w:t>supplémentaire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>.</w:t>
      </w:r>
    </w:p>
    <w:p w14:paraId="4F9CE46F" w14:textId="50F4678A" w:rsidR="00924715" w:rsidRPr="0067478B" w:rsidRDefault="00924715" w:rsidP="00643808">
      <w:pPr>
        <w:rPr>
          <w:sz w:val="24"/>
          <w:szCs w:val="24"/>
        </w:rPr>
      </w:pPr>
    </w:p>
    <w:p w14:paraId="4B350494" w14:textId="3C0FDC3A" w:rsidR="00924715" w:rsidRPr="0067478B" w:rsidRDefault="00DB46D6" w:rsidP="00643808">
      <w:pPr>
        <w:rPr>
          <w:sz w:val="24"/>
          <w:szCs w:val="24"/>
        </w:rPr>
      </w:pPr>
      <w:r>
        <w:rPr>
          <w:sz w:val="24"/>
          <w:szCs w:val="24"/>
        </w:rPr>
        <w:t>Actuellement, l</w:t>
      </w:r>
      <w:r w:rsidR="00924715" w:rsidRPr="0067478B">
        <w:rPr>
          <w:sz w:val="24"/>
          <w:szCs w:val="24"/>
        </w:rPr>
        <w:t xml:space="preserve">e site </w:t>
      </w:r>
      <w:r>
        <w:rPr>
          <w:sz w:val="24"/>
          <w:szCs w:val="24"/>
        </w:rPr>
        <w:t xml:space="preserve">ne </w:t>
      </w:r>
      <w:r w:rsidR="00924715" w:rsidRPr="0067478B">
        <w:rPr>
          <w:sz w:val="24"/>
          <w:szCs w:val="24"/>
        </w:rPr>
        <w:t xml:space="preserve">contient </w:t>
      </w:r>
      <w:r>
        <w:rPr>
          <w:sz w:val="24"/>
          <w:szCs w:val="24"/>
        </w:rPr>
        <w:t>que</w:t>
      </w:r>
      <w:r w:rsidR="00924715" w:rsidRPr="0067478B">
        <w:rPr>
          <w:sz w:val="24"/>
          <w:szCs w:val="24"/>
        </w:rPr>
        <w:t xml:space="preserve"> des jeux</w:t>
      </w:r>
      <w:r>
        <w:rPr>
          <w:sz w:val="24"/>
          <w:szCs w:val="24"/>
        </w:rPr>
        <w:t xml:space="preserve"> m</w:t>
      </w:r>
      <w:r w:rsidR="00924715" w:rsidRPr="0067478B">
        <w:rPr>
          <w:sz w:val="24"/>
          <w:szCs w:val="24"/>
        </w:rPr>
        <w:t>ais une diversité de produit</w:t>
      </w:r>
      <w:r>
        <w:rPr>
          <w:sz w:val="24"/>
          <w:szCs w:val="24"/>
        </w:rPr>
        <w:t>s</w:t>
      </w:r>
      <w:r w:rsidR="00924715" w:rsidRPr="0067478B">
        <w:rPr>
          <w:sz w:val="24"/>
          <w:szCs w:val="24"/>
        </w:rPr>
        <w:t xml:space="preserve"> n’est pas à négliger. Dans le futur, les administrateurs voudraient certainement diversifier leurs produits</w:t>
      </w:r>
      <w:r w:rsidR="007F57BE">
        <w:rPr>
          <w:sz w:val="24"/>
          <w:szCs w:val="24"/>
        </w:rPr>
        <w:t>, p</w:t>
      </w:r>
      <w:r w:rsidR="00924715" w:rsidRPr="0067478B">
        <w:rPr>
          <w:sz w:val="24"/>
          <w:szCs w:val="24"/>
        </w:rPr>
        <w:t>our cela un ajout de catégorie en menu déroulant avec un classement par type de produit dans la base de données serait une possibilité</w:t>
      </w:r>
      <w:r w:rsidR="007F57BE">
        <w:rPr>
          <w:sz w:val="24"/>
          <w:szCs w:val="24"/>
        </w:rPr>
        <w:t>.</w:t>
      </w:r>
    </w:p>
    <w:p w14:paraId="05F637B7" w14:textId="31259D12" w:rsidR="00643808" w:rsidRPr="0067478B" w:rsidRDefault="00643808" w:rsidP="00643808">
      <w:pPr>
        <w:rPr>
          <w:sz w:val="24"/>
          <w:szCs w:val="24"/>
        </w:rPr>
      </w:pPr>
    </w:p>
    <w:p w14:paraId="0B07954F" w14:textId="77777777" w:rsidR="0067478B" w:rsidRPr="0067478B" w:rsidRDefault="0067478B" w:rsidP="00643808">
      <w:pPr>
        <w:rPr>
          <w:sz w:val="24"/>
          <w:szCs w:val="24"/>
        </w:rPr>
      </w:pPr>
    </w:p>
    <w:p w14:paraId="6887DA7D" w14:textId="59216C45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3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Système de livraison </w:t>
      </w:r>
    </w:p>
    <w:p w14:paraId="660332B2" w14:textId="4C7388FB" w:rsidR="00924715" w:rsidRPr="0067478B" w:rsidRDefault="00924715" w:rsidP="00643808">
      <w:pPr>
        <w:rPr>
          <w:sz w:val="24"/>
          <w:szCs w:val="24"/>
        </w:rPr>
      </w:pPr>
    </w:p>
    <w:p w14:paraId="075AEE16" w14:textId="1272880E" w:rsidR="00924715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fait des récupérations uniquement en magasin</w:t>
      </w:r>
      <w:r w:rsidR="007F57BE">
        <w:rPr>
          <w:sz w:val="24"/>
          <w:szCs w:val="24"/>
        </w:rPr>
        <w:t>, i</w:t>
      </w:r>
      <w:r w:rsidRPr="0067478B">
        <w:rPr>
          <w:sz w:val="24"/>
          <w:szCs w:val="24"/>
        </w:rPr>
        <w:t>l faudrait dans l’avenir faire un système de E-commerce afin de faire des transactions sur le site et faire un système de livraison au domicile.</w:t>
      </w:r>
    </w:p>
    <w:p w14:paraId="4EBDFBEE" w14:textId="3CF79C0A" w:rsidR="00643808" w:rsidRPr="0067478B" w:rsidRDefault="00643808" w:rsidP="00643808">
      <w:pPr>
        <w:rPr>
          <w:sz w:val="24"/>
          <w:szCs w:val="24"/>
        </w:rPr>
      </w:pPr>
    </w:p>
    <w:p w14:paraId="022A0926" w14:textId="77777777" w:rsidR="0067478B" w:rsidRPr="0067478B" w:rsidRDefault="0067478B" w:rsidP="00643808">
      <w:pPr>
        <w:rPr>
          <w:sz w:val="24"/>
          <w:szCs w:val="24"/>
        </w:rPr>
      </w:pPr>
    </w:p>
    <w:p w14:paraId="09D20243" w14:textId="1EF25AC0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4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Internationalisation </w:t>
      </w:r>
    </w:p>
    <w:p w14:paraId="15AC51AA" w14:textId="0EC59644" w:rsidR="00924715" w:rsidRPr="0067478B" w:rsidRDefault="00924715" w:rsidP="00643808">
      <w:pPr>
        <w:rPr>
          <w:sz w:val="24"/>
          <w:szCs w:val="24"/>
        </w:rPr>
      </w:pPr>
    </w:p>
    <w:p w14:paraId="2E26998D" w14:textId="4B71F3B6" w:rsidR="00EA40C1" w:rsidRDefault="00924715" w:rsidP="00CB4094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Actuellement le site n’est qu’en français mais pour améliorer cela on peut y ajouter un système d’internationalisation qui permettrais </w:t>
      </w:r>
      <w:r w:rsidR="00A212D4" w:rsidRPr="0067478B">
        <w:rPr>
          <w:sz w:val="24"/>
          <w:szCs w:val="24"/>
        </w:rPr>
        <w:t xml:space="preserve">à </w:t>
      </w:r>
      <w:r w:rsidR="007F57BE">
        <w:rPr>
          <w:sz w:val="24"/>
          <w:szCs w:val="24"/>
        </w:rPr>
        <w:t xml:space="preserve">un utilisateur de changer la langue du site, nous souhaitons mettre en place au moins </w:t>
      </w:r>
      <w:r w:rsidR="00EA40C1">
        <w:rPr>
          <w:sz w:val="24"/>
          <w:szCs w:val="24"/>
        </w:rPr>
        <w:t>une traduction française</w:t>
      </w:r>
      <w:r w:rsidR="007F57BE">
        <w:rPr>
          <w:sz w:val="24"/>
          <w:szCs w:val="24"/>
        </w:rPr>
        <w:t xml:space="preserve"> / anglais.</w:t>
      </w:r>
    </w:p>
    <w:p w14:paraId="1E8EDE04" w14:textId="77777777" w:rsidR="007F57BE" w:rsidRPr="0067478B" w:rsidRDefault="007F57BE" w:rsidP="00643808">
      <w:pPr>
        <w:rPr>
          <w:sz w:val="24"/>
          <w:szCs w:val="24"/>
        </w:rPr>
      </w:pPr>
    </w:p>
    <w:p w14:paraId="22DA9418" w14:textId="36702E51" w:rsidR="00643808" w:rsidRDefault="00643808" w:rsidP="00643808"/>
    <w:p w14:paraId="08ADABDA" w14:textId="09A6762F" w:rsidR="00643808" w:rsidRDefault="00643808" w:rsidP="00643808"/>
    <w:p w14:paraId="52108E17" w14:textId="77777777" w:rsidR="00643808" w:rsidRPr="00643808" w:rsidRDefault="00643808" w:rsidP="00643808"/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15" w:name="_Toc81480428"/>
      <w:r>
        <w:rPr>
          <w:noProof/>
        </w:rPr>
        <w:t>Sources</w:t>
      </w:r>
      <w:bookmarkEnd w:id="15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527F19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9" w:history="1">
        <w:r w:rsidR="009E0725"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527F19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0" w:history="1">
        <w:r w:rsidR="00114D01" w:rsidRPr="00B57E24">
          <w:rPr>
            <w:rStyle w:val="Lienhypertexte"/>
          </w:rPr>
          <w:t>https://stackoverflow.com/</w:t>
        </w:r>
      </w:hyperlink>
    </w:p>
    <w:p w14:paraId="7D298B60" w14:textId="7AE8E44A" w:rsidR="00114D01" w:rsidRDefault="00527F19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1" w:history="1">
        <w:r w:rsidR="00522C61" w:rsidRPr="007B6590">
          <w:rPr>
            <w:rStyle w:val="Lienhypertexte"/>
          </w:rPr>
          <w:t>https://www.php.net/</w:t>
        </w:r>
      </w:hyperlink>
    </w:p>
    <w:p w14:paraId="331B7C49" w14:textId="26A4D02E" w:rsidR="00522C61" w:rsidRDefault="00527F19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2" w:history="1">
        <w:r w:rsidR="00522C61" w:rsidRPr="007B6590">
          <w:rPr>
            <w:rStyle w:val="Lienhypertexte"/>
          </w:rPr>
          <w:t>https://openclassrooms.com/fr/</w:t>
        </w:r>
      </w:hyperlink>
    </w:p>
    <w:p w14:paraId="54D60F20" w14:textId="62C58F02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>
        <w:t>Cours fourni lors de la formation</w:t>
      </w:r>
    </w:p>
    <w:p w14:paraId="500C1CB7" w14:textId="01DC2889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 w:rsidRPr="00522C61">
        <w:t>https://www.hostinger.fr/tutoriels/commandes-git</w:t>
      </w: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65C3AEE8" w14:textId="77777777" w:rsidR="00522C61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</w:p>
    <w:p w14:paraId="01B39E1E" w14:textId="30FCD471" w:rsidR="00522C61" w:rsidRDefault="00522C61" w:rsidP="00D3422A">
      <w:pPr>
        <w:pStyle w:val="Paragraphedeliste"/>
        <w:numPr>
          <w:ilvl w:val="0"/>
          <w:numId w:val="11"/>
        </w:numPr>
        <w:spacing w:after="160" w:line="259" w:lineRule="auto"/>
      </w:pPr>
      <w:r>
        <w:t>Livre de l’ENI (javascript)</w:t>
      </w:r>
    </w:p>
    <w:p w14:paraId="4BA489C8" w14:textId="672FF5AF" w:rsidR="003C2093" w:rsidRDefault="003C2093" w:rsidP="00522C61">
      <w:pPr>
        <w:pStyle w:val="Paragraphedeliste"/>
        <w:spacing w:after="160" w:line="259" w:lineRule="auto"/>
        <w:ind w:left="1080"/>
      </w:pPr>
      <w:r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760BC890" w:rsidR="0089441D" w:rsidRDefault="003C2093" w:rsidP="003C2093">
      <w:pPr>
        <w:pStyle w:val="Titre2"/>
        <w:rPr>
          <w:noProof/>
        </w:rPr>
      </w:pPr>
      <w:bookmarkStart w:id="16" w:name="_Toc81480429"/>
      <w:bookmarkStart w:id="17" w:name="_Hlk81556908"/>
      <w:r>
        <w:rPr>
          <w:noProof/>
        </w:rPr>
        <w:t>Annexe</w:t>
      </w:r>
      <w:bookmarkEnd w:id="16"/>
      <w:r>
        <w:rPr>
          <w:noProof/>
        </w:rPr>
        <w:t xml:space="preserve"> </w:t>
      </w:r>
    </w:p>
    <w:p w14:paraId="3D1A3061" w14:textId="30BED194" w:rsidR="00522C61" w:rsidRDefault="00522C61" w:rsidP="00522C61"/>
    <w:p w14:paraId="237AFA87" w14:textId="3FE9C5C4" w:rsidR="00522C61" w:rsidRDefault="00522C61" w:rsidP="00522C61"/>
    <w:p w14:paraId="0654B6F0" w14:textId="018C0E17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CSS3 : Les </w:t>
      </w:r>
      <w:proofErr w:type="spellStart"/>
      <w:r w:rsidRPr="00D3422A">
        <w:rPr>
          <w:sz w:val="24"/>
          <w:szCs w:val="24"/>
        </w:rPr>
        <w:t>Cascading</w:t>
      </w:r>
      <w:proofErr w:type="spellEnd"/>
      <w:r w:rsidRPr="00D3422A">
        <w:rPr>
          <w:sz w:val="24"/>
          <w:szCs w:val="24"/>
        </w:rPr>
        <w:t xml:space="preserve"> Style Sheets ou feuille</w:t>
      </w:r>
      <w:r w:rsidR="002D61EC" w:rsidRPr="00D3422A">
        <w:rPr>
          <w:sz w:val="24"/>
          <w:szCs w:val="24"/>
        </w:rPr>
        <w:t>s</w:t>
      </w:r>
      <w:r w:rsidRPr="00D3422A">
        <w:rPr>
          <w:sz w:val="24"/>
          <w:szCs w:val="24"/>
        </w:rPr>
        <w:t xml:space="preserve"> de style en cascade forment un langage informatique qui décrit la présentation des documents HTML et XML.</w:t>
      </w:r>
    </w:p>
    <w:p w14:paraId="2FD8AC3C" w14:textId="26543DD5" w:rsidR="00522C61" w:rsidRPr="00D3422A" w:rsidRDefault="00522C61" w:rsidP="00522C61">
      <w:pPr>
        <w:rPr>
          <w:sz w:val="24"/>
          <w:szCs w:val="24"/>
        </w:rPr>
      </w:pPr>
    </w:p>
    <w:p w14:paraId="08D4EB86" w14:textId="4670F790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HTML5 : L’HyperText Markup </w:t>
      </w:r>
      <w:proofErr w:type="spellStart"/>
      <w:r w:rsidRPr="00D3422A">
        <w:rPr>
          <w:sz w:val="24"/>
          <w:szCs w:val="24"/>
        </w:rPr>
        <w:t>Language</w:t>
      </w:r>
      <w:proofErr w:type="spellEnd"/>
      <w:r w:rsidRPr="00D3422A">
        <w:rPr>
          <w:sz w:val="24"/>
          <w:szCs w:val="24"/>
        </w:rPr>
        <w:t xml:space="preserve"> est </w:t>
      </w:r>
      <w:r w:rsidR="002D61EC" w:rsidRPr="00D3422A">
        <w:rPr>
          <w:sz w:val="24"/>
          <w:szCs w:val="24"/>
        </w:rPr>
        <w:t>un</w:t>
      </w:r>
      <w:r w:rsidRPr="00D3422A">
        <w:rPr>
          <w:sz w:val="24"/>
          <w:szCs w:val="24"/>
        </w:rPr>
        <w:t xml:space="preserve"> langage de balises conçu pour représenter les page web</w:t>
      </w:r>
      <w:r w:rsidR="002D61EC" w:rsidRPr="00D3422A">
        <w:rPr>
          <w:sz w:val="24"/>
          <w:szCs w:val="24"/>
        </w:rPr>
        <w:t>.</w:t>
      </w:r>
    </w:p>
    <w:p w14:paraId="130B0775" w14:textId="2929C662" w:rsidR="00522C61" w:rsidRPr="00D3422A" w:rsidRDefault="00522C61" w:rsidP="00522C61">
      <w:pPr>
        <w:rPr>
          <w:sz w:val="24"/>
          <w:szCs w:val="24"/>
        </w:rPr>
      </w:pPr>
    </w:p>
    <w:p w14:paraId="42AC5DE4" w14:textId="76D62B8C" w:rsidR="00522C61" w:rsidRPr="00D3422A" w:rsidRDefault="00522C61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 xml:space="preserve">PHP :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Hypertext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Preprocessor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, est un langage informatique de script. Il est utilisé pour la conception de </w:t>
      </w:r>
      <w:r w:rsidR="00506B29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sites web dynamiques.</w:t>
      </w:r>
    </w:p>
    <w:p w14:paraId="2D0667C7" w14:textId="69C80838" w:rsidR="00506B29" w:rsidRPr="00D3422A" w:rsidRDefault="00506B29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</w:p>
    <w:p w14:paraId="39F03EC3" w14:textId="3E1C9EE6" w:rsidR="00506B29" w:rsidRPr="00D3422A" w:rsidRDefault="00506B29" w:rsidP="00522C61">
      <w:pPr>
        <w:rPr>
          <w:sz w:val="24"/>
          <w:szCs w:val="24"/>
        </w:rPr>
      </w:pP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Script : Script désigne un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programme (ou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partie 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de programme) qui est chargé d’exécuter une action prédéfinie.</w:t>
      </w:r>
    </w:p>
    <w:p w14:paraId="6579301B" w14:textId="75377929" w:rsidR="00522C61" w:rsidRPr="00D3422A" w:rsidRDefault="00522C61" w:rsidP="00522C61">
      <w:pPr>
        <w:rPr>
          <w:sz w:val="24"/>
          <w:szCs w:val="24"/>
        </w:rPr>
      </w:pPr>
    </w:p>
    <w:p w14:paraId="48170326" w14:textId="77777777" w:rsidR="00467253" w:rsidRDefault="00522C61" w:rsidP="00522C61">
      <w:pPr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>MYSQLI :</w:t>
      </w:r>
      <w:r w:rsidR="00506B29" w:rsidRPr="00D3422A">
        <w:rPr>
          <w:sz w:val="24"/>
          <w:szCs w:val="24"/>
        </w:rPr>
        <w:t xml:space="preserve"> </w:t>
      </w:r>
      <w:r w:rsidR="00506B29" w:rsidRPr="00D3422A">
        <w:rPr>
          <w:rFonts w:cstheme="minorHAnsi"/>
          <w:sz w:val="24"/>
          <w:szCs w:val="24"/>
        </w:rPr>
        <w:t>A</w:t>
      </w:r>
      <w:r w:rsidR="00506B29" w:rsidRPr="00D3422A">
        <w:rPr>
          <w:rFonts w:cstheme="minorHAnsi"/>
          <w:color w:val="202122"/>
          <w:sz w:val="24"/>
          <w:szCs w:val="24"/>
          <w:shd w:val="clear" w:color="auto" w:fill="FFFFFF"/>
        </w:rPr>
        <w:t>bréviation pour 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MySQL </w:t>
      </w:r>
      <w:proofErr w:type="spellStart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Improved</w:t>
      </w:r>
      <w:proofErr w:type="spellEnd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est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un pilote qui </w:t>
      </w:r>
      <w:r w:rsidR="007D7E7F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permet </w:t>
      </w:r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d’interagir 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avec 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la base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de données </w:t>
      </w:r>
    </w:p>
    <w:p w14:paraId="6C3015AC" w14:textId="41C89C0A" w:rsidR="00522C61" w:rsidRPr="00D3422A" w:rsidRDefault="00506B29" w:rsidP="00522C61">
      <w:pPr>
        <w:rPr>
          <w:rFonts w:cstheme="minorHAnsi"/>
          <w:sz w:val="24"/>
          <w:szCs w:val="24"/>
        </w:rPr>
      </w:pP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MySQL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avec du PHP</w:t>
      </w: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27592C83" w14:textId="230D53B1" w:rsidR="00522C61" w:rsidRPr="00D3422A" w:rsidRDefault="00522C61" w:rsidP="00522C61">
      <w:pPr>
        <w:rPr>
          <w:sz w:val="24"/>
          <w:szCs w:val="24"/>
        </w:rPr>
      </w:pPr>
    </w:p>
    <w:p w14:paraId="51506652" w14:textId="0BA3967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MYSQL :</w:t>
      </w:r>
      <w:r w:rsidR="00506B29" w:rsidRPr="00D3422A">
        <w:rPr>
          <w:sz w:val="24"/>
          <w:szCs w:val="24"/>
        </w:rPr>
        <w:t xml:space="preserve"> Un système de gestion de base de donnée</w:t>
      </w:r>
      <w:r w:rsidR="004161DB" w:rsidRPr="00D3422A">
        <w:rPr>
          <w:sz w:val="24"/>
          <w:szCs w:val="24"/>
        </w:rPr>
        <w:t xml:space="preserve">s. </w:t>
      </w:r>
    </w:p>
    <w:p w14:paraId="33C48070" w14:textId="14801857" w:rsidR="00522C61" w:rsidRPr="00D3422A" w:rsidRDefault="00522C61" w:rsidP="00522C61">
      <w:pPr>
        <w:rPr>
          <w:sz w:val="24"/>
          <w:szCs w:val="24"/>
        </w:rPr>
      </w:pPr>
    </w:p>
    <w:p w14:paraId="1132784E" w14:textId="4D798E5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BDD :</w:t>
      </w:r>
      <w:r w:rsidR="004161DB" w:rsidRPr="00D3422A">
        <w:rPr>
          <w:sz w:val="24"/>
          <w:szCs w:val="24"/>
        </w:rPr>
        <w:t xml:space="preserve"> Une base de données est un ensemble de </w:t>
      </w:r>
      <w:r w:rsidR="007D7E7F" w:rsidRPr="00D3422A">
        <w:rPr>
          <w:sz w:val="24"/>
          <w:szCs w:val="24"/>
        </w:rPr>
        <w:t xml:space="preserve">données </w:t>
      </w:r>
      <w:r w:rsidR="004161DB" w:rsidRPr="00D3422A">
        <w:rPr>
          <w:sz w:val="24"/>
          <w:szCs w:val="24"/>
        </w:rPr>
        <w:t>structuré</w:t>
      </w:r>
      <w:r w:rsidR="007D7E7F" w:rsidRPr="00D3422A">
        <w:rPr>
          <w:sz w:val="24"/>
          <w:szCs w:val="24"/>
        </w:rPr>
        <w:t>e</w:t>
      </w:r>
      <w:r w:rsidR="004161DB" w:rsidRPr="00D3422A">
        <w:rPr>
          <w:sz w:val="24"/>
          <w:szCs w:val="24"/>
        </w:rPr>
        <w:t xml:space="preserve"> et organisé. Ce dernier peut être consulté par des utilisateur</w:t>
      </w:r>
      <w:r w:rsidR="001D648D" w:rsidRPr="00D3422A">
        <w:rPr>
          <w:sz w:val="24"/>
          <w:szCs w:val="24"/>
        </w:rPr>
        <w:t>s</w:t>
      </w:r>
      <w:r w:rsidR="004161DB" w:rsidRPr="00D3422A">
        <w:rPr>
          <w:sz w:val="24"/>
          <w:szCs w:val="24"/>
        </w:rPr>
        <w:t xml:space="preserve"> ou des programmes</w:t>
      </w:r>
      <w:r w:rsidR="001D648D" w:rsidRPr="00D3422A">
        <w:rPr>
          <w:sz w:val="24"/>
          <w:szCs w:val="24"/>
        </w:rPr>
        <w:t>.</w:t>
      </w:r>
    </w:p>
    <w:p w14:paraId="41A447DA" w14:textId="03980895" w:rsidR="00522C61" w:rsidRPr="00D3422A" w:rsidRDefault="00522C61" w:rsidP="00522C61">
      <w:pPr>
        <w:rPr>
          <w:sz w:val="24"/>
          <w:szCs w:val="24"/>
        </w:rPr>
      </w:pPr>
    </w:p>
    <w:p w14:paraId="18BEEF50" w14:textId="52459A6D" w:rsidR="002A2035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JS :</w:t>
      </w:r>
      <w:r w:rsidR="004161DB" w:rsidRPr="00D3422A">
        <w:rPr>
          <w:sz w:val="24"/>
          <w:szCs w:val="24"/>
        </w:rPr>
        <w:t xml:space="preserve"> JavaScript est un langage de script, principalement connu comme langage de script pour pages web</w:t>
      </w:r>
      <w:r w:rsidR="002A2035" w:rsidRPr="00D3422A">
        <w:rPr>
          <w:sz w:val="24"/>
          <w:szCs w:val="24"/>
        </w:rPr>
        <w:t>.</w:t>
      </w:r>
    </w:p>
    <w:p w14:paraId="1E2406C9" w14:textId="77777777" w:rsidR="002A2035" w:rsidRPr="00D3422A" w:rsidRDefault="002A2035" w:rsidP="00522C61">
      <w:pPr>
        <w:rPr>
          <w:sz w:val="24"/>
          <w:szCs w:val="24"/>
        </w:rPr>
      </w:pPr>
    </w:p>
    <w:p w14:paraId="5033E463" w14:textId="35A09984" w:rsidR="00D36C96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Git : Git est un système de gestion</w:t>
      </w:r>
      <w:r w:rsidR="00D3422A">
        <w:rPr>
          <w:sz w:val="24"/>
          <w:szCs w:val="24"/>
        </w:rPr>
        <w:t xml:space="preserve"> de projet</w:t>
      </w:r>
      <w:r w:rsidRPr="00D3422A">
        <w:rPr>
          <w:sz w:val="24"/>
          <w:szCs w:val="24"/>
        </w:rPr>
        <w:t>. Développé en 2005, il est utilisé dans de nombreu</w:t>
      </w:r>
      <w:r w:rsidR="00506B29" w:rsidRPr="00D3422A">
        <w:rPr>
          <w:sz w:val="24"/>
          <w:szCs w:val="24"/>
        </w:rPr>
        <w:t>ses</w:t>
      </w:r>
      <w:r w:rsidRPr="00D3422A">
        <w:rPr>
          <w:sz w:val="24"/>
          <w:szCs w:val="24"/>
        </w:rPr>
        <w:t xml:space="preserve"> entreprises.</w:t>
      </w:r>
    </w:p>
    <w:p w14:paraId="48BE1CA8" w14:textId="405E3844" w:rsidR="000B6B6D" w:rsidRPr="00456C99" w:rsidRDefault="000B6B6D" w:rsidP="0089441D"/>
    <w:p w14:paraId="2DE393FF" w14:textId="0EB1595C" w:rsidR="0089441D" w:rsidRDefault="0089441D" w:rsidP="0089441D"/>
    <w:bookmarkEnd w:id="17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E3949" w14:textId="77777777" w:rsidR="00527F19" w:rsidRDefault="00527F19" w:rsidP="006B633A">
      <w:r>
        <w:separator/>
      </w:r>
    </w:p>
  </w:endnote>
  <w:endnote w:type="continuationSeparator" w:id="0">
    <w:p w14:paraId="25545C9E" w14:textId="77777777" w:rsidR="00527F19" w:rsidRDefault="00527F19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769ED99C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r w:rsidR="002D61EC">
      <w:rPr>
        <w:rFonts w:ascii="Calibri" w:eastAsia="Calibri" w:hAnsi="Calibri" w:cs="Calibri"/>
        <w:color w:val="000000"/>
        <w:lang w:bidi="fr-FR"/>
      </w:rPr>
      <w:t>spécification</w:t>
    </w:r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78820" w14:textId="77777777" w:rsidR="00527F19" w:rsidRDefault="00527F19" w:rsidP="006B633A">
      <w:r>
        <w:separator/>
      </w:r>
    </w:p>
  </w:footnote>
  <w:footnote w:type="continuationSeparator" w:id="0">
    <w:p w14:paraId="355D8738" w14:textId="77777777" w:rsidR="00527F19" w:rsidRDefault="00527F19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F0166"/>
    <w:multiLevelType w:val="hybridMultilevel"/>
    <w:tmpl w:val="44921D7E"/>
    <w:lvl w:ilvl="0" w:tplc="C5DE9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10A4226"/>
    <w:multiLevelType w:val="hybridMultilevel"/>
    <w:tmpl w:val="46048A08"/>
    <w:lvl w:ilvl="0" w:tplc="914A3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12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B6B6D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176E"/>
    <w:rsid w:val="001C52F2"/>
    <w:rsid w:val="001C7169"/>
    <w:rsid w:val="001D0839"/>
    <w:rsid w:val="001D5EC6"/>
    <w:rsid w:val="001D648D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30F6"/>
    <w:rsid w:val="00295810"/>
    <w:rsid w:val="002A0E38"/>
    <w:rsid w:val="002A1D7C"/>
    <w:rsid w:val="002A2035"/>
    <w:rsid w:val="002B1F43"/>
    <w:rsid w:val="002B548F"/>
    <w:rsid w:val="002C7F0E"/>
    <w:rsid w:val="002D61EC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0966"/>
    <w:rsid w:val="003D2A97"/>
    <w:rsid w:val="003D3F30"/>
    <w:rsid w:val="003E0B3A"/>
    <w:rsid w:val="003E7584"/>
    <w:rsid w:val="003F1069"/>
    <w:rsid w:val="00402CEE"/>
    <w:rsid w:val="004048B0"/>
    <w:rsid w:val="004161DB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56C99"/>
    <w:rsid w:val="00461DAE"/>
    <w:rsid w:val="00467253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06B29"/>
    <w:rsid w:val="00516138"/>
    <w:rsid w:val="00517D36"/>
    <w:rsid w:val="00522C61"/>
    <w:rsid w:val="00527F19"/>
    <w:rsid w:val="0053179B"/>
    <w:rsid w:val="00541922"/>
    <w:rsid w:val="005431C3"/>
    <w:rsid w:val="00547471"/>
    <w:rsid w:val="00553C83"/>
    <w:rsid w:val="00586D22"/>
    <w:rsid w:val="00587907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080A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3808"/>
    <w:rsid w:val="00647E21"/>
    <w:rsid w:val="006551C3"/>
    <w:rsid w:val="00655551"/>
    <w:rsid w:val="006578AF"/>
    <w:rsid w:val="00657F3C"/>
    <w:rsid w:val="00661A71"/>
    <w:rsid w:val="00663A1F"/>
    <w:rsid w:val="00670025"/>
    <w:rsid w:val="00672DD2"/>
    <w:rsid w:val="0067478B"/>
    <w:rsid w:val="00677510"/>
    <w:rsid w:val="0068532E"/>
    <w:rsid w:val="00685B33"/>
    <w:rsid w:val="00691375"/>
    <w:rsid w:val="006A3522"/>
    <w:rsid w:val="006A535D"/>
    <w:rsid w:val="006B3557"/>
    <w:rsid w:val="006B48E0"/>
    <w:rsid w:val="006B633A"/>
    <w:rsid w:val="006C36B3"/>
    <w:rsid w:val="006C4E53"/>
    <w:rsid w:val="006D78E5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D7E7F"/>
    <w:rsid w:val="007E2AA1"/>
    <w:rsid w:val="007F542B"/>
    <w:rsid w:val="007F57BE"/>
    <w:rsid w:val="008049B8"/>
    <w:rsid w:val="0081061D"/>
    <w:rsid w:val="00816D3F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403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715"/>
    <w:rsid w:val="00924E88"/>
    <w:rsid w:val="009269CF"/>
    <w:rsid w:val="009359D0"/>
    <w:rsid w:val="00937319"/>
    <w:rsid w:val="00946AA2"/>
    <w:rsid w:val="009527D4"/>
    <w:rsid w:val="00954C8A"/>
    <w:rsid w:val="00954E65"/>
    <w:rsid w:val="00966595"/>
    <w:rsid w:val="00990C95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212D4"/>
    <w:rsid w:val="00A33B7B"/>
    <w:rsid w:val="00A33E0D"/>
    <w:rsid w:val="00A34210"/>
    <w:rsid w:val="00A354ED"/>
    <w:rsid w:val="00A4544F"/>
    <w:rsid w:val="00A518BE"/>
    <w:rsid w:val="00A53830"/>
    <w:rsid w:val="00A578D3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87557"/>
    <w:rsid w:val="00B95D01"/>
    <w:rsid w:val="00BA4317"/>
    <w:rsid w:val="00BA668D"/>
    <w:rsid w:val="00BB23E5"/>
    <w:rsid w:val="00BB33BB"/>
    <w:rsid w:val="00BB4ABB"/>
    <w:rsid w:val="00BB4DEE"/>
    <w:rsid w:val="00BC1F75"/>
    <w:rsid w:val="00BC5684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43AF7"/>
    <w:rsid w:val="00C62B13"/>
    <w:rsid w:val="00C67996"/>
    <w:rsid w:val="00C67BE5"/>
    <w:rsid w:val="00C87DFA"/>
    <w:rsid w:val="00C91409"/>
    <w:rsid w:val="00CB3F4F"/>
    <w:rsid w:val="00CB4094"/>
    <w:rsid w:val="00CC71C8"/>
    <w:rsid w:val="00CD2E6F"/>
    <w:rsid w:val="00CD48B0"/>
    <w:rsid w:val="00CD786A"/>
    <w:rsid w:val="00CD7F84"/>
    <w:rsid w:val="00CF1007"/>
    <w:rsid w:val="00D10E75"/>
    <w:rsid w:val="00D1516A"/>
    <w:rsid w:val="00D17E27"/>
    <w:rsid w:val="00D26642"/>
    <w:rsid w:val="00D3422A"/>
    <w:rsid w:val="00D36C96"/>
    <w:rsid w:val="00D37C6B"/>
    <w:rsid w:val="00D70E35"/>
    <w:rsid w:val="00D92B46"/>
    <w:rsid w:val="00DA0896"/>
    <w:rsid w:val="00DA45C8"/>
    <w:rsid w:val="00DB46D6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365C5"/>
    <w:rsid w:val="00E56285"/>
    <w:rsid w:val="00E61AB3"/>
    <w:rsid w:val="00E62164"/>
    <w:rsid w:val="00E65655"/>
    <w:rsid w:val="00E72F01"/>
    <w:rsid w:val="00E8333A"/>
    <w:rsid w:val="00E85A81"/>
    <w:rsid w:val="00E90882"/>
    <w:rsid w:val="00E92204"/>
    <w:rsid w:val="00EA0EF8"/>
    <w:rsid w:val="00EA1FB1"/>
    <w:rsid w:val="00EA398D"/>
    <w:rsid w:val="00EA40C1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E734B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C7740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506B29"/>
  </w:style>
  <w:style w:type="character" w:styleId="lev">
    <w:name w:val="Strong"/>
    <w:basedOn w:val="Policepardfaut"/>
    <w:uiPriority w:val="22"/>
    <w:qFormat/>
    <w:rsid w:val="002A20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hyperlink" Target="https://www.php.net/" TargetMode="Externa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www.w3schools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hyperlink" Target="https://openclassrooms.com/fr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mailto:test@XXXX.XX" TargetMode="External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stackoverflow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moderne.dotx</Template>
  <TotalTime>0</TotalTime>
  <Pages>31</Pages>
  <Words>2156</Words>
  <Characters>11860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2021-09-08T10:02:00Z</dcterms:created>
  <dcterms:modified xsi:type="dcterms:W3CDTF">2021-09-08T10:02:00Z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